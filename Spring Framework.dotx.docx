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745857" w:rsidRPr="00745857" w:rsidRDefault="00745857" w:rsidP="00745857">
      <w:pPr>
        <w:pStyle w:val="Heading1"/>
      </w:pPr>
      <w:r>
        <w:t>Spring:</w:t>
      </w:r>
    </w:p>
    <w:p w:rsidR="00745857" w:rsidRPr="00745857" w:rsidRDefault="00745857" w:rsidP="00745857">
      <w:pPr>
        <w:ind w:firstLine="720"/>
        <w:rPr>
          <w:szCs w:val="24"/>
        </w:rPr>
      </w:pPr>
      <w:r>
        <w:rPr>
          <w:szCs w:val="24"/>
        </w:rPr>
        <w:t>T</w:t>
      </w:r>
      <w:r w:rsidRPr="00745857">
        <w:rPr>
          <w:szCs w:val="24"/>
        </w:rPr>
        <w:t>his spring tutorial provides in-depth concepts of Spring Framework with simplified examples. It was developed by Rod Johnson in 2003. Spring framework makes the easy development of JavaEE application.</w:t>
      </w:r>
    </w:p>
    <w:p w:rsidR="00745857" w:rsidRPr="00745857" w:rsidRDefault="00745857" w:rsidP="00745857">
      <w:pPr>
        <w:rPr>
          <w:szCs w:val="24"/>
        </w:rPr>
      </w:pPr>
      <w:r w:rsidRPr="00745857">
        <w:rPr>
          <w:szCs w:val="24"/>
        </w:rPr>
        <w:t>It is helpful for beginners and experienced persons.</w:t>
      </w:r>
    </w:p>
    <w:p w:rsidR="00745857" w:rsidRPr="00745857" w:rsidRDefault="00745857" w:rsidP="00745857">
      <w:pPr>
        <w:pStyle w:val="Heading1"/>
      </w:pPr>
      <w:r w:rsidRPr="00745857">
        <w:t>Spring Framework</w:t>
      </w:r>
      <w:r>
        <w:t>:</w:t>
      </w:r>
    </w:p>
    <w:p w:rsidR="00745857" w:rsidRPr="00745857" w:rsidRDefault="00745857" w:rsidP="00745857">
      <w:pPr>
        <w:ind w:firstLine="720"/>
        <w:rPr>
          <w:szCs w:val="24"/>
        </w:rPr>
      </w:pPr>
      <w:r w:rsidRPr="00745857">
        <w:rPr>
          <w:szCs w:val="24"/>
        </w:rPr>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p>
    <w:p w:rsidR="00745857" w:rsidRPr="00745857" w:rsidRDefault="00745857" w:rsidP="00745857">
      <w:pPr>
        <w:ind w:firstLine="720"/>
        <w:rPr>
          <w:szCs w:val="24"/>
        </w:rPr>
      </w:pPr>
      <w:r w:rsidRPr="00745857">
        <w:rPr>
          <w:szCs w:val="24"/>
        </w:rPr>
        <w:t>The Spring framework comprises several modules such as IOC, AOP, DAO, Context, ORM, WEB MVC etc. We will learn these modules in next page. Let's understand the IOC and Dependency Injection first.</w:t>
      </w:r>
    </w:p>
    <w:p w:rsidR="00745857" w:rsidRPr="00745857" w:rsidRDefault="00745857" w:rsidP="00745857">
      <w:pPr>
        <w:rPr>
          <w:szCs w:val="24"/>
        </w:rPr>
      </w:pPr>
    </w:p>
    <w:p w:rsidR="00745857" w:rsidRPr="00745857" w:rsidRDefault="00745857" w:rsidP="00745857">
      <w:pPr>
        <w:pStyle w:val="Heading1"/>
      </w:pPr>
      <w:r w:rsidRPr="00745857">
        <w:t>Inversion Of Control (IOC) and Dependency Injection</w:t>
      </w:r>
    </w:p>
    <w:p w:rsidR="00745857" w:rsidRPr="00745857" w:rsidRDefault="00745857" w:rsidP="00745857">
      <w:pPr>
        <w:rPr>
          <w:szCs w:val="24"/>
        </w:rPr>
      </w:pPr>
    </w:p>
    <w:p w:rsidR="00745857" w:rsidRPr="00745857" w:rsidRDefault="00745857" w:rsidP="00745857">
      <w:pPr>
        <w:ind w:firstLine="720"/>
        <w:rPr>
          <w:szCs w:val="24"/>
        </w:rPr>
      </w:pPr>
      <w:r w:rsidRPr="00745857">
        <w:rPr>
          <w:szCs w:val="24"/>
        </w:rPr>
        <w:t>These are the design patterns that are used to remove dependency from the programming code. They make the code easier to test and maintain. Let's understand this with the following code:</w:t>
      </w:r>
    </w:p>
    <w:p w:rsidR="00745857" w:rsidRPr="00745857" w:rsidRDefault="00745857" w:rsidP="00745857">
      <w:pPr>
        <w:rPr>
          <w:szCs w:val="24"/>
        </w:rPr>
      </w:pPr>
    </w:p>
    <w:p w:rsidR="00745857" w:rsidRPr="00745857" w:rsidRDefault="00745857" w:rsidP="00745857">
      <w:pPr>
        <w:rPr>
          <w:szCs w:val="24"/>
        </w:rPr>
      </w:pPr>
      <w:r w:rsidRPr="00745857">
        <w:rPr>
          <w:szCs w:val="24"/>
        </w:rPr>
        <w:t xml:space="preserve">class Employee{  </w:t>
      </w:r>
    </w:p>
    <w:p w:rsidR="00745857" w:rsidRPr="00745857" w:rsidRDefault="00745857" w:rsidP="00745857">
      <w:pPr>
        <w:rPr>
          <w:szCs w:val="24"/>
        </w:rPr>
      </w:pPr>
      <w:r w:rsidRPr="00745857">
        <w:rPr>
          <w:szCs w:val="24"/>
        </w:rPr>
        <w:t xml:space="preserve">Address address;  </w:t>
      </w:r>
    </w:p>
    <w:p w:rsidR="00745857" w:rsidRPr="00745857" w:rsidRDefault="00745857" w:rsidP="00745857">
      <w:pPr>
        <w:rPr>
          <w:szCs w:val="24"/>
        </w:rPr>
      </w:pPr>
      <w:r w:rsidRPr="00745857">
        <w:rPr>
          <w:szCs w:val="24"/>
        </w:rPr>
        <w:t xml:space="preserve">Employee(){  </w:t>
      </w:r>
    </w:p>
    <w:p w:rsidR="00745857" w:rsidRPr="00745857" w:rsidRDefault="00745857" w:rsidP="00745857">
      <w:pPr>
        <w:rPr>
          <w:szCs w:val="24"/>
        </w:rPr>
      </w:pPr>
      <w:r w:rsidRPr="00745857">
        <w:rPr>
          <w:szCs w:val="24"/>
        </w:rPr>
        <w:t xml:space="preserve">address=new Address();  </w:t>
      </w:r>
    </w:p>
    <w:p w:rsidR="00745857" w:rsidRPr="00745857" w:rsidRDefault="00745857" w:rsidP="00745857">
      <w:pPr>
        <w:rPr>
          <w:szCs w:val="24"/>
        </w:rPr>
      </w:pPr>
      <w:r w:rsidRPr="00745857">
        <w:rPr>
          <w:szCs w:val="24"/>
        </w:rPr>
        <w:t xml:space="preserve">}  </w:t>
      </w:r>
    </w:p>
    <w:p w:rsidR="00745857" w:rsidRPr="00745857" w:rsidRDefault="00745857" w:rsidP="00745857">
      <w:pPr>
        <w:rPr>
          <w:szCs w:val="24"/>
        </w:rPr>
      </w:pPr>
      <w:r w:rsidRPr="00745857">
        <w:rPr>
          <w:szCs w:val="24"/>
        </w:rPr>
        <w:t xml:space="preserve">}  </w:t>
      </w:r>
    </w:p>
    <w:p w:rsidR="00745857" w:rsidRPr="00745857" w:rsidRDefault="00745857" w:rsidP="00745857">
      <w:pPr>
        <w:rPr>
          <w:szCs w:val="24"/>
        </w:rPr>
      </w:pPr>
      <w:r w:rsidRPr="00745857">
        <w:rPr>
          <w:szCs w:val="24"/>
        </w:rPr>
        <w:t>In such case, there is dependency between the Employee and Address (tight coupling). In the Inversion of Control scenario, we do this something like this:</w:t>
      </w:r>
    </w:p>
    <w:p w:rsidR="00745857" w:rsidRPr="00745857" w:rsidRDefault="00745857" w:rsidP="00745857">
      <w:pPr>
        <w:rPr>
          <w:szCs w:val="24"/>
        </w:rPr>
      </w:pPr>
    </w:p>
    <w:p w:rsidR="00745857" w:rsidRPr="00745857" w:rsidRDefault="00745857" w:rsidP="00745857">
      <w:pPr>
        <w:rPr>
          <w:szCs w:val="24"/>
        </w:rPr>
      </w:pPr>
      <w:r w:rsidRPr="00745857">
        <w:rPr>
          <w:szCs w:val="24"/>
        </w:rPr>
        <w:lastRenderedPageBreak/>
        <w:t xml:space="preserve">class Employee{  </w:t>
      </w:r>
    </w:p>
    <w:p w:rsidR="00745857" w:rsidRPr="00745857" w:rsidRDefault="00745857" w:rsidP="00745857">
      <w:pPr>
        <w:rPr>
          <w:szCs w:val="24"/>
        </w:rPr>
      </w:pPr>
      <w:r w:rsidRPr="00745857">
        <w:rPr>
          <w:szCs w:val="24"/>
        </w:rPr>
        <w:t xml:space="preserve">Address address;  </w:t>
      </w:r>
    </w:p>
    <w:p w:rsidR="00745857" w:rsidRPr="00745857" w:rsidRDefault="00745857" w:rsidP="00745857">
      <w:pPr>
        <w:rPr>
          <w:szCs w:val="24"/>
        </w:rPr>
      </w:pPr>
      <w:r w:rsidRPr="00745857">
        <w:rPr>
          <w:szCs w:val="24"/>
        </w:rPr>
        <w:t xml:space="preserve">Employee(Address address){  </w:t>
      </w:r>
    </w:p>
    <w:p w:rsidR="00745857" w:rsidRPr="00745857" w:rsidRDefault="00745857" w:rsidP="00745857">
      <w:pPr>
        <w:rPr>
          <w:szCs w:val="24"/>
        </w:rPr>
      </w:pPr>
      <w:r w:rsidRPr="00745857">
        <w:rPr>
          <w:szCs w:val="24"/>
        </w:rPr>
        <w:t xml:space="preserve">this.address=address;  </w:t>
      </w:r>
    </w:p>
    <w:p w:rsidR="00745857" w:rsidRPr="00745857" w:rsidRDefault="00745857" w:rsidP="00745857">
      <w:pPr>
        <w:rPr>
          <w:szCs w:val="24"/>
        </w:rPr>
      </w:pPr>
      <w:r w:rsidRPr="00745857">
        <w:rPr>
          <w:szCs w:val="24"/>
        </w:rPr>
        <w:t xml:space="preserve">}  </w:t>
      </w:r>
    </w:p>
    <w:p w:rsidR="00745857" w:rsidRPr="00745857" w:rsidRDefault="00745857" w:rsidP="00745857">
      <w:pPr>
        <w:rPr>
          <w:szCs w:val="24"/>
        </w:rPr>
      </w:pPr>
      <w:r w:rsidRPr="00745857">
        <w:rPr>
          <w:szCs w:val="24"/>
        </w:rPr>
        <w:t xml:space="preserve">}  </w:t>
      </w:r>
    </w:p>
    <w:p w:rsidR="002C5F2B" w:rsidRDefault="00745857" w:rsidP="00745857">
      <w:pPr>
        <w:rPr>
          <w:szCs w:val="24"/>
        </w:rPr>
      </w:pPr>
      <w:r w:rsidRPr="00745857">
        <w:rPr>
          <w:szCs w:val="24"/>
        </w:rPr>
        <w:t>Thus, IOC makes the code loosely coupled. In such case, there is no need to modify the code if our logic is moved to new environment.</w:t>
      </w:r>
    </w:p>
    <w:p w:rsidR="00745857" w:rsidRPr="00745857" w:rsidRDefault="00745857" w:rsidP="00745857">
      <w:pPr>
        <w:pStyle w:val="Heading1"/>
      </w:pPr>
      <w:r>
        <w:t>Spring MVC:</w:t>
      </w:r>
    </w:p>
    <w:p w:rsidR="00745857" w:rsidRPr="00745857" w:rsidRDefault="00745857" w:rsidP="00745857">
      <w:pPr>
        <w:ind w:firstLine="720"/>
        <w:rPr>
          <w:szCs w:val="24"/>
        </w:rPr>
      </w:pPr>
      <w:r w:rsidRPr="00745857">
        <w:rPr>
          <w:szCs w:val="24"/>
        </w:rPr>
        <w:t>Spring MVC tutorial provides an elegant solution to use MVC in spring framework by the help of DispatcherServlet.</w:t>
      </w:r>
    </w:p>
    <w:p w:rsidR="00745857" w:rsidRPr="00745857" w:rsidRDefault="00745857" w:rsidP="00745857">
      <w:pPr>
        <w:rPr>
          <w:szCs w:val="24"/>
        </w:rPr>
      </w:pPr>
      <w:r w:rsidRPr="00745857">
        <w:rPr>
          <w:szCs w:val="24"/>
        </w:rPr>
        <w:t>In Spring Web MVC, DispatcherServlet class works as the front controller. It is responsible to manage the flow of the spring mvc application.</w:t>
      </w:r>
    </w:p>
    <w:p w:rsidR="00745857" w:rsidRPr="00745857" w:rsidRDefault="00745857" w:rsidP="00745857">
      <w:pPr>
        <w:rPr>
          <w:szCs w:val="24"/>
        </w:rPr>
      </w:pPr>
      <w:r w:rsidRPr="00745857">
        <w:rPr>
          <w:szCs w:val="24"/>
        </w:rPr>
        <w:t>The @Controller annotation is used to mark the class as the controller in Spring 3.</w:t>
      </w:r>
    </w:p>
    <w:p w:rsidR="00745857" w:rsidRPr="00745857" w:rsidRDefault="00745857" w:rsidP="00745857">
      <w:pPr>
        <w:rPr>
          <w:szCs w:val="24"/>
        </w:rPr>
      </w:pPr>
      <w:r w:rsidRPr="00745857">
        <w:rPr>
          <w:szCs w:val="24"/>
        </w:rPr>
        <w:t>The @RequestMapping annotation is used to map the request url. It is applied on the method.</w:t>
      </w:r>
    </w:p>
    <w:p w:rsidR="00745857" w:rsidRPr="00745857" w:rsidRDefault="00745857" w:rsidP="00745857">
      <w:pPr>
        <w:rPr>
          <w:szCs w:val="24"/>
        </w:rPr>
      </w:pPr>
    </w:p>
    <w:p w:rsidR="00745857" w:rsidRDefault="00745857" w:rsidP="00745857">
      <w:pPr>
        <w:pStyle w:val="Heading1"/>
      </w:pPr>
      <w:r w:rsidRPr="00745857">
        <w:t>Understanding the flow of Spring Web MVC</w:t>
      </w:r>
    </w:p>
    <w:p w:rsidR="00745857" w:rsidRPr="00745857" w:rsidRDefault="00745857" w:rsidP="00745857">
      <w:pPr>
        <w:pStyle w:val="Heading1"/>
      </w:pPr>
      <w:r>
        <w:rPr>
          <w:noProof/>
          <w:lang w:val="en-US" w:eastAsia="en-US"/>
        </w:rPr>
        <w:lastRenderedPageBreak/>
        <w:drawing>
          <wp:inline distT="0" distB="0" distL="0" distR="0">
            <wp:extent cx="5731510" cy="3556244"/>
            <wp:effectExtent l="19050" t="0" r="2540" b="0"/>
            <wp:docPr id="45" name="Picture 45" descr="C:\Users\srinath\Desktop\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rinath\Desktop\mvc.jpg"/>
                    <pic:cNvPicPr>
                      <a:picLocks noChangeAspect="1" noChangeArrowheads="1"/>
                    </pic:cNvPicPr>
                  </pic:nvPicPr>
                  <pic:blipFill>
                    <a:blip r:embed="rId8"/>
                    <a:srcRect/>
                    <a:stretch>
                      <a:fillRect/>
                    </a:stretch>
                  </pic:blipFill>
                  <pic:spPr bwMode="auto">
                    <a:xfrm>
                      <a:off x="0" y="0"/>
                      <a:ext cx="5731510" cy="3556244"/>
                    </a:xfrm>
                    <a:prstGeom prst="rect">
                      <a:avLst/>
                    </a:prstGeom>
                    <a:noFill/>
                    <a:ln w="9525">
                      <a:noFill/>
                      <a:miter lim="800000"/>
                      <a:headEnd/>
                      <a:tailEnd/>
                    </a:ln>
                  </pic:spPr>
                </pic:pic>
              </a:graphicData>
            </a:graphic>
          </wp:inline>
        </w:drawing>
      </w:r>
    </w:p>
    <w:p w:rsidR="00745857" w:rsidRPr="00745857" w:rsidRDefault="00745857" w:rsidP="00745857">
      <w:pPr>
        <w:rPr>
          <w:szCs w:val="24"/>
        </w:rPr>
      </w:pPr>
    </w:p>
    <w:p w:rsidR="00745857" w:rsidRPr="00745857" w:rsidRDefault="00745857" w:rsidP="00745857">
      <w:pPr>
        <w:pStyle w:val="Heading1"/>
      </w:pPr>
      <w:r w:rsidRPr="00745857">
        <w:t>Spring MVC example</w:t>
      </w:r>
    </w:p>
    <w:p w:rsidR="00745857" w:rsidRPr="00745857" w:rsidRDefault="00745857" w:rsidP="00745857">
      <w:pPr>
        <w:rPr>
          <w:szCs w:val="24"/>
        </w:rPr>
      </w:pPr>
      <w:r w:rsidRPr="00745857">
        <w:rPr>
          <w:szCs w:val="24"/>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745857" w:rsidRPr="00745857" w:rsidRDefault="00745857" w:rsidP="00745857">
      <w:pPr>
        <w:pStyle w:val="Heading1"/>
      </w:pPr>
      <w:r w:rsidRPr="00745857">
        <w:t>Spring Web MVC Framework Example</w:t>
      </w:r>
    </w:p>
    <w:p w:rsidR="00745857" w:rsidRPr="00745857" w:rsidRDefault="00745857" w:rsidP="00745857">
      <w:pPr>
        <w:rPr>
          <w:szCs w:val="24"/>
        </w:rPr>
      </w:pPr>
      <w:r w:rsidRPr="00745857">
        <w:rPr>
          <w:szCs w:val="24"/>
        </w:rPr>
        <w:t>Let's see the simple example of spring web MVC framework. There are given 7 steps for creating the spring MVC application. The steps are as follows:</w:t>
      </w:r>
    </w:p>
    <w:p w:rsidR="00745857" w:rsidRPr="00745857" w:rsidRDefault="00745857" w:rsidP="00745857">
      <w:pPr>
        <w:rPr>
          <w:szCs w:val="24"/>
        </w:rPr>
      </w:pPr>
    </w:p>
    <w:p w:rsidR="00745857" w:rsidRPr="00745857" w:rsidRDefault="00745857" w:rsidP="00745857">
      <w:pPr>
        <w:rPr>
          <w:szCs w:val="24"/>
        </w:rPr>
      </w:pPr>
      <w:r>
        <w:rPr>
          <w:szCs w:val="24"/>
        </w:rPr>
        <w:t>1.</w:t>
      </w:r>
      <w:r w:rsidRPr="00745857">
        <w:rPr>
          <w:szCs w:val="24"/>
        </w:rPr>
        <w:t>Create the request page (optional)</w:t>
      </w:r>
    </w:p>
    <w:p w:rsidR="00745857" w:rsidRPr="00745857" w:rsidRDefault="00745857" w:rsidP="00745857">
      <w:pPr>
        <w:rPr>
          <w:szCs w:val="24"/>
        </w:rPr>
      </w:pPr>
      <w:r>
        <w:rPr>
          <w:szCs w:val="24"/>
        </w:rPr>
        <w:t>2.</w:t>
      </w:r>
      <w:r w:rsidRPr="00745857">
        <w:rPr>
          <w:szCs w:val="24"/>
        </w:rPr>
        <w:t>Create the controller class</w:t>
      </w:r>
    </w:p>
    <w:p w:rsidR="00745857" w:rsidRPr="00745857" w:rsidRDefault="00745857" w:rsidP="00745857">
      <w:pPr>
        <w:rPr>
          <w:szCs w:val="24"/>
        </w:rPr>
      </w:pPr>
      <w:r>
        <w:rPr>
          <w:szCs w:val="24"/>
        </w:rPr>
        <w:t>3.</w:t>
      </w:r>
      <w:r w:rsidRPr="00745857">
        <w:rPr>
          <w:szCs w:val="24"/>
        </w:rPr>
        <w:t>Provide the entry of controller in the web.xml file</w:t>
      </w:r>
      <w:r>
        <w:rPr>
          <w:szCs w:val="24"/>
        </w:rPr>
        <w:t>.</w:t>
      </w:r>
    </w:p>
    <w:p w:rsidR="00745857" w:rsidRPr="00745857" w:rsidRDefault="00745857" w:rsidP="00745857">
      <w:pPr>
        <w:rPr>
          <w:szCs w:val="24"/>
        </w:rPr>
      </w:pPr>
      <w:r>
        <w:rPr>
          <w:szCs w:val="24"/>
        </w:rPr>
        <w:t>4.</w:t>
      </w:r>
      <w:r w:rsidRPr="00745857">
        <w:rPr>
          <w:szCs w:val="24"/>
        </w:rPr>
        <w:t>Define the bean in the xml file</w:t>
      </w:r>
    </w:p>
    <w:p w:rsidR="00745857" w:rsidRPr="00745857" w:rsidRDefault="00745857" w:rsidP="00745857">
      <w:pPr>
        <w:rPr>
          <w:szCs w:val="24"/>
        </w:rPr>
      </w:pPr>
      <w:r>
        <w:rPr>
          <w:szCs w:val="24"/>
        </w:rPr>
        <w:t>5.</w:t>
      </w:r>
      <w:r w:rsidRPr="00745857">
        <w:rPr>
          <w:szCs w:val="24"/>
        </w:rPr>
        <w:t>Display the message in the JSP page</w:t>
      </w:r>
    </w:p>
    <w:p w:rsidR="00745857" w:rsidRPr="00745857" w:rsidRDefault="00745857" w:rsidP="00745857">
      <w:pPr>
        <w:rPr>
          <w:szCs w:val="24"/>
        </w:rPr>
      </w:pPr>
      <w:r>
        <w:rPr>
          <w:szCs w:val="24"/>
        </w:rPr>
        <w:lastRenderedPageBreak/>
        <w:t>6.</w:t>
      </w:r>
      <w:r w:rsidRPr="00745857">
        <w:rPr>
          <w:szCs w:val="24"/>
        </w:rPr>
        <w:t>Load the spring core and mvc jar files</w:t>
      </w:r>
    </w:p>
    <w:p w:rsidR="00745857" w:rsidRPr="00745857" w:rsidRDefault="00745857" w:rsidP="00745857">
      <w:pPr>
        <w:rPr>
          <w:szCs w:val="24"/>
        </w:rPr>
      </w:pPr>
      <w:r>
        <w:rPr>
          <w:szCs w:val="24"/>
        </w:rPr>
        <w:t>7.</w:t>
      </w:r>
      <w:r w:rsidRPr="00745857">
        <w:rPr>
          <w:szCs w:val="24"/>
        </w:rPr>
        <w:t>Start server and deploy the project</w:t>
      </w:r>
    </w:p>
    <w:p w:rsidR="00745857" w:rsidRPr="00745857" w:rsidRDefault="00745857" w:rsidP="00745857">
      <w:pPr>
        <w:pStyle w:val="Heading1"/>
      </w:pPr>
      <w:r w:rsidRPr="00745857">
        <w:t>Directory Structure</w:t>
      </w:r>
    </w:p>
    <w:p w:rsidR="00745857" w:rsidRDefault="00745857" w:rsidP="00745857">
      <w:pPr>
        <w:rPr>
          <w:szCs w:val="24"/>
        </w:rPr>
      </w:pPr>
      <w:r>
        <w:rPr>
          <w:noProof/>
          <w:szCs w:val="24"/>
          <w:lang w:val="en-US" w:eastAsia="en-US"/>
        </w:rPr>
        <w:drawing>
          <wp:inline distT="0" distB="0" distL="0" distR="0">
            <wp:extent cx="2676525" cy="2952750"/>
            <wp:effectExtent l="19050" t="0" r="9525" b="0"/>
            <wp:docPr id="46" name="Picture 46" descr="C:\Users\srinath\Desktop\spring 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rinath\Desktop\spring dir.png"/>
                    <pic:cNvPicPr>
                      <a:picLocks noChangeAspect="1" noChangeArrowheads="1"/>
                    </pic:cNvPicPr>
                  </pic:nvPicPr>
                  <pic:blipFill>
                    <a:blip r:embed="rId9"/>
                    <a:srcRect/>
                    <a:stretch>
                      <a:fillRect/>
                    </a:stretch>
                  </pic:blipFill>
                  <pic:spPr bwMode="auto">
                    <a:xfrm>
                      <a:off x="0" y="0"/>
                      <a:ext cx="2676525" cy="2952750"/>
                    </a:xfrm>
                    <a:prstGeom prst="rect">
                      <a:avLst/>
                    </a:prstGeom>
                    <a:noFill/>
                    <a:ln w="9525">
                      <a:noFill/>
                      <a:miter lim="800000"/>
                      <a:headEnd/>
                      <a:tailEnd/>
                    </a:ln>
                  </pic:spPr>
                </pic:pic>
              </a:graphicData>
            </a:graphic>
          </wp:inline>
        </w:drawing>
      </w:r>
    </w:p>
    <w:p w:rsidR="00745857" w:rsidRDefault="00745857" w:rsidP="00745857">
      <w:pPr>
        <w:pStyle w:val="Heading1"/>
      </w:pPr>
      <w:r w:rsidRPr="00745857">
        <w:t>Directory Structure of Spring MVC using Maven</w:t>
      </w:r>
    </w:p>
    <w:p w:rsidR="00745857" w:rsidRDefault="00FC1590" w:rsidP="00745857">
      <w:pPr>
        <w:pStyle w:val="Heading1"/>
      </w:pPr>
      <w:r>
        <w:rPr>
          <w:noProof/>
          <w:lang w:val="en-US" w:eastAsia="en-US"/>
        </w:rPr>
        <w:drawing>
          <wp:inline distT="0" distB="0" distL="0" distR="0">
            <wp:extent cx="2352675" cy="3143250"/>
            <wp:effectExtent l="19050" t="0" r="9525" b="0"/>
            <wp:docPr id="47" name="Picture 47" descr="C:\Users\srinath\Desktop\spring m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rinath\Desktop\spring maven.jpg"/>
                    <pic:cNvPicPr>
                      <a:picLocks noChangeAspect="1" noChangeArrowheads="1"/>
                    </pic:cNvPicPr>
                  </pic:nvPicPr>
                  <pic:blipFill>
                    <a:blip r:embed="rId10"/>
                    <a:srcRect/>
                    <a:stretch>
                      <a:fillRect/>
                    </a:stretch>
                  </pic:blipFill>
                  <pic:spPr bwMode="auto">
                    <a:xfrm>
                      <a:off x="0" y="0"/>
                      <a:ext cx="2352675" cy="3143250"/>
                    </a:xfrm>
                    <a:prstGeom prst="rect">
                      <a:avLst/>
                    </a:prstGeom>
                    <a:noFill/>
                    <a:ln w="9525">
                      <a:noFill/>
                      <a:miter lim="800000"/>
                      <a:headEnd/>
                      <a:tailEnd/>
                    </a:ln>
                  </pic:spPr>
                </pic:pic>
              </a:graphicData>
            </a:graphic>
          </wp:inline>
        </w:drawing>
      </w:r>
    </w:p>
    <w:p w:rsidR="00FC1590" w:rsidRDefault="00FC1590" w:rsidP="005B388C"/>
    <w:p w:rsidR="005B388C" w:rsidRDefault="005B388C" w:rsidP="005B388C">
      <w:pPr>
        <w:pStyle w:val="Heading1"/>
      </w:pPr>
      <w:r>
        <w:lastRenderedPageBreak/>
        <w:t>Required Jar files or Maven Dependency</w:t>
      </w:r>
    </w:p>
    <w:p w:rsidR="005B388C" w:rsidRDefault="005B388C" w:rsidP="005B388C"/>
    <w:p w:rsidR="005B388C" w:rsidRDefault="005B388C" w:rsidP="005B388C">
      <w:r>
        <w:t>To run this example, you need to load:</w:t>
      </w:r>
    </w:p>
    <w:p w:rsidR="005B388C" w:rsidRDefault="005B388C" w:rsidP="005B388C">
      <w:r>
        <w:t>1.Spring Core jar files</w:t>
      </w:r>
    </w:p>
    <w:p w:rsidR="005B388C" w:rsidRDefault="005B388C" w:rsidP="005B388C">
      <w:r>
        <w:t>2.Spring Web jar files</w:t>
      </w:r>
    </w:p>
    <w:p w:rsidR="005B388C" w:rsidRDefault="005B388C" w:rsidP="005B388C">
      <w:r>
        <w:t>Download Link: Download all the jar files for spring including core, web, aop, mvc, j2ee, remoting, oxm, jdbc, orm etc.</w:t>
      </w:r>
    </w:p>
    <w:p w:rsidR="005B388C" w:rsidRDefault="005B388C" w:rsidP="005B388C">
      <w:r>
        <w:t>If you are using Maven, you don't need to add jar files. Now, you need to add maven dependency in pom.xml file.</w:t>
      </w:r>
    </w:p>
    <w:p w:rsidR="005B388C" w:rsidRDefault="005B388C" w:rsidP="005B388C"/>
    <w:p w:rsidR="005B388C" w:rsidRDefault="005B388C" w:rsidP="005B388C">
      <w:pPr>
        <w:pStyle w:val="Heading1"/>
      </w:pPr>
      <w:r>
        <w:t>pom.xml</w:t>
      </w:r>
    </w:p>
    <w:p w:rsidR="005B388C" w:rsidRDefault="005B388C" w:rsidP="005B388C">
      <w:r>
        <w:t xml:space="preserve">&lt;project xmlns="http://maven.apache.org/POM/4.0.0" xmlns:xsi="http://www.w3.org/2001/XMLSchema-instance"  </w:t>
      </w:r>
    </w:p>
    <w:p w:rsidR="005B388C" w:rsidRDefault="005B388C" w:rsidP="005B388C">
      <w:r>
        <w:t xml:space="preserve">  xsi:schemaLocation="http://maven.apache.org/POM/4.0.0 http://maven.apache.org/maven-v4_0_0.xsd"&gt;  </w:t>
      </w:r>
    </w:p>
    <w:p w:rsidR="005B388C" w:rsidRDefault="005B388C" w:rsidP="005B388C">
      <w:r>
        <w:t xml:space="preserve">  &lt;modelVersion&gt;4.0.0&lt;/modelVersion&gt;  </w:t>
      </w:r>
    </w:p>
    <w:p w:rsidR="005B388C" w:rsidRDefault="005B388C" w:rsidP="005B388C">
      <w:r>
        <w:t xml:space="preserve">  &lt;groupId&gt;com.javatpoint&lt;/groupId&gt;  </w:t>
      </w:r>
    </w:p>
    <w:p w:rsidR="005B388C" w:rsidRDefault="005B388C" w:rsidP="005B388C">
      <w:r>
        <w:t xml:space="preserve">  &lt;artifactId&gt;SpringMVC&lt;/artifactId&gt;  </w:t>
      </w:r>
    </w:p>
    <w:p w:rsidR="005B388C" w:rsidRDefault="005B388C" w:rsidP="005B388C">
      <w:r>
        <w:t xml:space="preserve">  &lt;packaging&gt;war&lt;/packaging&gt;  </w:t>
      </w:r>
    </w:p>
    <w:p w:rsidR="005B388C" w:rsidRDefault="005B388C" w:rsidP="005B388C">
      <w:r>
        <w:t xml:space="preserve">  &lt;version&gt;0.0.1-SNAPSHOT&lt;/version&gt;  </w:t>
      </w:r>
    </w:p>
    <w:p w:rsidR="005B388C" w:rsidRDefault="005B388C" w:rsidP="005B388C">
      <w:r>
        <w:t xml:space="preserve">  &lt;name&gt;SpringMVC Maven Webapp&lt;/name&gt;  </w:t>
      </w:r>
    </w:p>
    <w:p w:rsidR="005B388C" w:rsidRDefault="005B388C" w:rsidP="005B388C">
      <w:r>
        <w:t xml:space="preserve">  &lt;url&gt;http://maven.apache.org&lt;/url&gt;  </w:t>
      </w:r>
    </w:p>
    <w:p w:rsidR="005B388C" w:rsidRDefault="005B388C" w:rsidP="005B388C">
      <w:r>
        <w:t xml:space="preserve">  &lt;dependencies&gt;  </w:t>
      </w:r>
    </w:p>
    <w:p w:rsidR="005B388C" w:rsidRDefault="005B388C" w:rsidP="005B388C">
      <w:r>
        <w:t xml:space="preserve">      </w:t>
      </w:r>
    </w:p>
    <w:p w:rsidR="005B388C" w:rsidRDefault="005B388C" w:rsidP="005B388C">
      <w:r>
        <w:t xml:space="preserve">&lt;dependency&gt;  </w:t>
      </w:r>
    </w:p>
    <w:p w:rsidR="005B388C" w:rsidRDefault="005B388C" w:rsidP="005B388C">
      <w:r>
        <w:t xml:space="preserve">      &lt;groupId&gt;junit&lt;/groupId&gt;  </w:t>
      </w:r>
    </w:p>
    <w:p w:rsidR="005B388C" w:rsidRDefault="005B388C" w:rsidP="005B388C">
      <w:r>
        <w:t xml:space="preserve">      &lt;artifactId&gt;junit&lt;/artifactId&gt;  </w:t>
      </w:r>
    </w:p>
    <w:p w:rsidR="005B388C" w:rsidRDefault="005B388C" w:rsidP="005B388C">
      <w:r>
        <w:t xml:space="preserve">      &lt;version&gt;3.8.1&lt;/version&gt;  </w:t>
      </w:r>
    </w:p>
    <w:p w:rsidR="005B388C" w:rsidRDefault="005B388C" w:rsidP="005B388C">
      <w:r>
        <w:lastRenderedPageBreak/>
        <w:t xml:space="preserve">      &lt;scope&gt;test&lt;/scope&gt;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&lt;groupId&gt;javax.servlet&lt;/groupId&gt;  </w:t>
      </w:r>
    </w:p>
    <w:p w:rsidR="005B388C" w:rsidRDefault="005B388C" w:rsidP="005B388C">
      <w:r>
        <w:t xml:space="preserve">    &lt;artifactId&gt;servlet-api&lt;/artifactId&gt;  </w:t>
      </w:r>
    </w:p>
    <w:p w:rsidR="005B388C" w:rsidRDefault="005B388C" w:rsidP="005B388C">
      <w:r>
        <w:t xml:space="preserve">    &lt;version&gt;3.0-alpha-1&lt;/version&gt;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&lt;artifactId&gt;spring-core&lt;/artifactId&gt;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&lt;artifactId&gt;spring-context&lt;/artifactId&gt;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&lt;artifactId&gt;spring-beans&lt;/artifactId&gt;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t xml:space="preserve">&lt;dependency&gt;  </w:t>
      </w:r>
    </w:p>
    <w:p w:rsidR="005B388C" w:rsidRDefault="005B388C" w:rsidP="005B388C">
      <w:r>
        <w:t xml:space="preserve">    &lt;groupId&gt;org.springframework&lt;/groupId&gt;  </w:t>
      </w:r>
    </w:p>
    <w:p w:rsidR="005B388C" w:rsidRDefault="005B388C" w:rsidP="005B388C">
      <w:r>
        <w:t xml:space="preserve">    &lt;artifactId&gt;spring-webmvc&lt;/artifactId&gt;  </w:t>
      </w:r>
    </w:p>
    <w:p w:rsidR="005B388C" w:rsidRDefault="005B388C" w:rsidP="005B388C">
      <w:r>
        <w:t xml:space="preserve">    &lt;version&gt;3.1.2.RELEASE&lt;/version&gt;  </w:t>
      </w:r>
    </w:p>
    <w:p w:rsidR="005B388C" w:rsidRDefault="005B388C" w:rsidP="005B388C">
      <w:r>
        <w:t xml:space="preserve">&lt;/dependency&gt;  </w:t>
      </w:r>
    </w:p>
    <w:p w:rsidR="005B388C" w:rsidRDefault="005B388C" w:rsidP="005B388C">
      <w:r>
        <w:lastRenderedPageBreak/>
        <w:t xml:space="preserve">  </w:t>
      </w:r>
    </w:p>
    <w:p w:rsidR="005B388C" w:rsidRDefault="005B388C" w:rsidP="005B388C">
      <w:r>
        <w:t xml:space="preserve">&lt;/dependencies&gt;  </w:t>
      </w:r>
    </w:p>
    <w:p w:rsidR="005B388C" w:rsidRDefault="005B388C" w:rsidP="005B388C">
      <w:r>
        <w:t xml:space="preserve">  &lt;build&gt;  </w:t>
      </w:r>
    </w:p>
    <w:p w:rsidR="005B388C" w:rsidRDefault="005B388C" w:rsidP="005B388C">
      <w:r>
        <w:t xml:space="preserve">    &lt;finalName&gt;SpringMVC&lt;/finalName&gt;  </w:t>
      </w:r>
    </w:p>
    <w:p w:rsidR="005B388C" w:rsidRDefault="005B388C" w:rsidP="005B388C">
      <w:r>
        <w:t xml:space="preserve">  &lt;/build&gt;  </w:t>
      </w:r>
    </w:p>
    <w:p w:rsidR="005B388C" w:rsidRDefault="005B388C" w:rsidP="005B388C">
      <w:r>
        <w:t xml:space="preserve">&lt;/project&gt;  </w:t>
      </w:r>
    </w:p>
    <w:p w:rsidR="005B388C" w:rsidRDefault="005B388C" w:rsidP="005B388C">
      <w:pPr>
        <w:pStyle w:val="Heading1"/>
      </w:pPr>
      <w:r>
        <w:t>1) Create the request page (optional)</w:t>
      </w:r>
    </w:p>
    <w:p w:rsidR="005B388C" w:rsidRDefault="005B388C" w:rsidP="005B388C"/>
    <w:p w:rsidR="005B388C" w:rsidRDefault="005B388C" w:rsidP="005B388C">
      <w:r>
        <w:t>This is the simple jsp page containing a link. It is optional page. You may direct invoke the action class instead.</w:t>
      </w:r>
    </w:p>
    <w:p w:rsidR="005B388C" w:rsidRDefault="005B388C" w:rsidP="005B388C"/>
    <w:p w:rsidR="005B388C" w:rsidRDefault="005B388C" w:rsidP="005B388C">
      <w:r>
        <w:t>index.jsp</w:t>
      </w:r>
    </w:p>
    <w:p w:rsidR="005B388C" w:rsidRDefault="005B388C" w:rsidP="005B388C">
      <w:r>
        <w:t xml:space="preserve">&lt;a href="hello.html"&gt;click&lt;/a&gt;  </w:t>
      </w:r>
    </w:p>
    <w:p w:rsidR="005B388C" w:rsidRDefault="005B388C" w:rsidP="005B388C">
      <w:pPr>
        <w:pStyle w:val="Heading1"/>
      </w:pPr>
      <w:r>
        <w:t>2) Create the controller class</w:t>
      </w:r>
    </w:p>
    <w:p w:rsidR="005B388C" w:rsidRDefault="005B388C" w:rsidP="005B388C"/>
    <w:p w:rsidR="005B388C" w:rsidRDefault="005B388C" w:rsidP="005B388C">
      <w:r>
        <w:t>To create the controller class, we are using two annotations @Controller and @RequestMapping.</w:t>
      </w:r>
    </w:p>
    <w:p w:rsidR="005B388C" w:rsidRDefault="005B388C" w:rsidP="005B388C">
      <w:r>
        <w:t>1.The @Controller annotation marks this class as Controller.</w:t>
      </w:r>
    </w:p>
    <w:p w:rsidR="005B388C" w:rsidRDefault="005B388C" w:rsidP="005B388C">
      <w:r>
        <w:t>2.The @Requestmapping annotation is used to map the class with the specified name.</w:t>
      </w:r>
    </w:p>
    <w:p w:rsidR="005B388C" w:rsidRDefault="005B388C" w:rsidP="005B388C">
      <w:r>
        <w:t>This class returns the instance of ModelAndView controller with the mapped name, message name and message value. The message value will be displayed in the jsp page.</w:t>
      </w:r>
    </w:p>
    <w:p w:rsidR="005B388C" w:rsidRDefault="005B388C" w:rsidP="005B388C"/>
    <w:p w:rsidR="005B388C" w:rsidRDefault="005B388C" w:rsidP="005B388C">
      <w:pPr>
        <w:pStyle w:val="Heading1"/>
      </w:pPr>
      <w:r>
        <w:t>HelloWorldController.java</w:t>
      </w:r>
    </w:p>
    <w:p w:rsidR="005B388C" w:rsidRDefault="005B388C" w:rsidP="005B388C">
      <w:r>
        <w:t xml:space="preserve">package com.javatpoint;  </w:t>
      </w:r>
    </w:p>
    <w:p w:rsidR="005B388C" w:rsidRDefault="005B388C" w:rsidP="005B388C">
      <w:r>
        <w:t xml:space="preserve">import org.springframework.stereotype.Controller;  </w:t>
      </w:r>
    </w:p>
    <w:p w:rsidR="005B388C" w:rsidRDefault="005B388C" w:rsidP="005B388C">
      <w:r>
        <w:t xml:space="preserve">import org.springframework.web.bind.annotation.RequestMapping;  </w:t>
      </w:r>
    </w:p>
    <w:p w:rsidR="005B388C" w:rsidRDefault="005B388C" w:rsidP="005B388C">
      <w:r>
        <w:t xml:space="preserve">import org.springframework.web.servlet.ModelAndView;  </w:t>
      </w:r>
    </w:p>
    <w:p w:rsidR="005B388C" w:rsidRDefault="005B388C" w:rsidP="005B388C">
      <w:r>
        <w:lastRenderedPageBreak/>
        <w:t xml:space="preserve">@Controller  </w:t>
      </w:r>
    </w:p>
    <w:p w:rsidR="005B388C" w:rsidRDefault="005B388C" w:rsidP="005B388C">
      <w:r>
        <w:t xml:space="preserve">public class HelloWorldController {  </w:t>
      </w:r>
    </w:p>
    <w:p w:rsidR="005B388C" w:rsidRDefault="005B388C" w:rsidP="005B388C">
      <w:r>
        <w:t xml:space="preserve">    @RequestMapping("/hello")  </w:t>
      </w:r>
    </w:p>
    <w:p w:rsidR="005B388C" w:rsidRDefault="005B388C" w:rsidP="005B388C">
      <w:r>
        <w:t xml:space="preserve">    public ModelAndView helloWorld() {  </w:t>
      </w:r>
    </w:p>
    <w:p w:rsidR="005B388C" w:rsidRDefault="005B388C" w:rsidP="005B388C">
      <w:r>
        <w:t xml:space="preserve">        String message = "HELLO SPRING MVC HOW R U";  </w:t>
      </w:r>
    </w:p>
    <w:p w:rsidR="005B388C" w:rsidRDefault="005B388C" w:rsidP="005B388C">
      <w:r>
        <w:t xml:space="preserve">        return new ModelAndView("hellopage", "message", message);  </w:t>
      </w:r>
    </w:p>
    <w:p w:rsidR="005B388C" w:rsidRDefault="005B388C" w:rsidP="005B388C">
      <w:r>
        <w:t xml:space="preserve">    }  </w:t>
      </w:r>
    </w:p>
    <w:p w:rsidR="005B388C" w:rsidRDefault="005B388C" w:rsidP="005B388C">
      <w:r>
        <w:t xml:space="preserve">}  </w:t>
      </w:r>
    </w:p>
    <w:p w:rsidR="005B388C" w:rsidRDefault="005B388C" w:rsidP="005B388C">
      <w:pPr>
        <w:pStyle w:val="Heading1"/>
      </w:pPr>
      <w:r>
        <w:t>3) Provide the entry of controller in the web.xml file</w:t>
      </w:r>
    </w:p>
    <w:p w:rsidR="005B388C" w:rsidRDefault="005B388C" w:rsidP="005B388C"/>
    <w:p w:rsidR="005B388C" w:rsidRDefault="005B388C" w:rsidP="005B388C">
      <w:r>
        <w:t>In this xml file, we are specifying the servlet class DispatcherServlet that acts as the front controller in Spring Web MVC. All the incoming request for the html file will be forwarded to the DispatcherServlet.</w:t>
      </w:r>
    </w:p>
    <w:p w:rsidR="005B388C" w:rsidRDefault="005B388C" w:rsidP="005B388C"/>
    <w:p w:rsidR="005B388C" w:rsidRDefault="005B388C" w:rsidP="005B388C">
      <w:pPr>
        <w:pStyle w:val="Heading1"/>
      </w:pPr>
      <w:r>
        <w:t>web.xml</w:t>
      </w:r>
    </w:p>
    <w:p w:rsidR="005B388C" w:rsidRDefault="005B388C" w:rsidP="005B388C">
      <w:r>
        <w:t xml:space="preserve">&lt;?xml version="1.0" encoding="UTF-8"?&gt;  </w:t>
      </w:r>
    </w:p>
    <w:p w:rsidR="005B388C" w:rsidRDefault="005B388C" w:rsidP="005B388C">
      <w:r>
        <w:t xml:space="preserve">&lt;web-app version="2.5"   </w:t>
      </w:r>
    </w:p>
    <w:p w:rsidR="005B388C" w:rsidRDefault="005B388C" w:rsidP="005B388C">
      <w:r>
        <w:t xml:space="preserve">    xmlns="http://java.sun.com/xml/ns/javaee"   </w:t>
      </w:r>
    </w:p>
    <w:p w:rsidR="005B388C" w:rsidRDefault="005B388C" w:rsidP="005B388C">
      <w:r>
        <w:t xml:space="preserve">    xmlns:xsi="http://www.w3.org/2001/XMLSchema-instance"   </w:t>
      </w:r>
    </w:p>
    <w:p w:rsidR="005B388C" w:rsidRDefault="005B388C" w:rsidP="005B388C">
      <w:r>
        <w:t xml:space="preserve">    xsi:schemaLocation="http://java.sun.com/xml/ns/javaee   </w:t>
      </w:r>
    </w:p>
    <w:p w:rsidR="005B388C" w:rsidRDefault="005B388C" w:rsidP="005B388C">
      <w:r>
        <w:t xml:space="preserve">    http://java.sun.com/xml/ns/javaee/web-app_2_5.xsd"&gt;  </w:t>
      </w:r>
    </w:p>
    <w:p w:rsidR="005B388C" w:rsidRDefault="005B388C" w:rsidP="005B388C">
      <w:r>
        <w:t xml:space="preserve"> &lt;servlet&gt;  </w:t>
      </w:r>
    </w:p>
    <w:p w:rsidR="005B388C" w:rsidRDefault="005B388C" w:rsidP="005B388C">
      <w:r>
        <w:t xml:space="preserve">    &lt;servlet-name&gt;spring&lt;/servlet-name&gt;  </w:t>
      </w:r>
    </w:p>
    <w:p w:rsidR="005B388C" w:rsidRDefault="005B388C" w:rsidP="005B388C">
      <w:r>
        <w:t xml:space="preserve">    &lt;servlet-class&gt;org.springframework.web.servlet.DispatcherServlet&lt;/servlet-class&gt;  </w:t>
      </w:r>
    </w:p>
    <w:p w:rsidR="005B388C" w:rsidRDefault="005B388C" w:rsidP="005B388C">
      <w:r>
        <w:t xml:space="preserve">    &lt;load-on-startup&gt;1&lt;/load-on-startup&gt;  </w:t>
      </w:r>
    </w:p>
    <w:p w:rsidR="005B388C" w:rsidRDefault="005B388C" w:rsidP="005B388C">
      <w:r>
        <w:t xml:space="preserve">&lt;/servlet&gt;  </w:t>
      </w:r>
    </w:p>
    <w:p w:rsidR="005B388C" w:rsidRDefault="005B388C" w:rsidP="005B388C">
      <w:r>
        <w:lastRenderedPageBreak/>
        <w:t xml:space="preserve">&lt;servlet-mapping&gt;  </w:t>
      </w:r>
    </w:p>
    <w:p w:rsidR="005B388C" w:rsidRDefault="005B388C" w:rsidP="005B388C">
      <w:r>
        <w:t xml:space="preserve">    &lt;servlet-name&gt;spring&lt;/servlet-name&gt;  </w:t>
      </w:r>
    </w:p>
    <w:p w:rsidR="005B388C" w:rsidRDefault="005B388C" w:rsidP="005B388C">
      <w:r>
        <w:t xml:space="preserve">    &lt;url-pattern&gt;*.html&lt;/url-pattern&gt;  </w:t>
      </w:r>
    </w:p>
    <w:p w:rsidR="005B388C" w:rsidRDefault="005B388C" w:rsidP="005B388C">
      <w:r>
        <w:t xml:space="preserve">&lt;/servlet-mapping&gt;  </w:t>
      </w:r>
    </w:p>
    <w:p w:rsidR="005B388C" w:rsidRDefault="005B388C" w:rsidP="005B388C">
      <w:r>
        <w:t xml:space="preserve">&lt;/web-app&gt;  </w:t>
      </w:r>
    </w:p>
    <w:p w:rsidR="005B388C" w:rsidRDefault="005B388C" w:rsidP="005B388C">
      <w:pPr>
        <w:pStyle w:val="Heading1"/>
      </w:pPr>
      <w:r>
        <w:t>4) Define the bean in the xml file</w:t>
      </w:r>
    </w:p>
    <w:p w:rsidR="005B388C" w:rsidRDefault="005B388C" w:rsidP="005B388C"/>
    <w:p w:rsidR="005B388C" w:rsidRDefault="005B388C" w:rsidP="005B388C">
      <w:r>
        <w:t>This is the important configuration file where we need to specify the ViewResolver and View components.</w:t>
      </w:r>
    </w:p>
    <w:p w:rsidR="005B388C" w:rsidRDefault="005B388C" w:rsidP="005B388C">
      <w:r>
        <w:t>The context:component-scan element defines the base-package where DispatcherServlet will search the controller class.</w:t>
      </w:r>
    </w:p>
    <w:p w:rsidR="005B388C" w:rsidRDefault="005B388C" w:rsidP="005B388C">
      <w:r>
        <w:t>Here, the InternalResourceViewResolver class is used for the ViewResolver.</w:t>
      </w:r>
    </w:p>
    <w:p w:rsidR="005B388C" w:rsidRDefault="005B388C" w:rsidP="005B388C">
      <w:r>
        <w:t>The prefix+string returned by controller+suffix page will be invoked for the view component.</w:t>
      </w:r>
    </w:p>
    <w:p w:rsidR="005B388C" w:rsidRDefault="005B388C" w:rsidP="005B388C">
      <w:r>
        <w:t>This xml file should be located inside the WEB-INF directory.</w:t>
      </w:r>
    </w:p>
    <w:p w:rsidR="005B388C" w:rsidRDefault="005B388C" w:rsidP="005B388C"/>
    <w:p w:rsidR="005B388C" w:rsidRDefault="005B388C" w:rsidP="005B388C">
      <w:pPr>
        <w:pStyle w:val="Heading1"/>
      </w:pPr>
      <w:r>
        <w:t>spring-servlet.xml</w:t>
      </w:r>
    </w:p>
    <w:p w:rsidR="005B388C" w:rsidRDefault="005B388C" w:rsidP="005B388C">
      <w:r>
        <w:t xml:space="preserve">&lt;?xml version="1.0" encoding="UTF-8"?&gt;  </w:t>
      </w:r>
    </w:p>
    <w:p w:rsidR="005B388C" w:rsidRDefault="005B388C" w:rsidP="005B388C">
      <w:r>
        <w:t xml:space="preserve">&lt;beans xmlns="http://www.springframework.org/schema/beans"  </w:t>
      </w:r>
    </w:p>
    <w:p w:rsidR="005B388C" w:rsidRDefault="005B388C" w:rsidP="005B388C">
      <w:r>
        <w:t xml:space="preserve">    xmlns:xsi="http://www.w3.org/2001/XMLSchema-instance"  </w:t>
      </w:r>
    </w:p>
    <w:p w:rsidR="005B388C" w:rsidRDefault="005B388C" w:rsidP="005B388C">
      <w:r>
        <w:t xml:space="preserve">    xmlns:p="http://www.springframework.org/schema/p"  </w:t>
      </w:r>
    </w:p>
    <w:p w:rsidR="005B388C" w:rsidRDefault="005B388C" w:rsidP="005B388C">
      <w:r>
        <w:t xml:space="preserve">    xmlns:context="http://www.springframework.org/schema/context"  </w:t>
      </w:r>
    </w:p>
    <w:p w:rsidR="005B388C" w:rsidRDefault="005B388C" w:rsidP="005B388C">
      <w:r>
        <w:t xml:space="preserve">    xsi:schemaLocation="http://www.springframework.org/schema/beans  </w:t>
      </w:r>
    </w:p>
    <w:p w:rsidR="005B388C" w:rsidRDefault="005B388C" w:rsidP="005B388C">
      <w:r>
        <w:t xml:space="preserve">http://www.springframework.org/schema/beans/spring-beans-3.0.xsd  </w:t>
      </w:r>
    </w:p>
    <w:p w:rsidR="005B388C" w:rsidRDefault="005B388C" w:rsidP="005B388C">
      <w:r>
        <w:t xml:space="preserve">http://www.springframework.org/schema/context  </w:t>
      </w:r>
    </w:p>
    <w:p w:rsidR="005B388C" w:rsidRDefault="005B388C" w:rsidP="005B388C">
      <w:r>
        <w:t xml:space="preserve">http://www.springframework.org/schema/context/spring-context-3.0.xsd"&gt;  </w:t>
      </w:r>
    </w:p>
    <w:p w:rsidR="005B388C" w:rsidRDefault="005B388C" w:rsidP="005B388C">
      <w:r>
        <w:t xml:space="preserve">    &lt;context:component-scan  base-package="com.javatpoint" /&gt;  </w:t>
      </w:r>
    </w:p>
    <w:p w:rsidR="005B388C" w:rsidRDefault="005B388C" w:rsidP="005B388C">
      <w:r>
        <w:t xml:space="preserve">    &lt;bean class="org.springframework.web.servlet.view.InternalResourceViewResolver"&gt;  </w:t>
      </w:r>
    </w:p>
    <w:p w:rsidR="005B388C" w:rsidRDefault="005B388C" w:rsidP="005B388C">
      <w:r>
        <w:lastRenderedPageBreak/>
        <w:t xml:space="preserve">        &lt;property name="prefix" value="/WEB-INF/jsp/" /&gt;  </w:t>
      </w:r>
    </w:p>
    <w:p w:rsidR="005B388C" w:rsidRDefault="005B388C" w:rsidP="005B388C">
      <w:r>
        <w:t xml:space="preserve">        &lt;property name="suffix" value=".jsp" /&gt;  </w:t>
      </w:r>
    </w:p>
    <w:p w:rsidR="005B388C" w:rsidRDefault="005B388C" w:rsidP="005B388C">
      <w:r>
        <w:t xml:space="preserve">    &lt;/bean&gt;  </w:t>
      </w:r>
    </w:p>
    <w:p w:rsidR="005B388C" w:rsidRDefault="005B388C" w:rsidP="005B388C">
      <w:r>
        <w:t xml:space="preserve">&lt;/beans&gt;  </w:t>
      </w:r>
    </w:p>
    <w:p w:rsidR="005B388C" w:rsidRDefault="005B388C" w:rsidP="005B388C">
      <w:pPr>
        <w:pStyle w:val="Heading1"/>
      </w:pPr>
      <w:r>
        <w:t>5) Display the message in the JSP page</w:t>
      </w:r>
    </w:p>
    <w:p w:rsidR="005B388C" w:rsidRDefault="005B388C" w:rsidP="005B388C">
      <w:r>
        <w:t>This is the simple JSP page, displaying the message returned by the Controller.</w:t>
      </w:r>
    </w:p>
    <w:p w:rsidR="005B388C" w:rsidRDefault="005B388C" w:rsidP="005B388C">
      <w:r>
        <w:t>It must be located inside the WEB-INF/jsp directory for this example only.</w:t>
      </w:r>
    </w:p>
    <w:p w:rsidR="005B388C" w:rsidRDefault="005B388C" w:rsidP="005B388C"/>
    <w:p w:rsidR="005B388C" w:rsidRDefault="005B388C" w:rsidP="005B388C">
      <w:pPr>
        <w:pStyle w:val="Heading1"/>
      </w:pPr>
      <w:r>
        <w:t>hellopage.jsp</w:t>
      </w:r>
    </w:p>
    <w:p w:rsidR="005B388C" w:rsidRDefault="005B388C" w:rsidP="005B388C">
      <w:r>
        <w:t xml:space="preserve">Message is: ${message}  </w:t>
      </w:r>
    </w:p>
    <w:p w:rsidR="005B388C" w:rsidRDefault="005B388C" w:rsidP="005B388C">
      <w:r>
        <w:t>Output:</w:t>
      </w:r>
    </w:p>
    <w:p w:rsidR="005B388C" w:rsidRDefault="005B388C" w:rsidP="005B388C">
      <w:r>
        <w:rPr>
          <w:noProof/>
          <w:lang w:val="en-US" w:eastAsia="en-US"/>
        </w:rPr>
        <w:drawing>
          <wp:inline distT="0" distB="0" distL="0" distR="0">
            <wp:extent cx="5534025" cy="2057400"/>
            <wp:effectExtent l="19050" t="0" r="9525" b="0"/>
            <wp:docPr id="1" name="Picture 47" descr="C:\Users\srinath\Desktop\ssdgf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rinath\Desktop\ssdgffg.png"/>
                    <pic:cNvPicPr>
                      <a:picLocks noChangeAspect="1" noChangeArrowheads="1"/>
                    </pic:cNvPicPr>
                  </pic:nvPicPr>
                  <pic:blipFill>
                    <a:blip r:embed="rId11"/>
                    <a:srcRect/>
                    <a:stretch>
                      <a:fillRect/>
                    </a:stretch>
                  </pic:blipFill>
                  <pic:spPr bwMode="auto">
                    <a:xfrm>
                      <a:off x="0" y="0"/>
                      <a:ext cx="5534025" cy="2057400"/>
                    </a:xfrm>
                    <a:prstGeom prst="rect">
                      <a:avLst/>
                    </a:prstGeom>
                    <a:noFill/>
                    <a:ln w="9525">
                      <a:noFill/>
                      <a:miter lim="800000"/>
                      <a:headEnd/>
                      <a:tailEnd/>
                    </a:ln>
                  </pic:spPr>
                </pic:pic>
              </a:graphicData>
            </a:graphic>
          </wp:inline>
        </w:drawing>
      </w:r>
    </w:p>
    <w:p w:rsidR="005B388C" w:rsidRDefault="005B388C" w:rsidP="005B388C">
      <w:r>
        <w:rPr>
          <w:noProof/>
          <w:lang w:val="en-US" w:eastAsia="en-US"/>
        </w:rPr>
        <w:drawing>
          <wp:anchor distT="0" distB="0" distL="114300" distR="114300" simplePos="0" relativeHeight="251658240" behindDoc="0" locked="0" layoutInCell="1" allowOverlap="1">
            <wp:simplePos x="933450" y="7191375"/>
            <wp:positionH relativeFrom="column">
              <wp:align>left</wp:align>
            </wp:positionH>
            <wp:positionV relativeFrom="paragraph">
              <wp:align>top</wp:align>
            </wp:positionV>
            <wp:extent cx="5505450" cy="2019300"/>
            <wp:effectExtent l="19050" t="0" r="0" b="0"/>
            <wp:wrapSquare wrapText="bothSides"/>
            <wp:docPr id="48" name="Picture 48" descr="C:\Users\srinath\Desktop\h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rinath\Desktop\hhhhh.png"/>
                    <pic:cNvPicPr>
                      <a:picLocks noChangeAspect="1" noChangeArrowheads="1"/>
                    </pic:cNvPicPr>
                  </pic:nvPicPr>
                  <pic:blipFill>
                    <a:blip r:embed="rId12"/>
                    <a:srcRect/>
                    <a:stretch>
                      <a:fillRect/>
                    </a:stretch>
                  </pic:blipFill>
                  <pic:spPr bwMode="auto">
                    <a:xfrm>
                      <a:off x="0" y="0"/>
                      <a:ext cx="5505450" cy="2019300"/>
                    </a:xfrm>
                    <a:prstGeom prst="rect">
                      <a:avLst/>
                    </a:prstGeom>
                    <a:noFill/>
                    <a:ln w="9525">
                      <a:noFill/>
                      <a:miter lim="800000"/>
                      <a:headEnd/>
                      <a:tailEnd/>
                    </a:ln>
                  </pic:spPr>
                </pic:pic>
              </a:graphicData>
            </a:graphic>
          </wp:anchor>
        </w:drawing>
      </w:r>
      <w:r w:rsidR="00C45194">
        <w:br w:type="textWrapping" w:clear="all"/>
      </w:r>
    </w:p>
    <w:p w:rsidR="00C45194" w:rsidRDefault="00C45194" w:rsidP="00C45194">
      <w:pPr>
        <w:pStyle w:val="Heading1"/>
      </w:pPr>
      <w:r>
        <w:lastRenderedPageBreak/>
        <w:t>Spring 3 MVC Multiple Controller Example</w:t>
      </w:r>
    </w:p>
    <w:p w:rsidR="00C45194" w:rsidRDefault="00C45194" w:rsidP="00C45194"/>
    <w:p w:rsidR="00C45194" w:rsidRDefault="00C45194" w:rsidP="00C45194">
      <w:r>
        <w:t>We can have a lot of controller classes in Spring Framework. In this example, we are creating two Controller classes HelloWorldController and WelcomeWorldController.</w:t>
      </w:r>
    </w:p>
    <w:p w:rsidR="00C45194" w:rsidRDefault="00C45194" w:rsidP="00C45194">
      <w:pPr>
        <w:pStyle w:val="Heading1"/>
      </w:pPr>
      <w:r>
        <w:t>1) Controller Classes</w:t>
      </w:r>
    </w:p>
    <w:p w:rsidR="00C45194" w:rsidRDefault="00C45194" w:rsidP="00C45194"/>
    <w:p w:rsidR="00C45194" w:rsidRDefault="00C45194" w:rsidP="00C45194">
      <w:pPr>
        <w:pStyle w:val="Heading1"/>
      </w:pPr>
      <w:r>
        <w:t>HelloWorldController.java</w:t>
      </w:r>
    </w:p>
    <w:p w:rsidR="00C45194" w:rsidRDefault="00C45194" w:rsidP="00C45194">
      <w:r>
        <w:t xml:space="preserve">package com.javatpoint;  </w:t>
      </w:r>
    </w:p>
    <w:p w:rsidR="00C45194" w:rsidRDefault="00C45194" w:rsidP="00C45194">
      <w:r>
        <w:t xml:space="preserve">import org.springframework.stereotype.Controller;  </w:t>
      </w:r>
    </w:p>
    <w:p w:rsidR="00C45194" w:rsidRDefault="00C45194" w:rsidP="00C45194">
      <w:r>
        <w:t xml:space="preserve">import org.springframework.web.bind.annotation.RequestMapping;  </w:t>
      </w:r>
    </w:p>
    <w:p w:rsidR="00C45194" w:rsidRDefault="00C45194" w:rsidP="00C45194">
      <w:r>
        <w:t xml:space="preserve">import org.springframework.web.servlet.ModelAndView;  </w:t>
      </w:r>
    </w:p>
    <w:p w:rsidR="00C45194" w:rsidRDefault="00C45194" w:rsidP="00C45194">
      <w:r>
        <w:t xml:space="preserve">  @Controller  </w:t>
      </w:r>
    </w:p>
    <w:p w:rsidR="00C45194" w:rsidRDefault="00C45194" w:rsidP="00C45194">
      <w:r>
        <w:t xml:space="preserve">public class HelloWorldController {  </w:t>
      </w:r>
    </w:p>
    <w:p w:rsidR="00C45194" w:rsidRDefault="00C45194" w:rsidP="00C45194">
      <w:r>
        <w:t xml:space="preserve"> @RequestMapping("/hello")  </w:t>
      </w:r>
    </w:p>
    <w:p w:rsidR="00C45194" w:rsidRDefault="00C45194" w:rsidP="00C45194">
      <w:r>
        <w:t xml:space="preserve">    public ModelAndView helloWorld() {  </w:t>
      </w:r>
    </w:p>
    <w:p w:rsidR="00C45194" w:rsidRDefault="00C45194" w:rsidP="00C45194">
      <w:r>
        <w:t xml:space="preserve">   String message = "HELLO SPRING MVC";  </w:t>
      </w:r>
    </w:p>
    <w:p w:rsidR="00C45194" w:rsidRDefault="00C45194" w:rsidP="00C45194">
      <w:r>
        <w:t xml:space="preserve">        return new ModelAndView("hellopage", "message", message);  </w:t>
      </w:r>
    </w:p>
    <w:p w:rsidR="00C45194" w:rsidRDefault="00C45194" w:rsidP="00C45194">
      <w:r>
        <w:t xml:space="preserve">    }  </w:t>
      </w:r>
    </w:p>
    <w:p w:rsidR="00C45194" w:rsidRDefault="00C45194" w:rsidP="00C45194">
      <w:r>
        <w:t xml:space="preserve">      }  </w:t>
      </w:r>
    </w:p>
    <w:p w:rsidR="00C45194" w:rsidRDefault="00C45194" w:rsidP="00C45194">
      <w:pPr>
        <w:pStyle w:val="Heading1"/>
      </w:pPr>
      <w:r>
        <w:t>WelcomeWorldController.java</w:t>
      </w:r>
    </w:p>
    <w:p w:rsidR="00C45194" w:rsidRDefault="00C45194" w:rsidP="00C45194">
      <w:r>
        <w:t xml:space="preserve">package com.javatpoint;  </w:t>
      </w:r>
    </w:p>
    <w:p w:rsidR="00C45194" w:rsidRDefault="00C45194" w:rsidP="00C45194">
      <w:r>
        <w:t xml:space="preserve">import org.springframework.stereotype.Controller;  </w:t>
      </w:r>
    </w:p>
    <w:p w:rsidR="00C45194" w:rsidRDefault="00C45194" w:rsidP="00C45194">
      <w:r>
        <w:t xml:space="preserve">import org.springframework.web.bind.annotation.RequestMapping;  </w:t>
      </w:r>
    </w:p>
    <w:p w:rsidR="00C45194" w:rsidRDefault="00C45194" w:rsidP="00C45194">
      <w:r>
        <w:t xml:space="preserve">import org.springframework.web.servlet.ModelAndView;  </w:t>
      </w:r>
    </w:p>
    <w:p w:rsidR="00C45194" w:rsidRDefault="00C45194" w:rsidP="00C45194">
      <w:r>
        <w:lastRenderedPageBreak/>
        <w:t xml:space="preserve">@Controller  </w:t>
      </w:r>
    </w:p>
    <w:p w:rsidR="00C45194" w:rsidRDefault="00C45194" w:rsidP="00C45194">
      <w:r>
        <w:t xml:space="preserve">public class WelcomeWorldController {  </w:t>
      </w:r>
    </w:p>
    <w:p w:rsidR="00C45194" w:rsidRDefault="00C45194" w:rsidP="00C45194">
      <w:r>
        <w:t xml:space="preserve">  @RequestMapping("/welcome")  </w:t>
      </w:r>
    </w:p>
    <w:p w:rsidR="00C45194" w:rsidRDefault="00C45194" w:rsidP="00C45194">
      <w:r>
        <w:t xml:space="preserve">    public ModelAndView helloWorld() {  </w:t>
      </w:r>
    </w:p>
    <w:p w:rsidR="00C45194" w:rsidRDefault="00C45194" w:rsidP="00C45194">
      <w:r>
        <w:t xml:space="preserve">  String message = "WELCOME SPRING MVC";  </w:t>
      </w:r>
    </w:p>
    <w:p w:rsidR="00C45194" w:rsidRDefault="00C45194" w:rsidP="00C45194">
      <w:r>
        <w:t xml:space="preserve">        return new ModelAndView("welcomepage", "message", message);  </w:t>
      </w:r>
    </w:p>
    <w:p w:rsidR="00C45194" w:rsidRDefault="00C45194" w:rsidP="00C45194">
      <w:r>
        <w:t xml:space="preserve">    }  </w:t>
      </w:r>
    </w:p>
    <w:p w:rsidR="00C45194" w:rsidRDefault="00C45194" w:rsidP="00C45194">
      <w:r>
        <w:t xml:space="preserve">      }  </w:t>
      </w:r>
    </w:p>
    <w:p w:rsidR="00C45194" w:rsidRDefault="00C45194" w:rsidP="00C45194">
      <w:pPr>
        <w:pStyle w:val="Heading1"/>
      </w:pPr>
      <w:r>
        <w:t>2) View components</w:t>
      </w:r>
    </w:p>
    <w:p w:rsidR="00C45194" w:rsidRDefault="00C45194" w:rsidP="00C45194"/>
    <w:p w:rsidR="00C45194" w:rsidRDefault="00C45194" w:rsidP="00C45194">
      <w:r>
        <w:t>To run this example, It must be located inside the WEB-INF/jsp directory.</w:t>
      </w:r>
    </w:p>
    <w:p w:rsidR="00C45194" w:rsidRDefault="00C45194" w:rsidP="00C45194">
      <w:pPr>
        <w:pStyle w:val="Heading1"/>
      </w:pPr>
      <w:r>
        <w:t>hellopage.jsp</w:t>
      </w:r>
    </w:p>
    <w:p w:rsidR="00C45194" w:rsidRDefault="00C45194" w:rsidP="00C45194">
      <w:r>
        <w:t xml:space="preserve">Message is: ${message}  </w:t>
      </w:r>
    </w:p>
    <w:p w:rsidR="00C45194" w:rsidRDefault="00C45194" w:rsidP="00C45194">
      <w:r>
        <w:t>welcomepage.jsp</w:t>
      </w:r>
    </w:p>
    <w:p w:rsidR="00C45194" w:rsidRDefault="00C45194" w:rsidP="00C45194">
      <w:r>
        <w:t xml:space="preserve">Message is: ${message}  </w:t>
      </w:r>
    </w:p>
    <w:p w:rsidR="00C45194" w:rsidRDefault="00C45194" w:rsidP="00C45194">
      <w:pPr>
        <w:pStyle w:val="Heading1"/>
      </w:pPr>
      <w:r>
        <w:t>3) Index page</w:t>
      </w:r>
    </w:p>
    <w:p w:rsidR="00C45194" w:rsidRDefault="00C45194" w:rsidP="00C45194"/>
    <w:p w:rsidR="00C45194" w:rsidRDefault="00C45194" w:rsidP="00C45194">
      <w:r>
        <w:t>It is the optional welcome page, that provide the links to invoke both controller.</w:t>
      </w:r>
    </w:p>
    <w:p w:rsidR="00C45194" w:rsidRDefault="00C45194" w:rsidP="00C45194">
      <w:pPr>
        <w:pStyle w:val="Heading1"/>
      </w:pPr>
      <w:r>
        <w:t>index.jsp</w:t>
      </w:r>
    </w:p>
    <w:p w:rsidR="00C45194" w:rsidRDefault="00C45194" w:rsidP="00C45194">
      <w:r>
        <w:t xml:space="preserve">&lt;a href="hello.html"&gt;click&lt;/a&gt;|  </w:t>
      </w:r>
    </w:p>
    <w:p w:rsidR="00C45194" w:rsidRDefault="00C45194" w:rsidP="00C45194">
      <w:r>
        <w:t xml:space="preserve">&lt;a href="welcome.html"&gt;click&lt;/a&gt;  </w:t>
      </w:r>
    </w:p>
    <w:p w:rsidR="00C45194" w:rsidRDefault="00C45194" w:rsidP="00C45194">
      <w:pPr>
        <w:pStyle w:val="Heading1"/>
      </w:pPr>
    </w:p>
    <w:p w:rsidR="00C45194" w:rsidRDefault="00C45194" w:rsidP="00C45194">
      <w:pPr>
        <w:pStyle w:val="Heading1"/>
      </w:pPr>
    </w:p>
    <w:p w:rsidR="00C45194" w:rsidRDefault="00C45194" w:rsidP="00C45194">
      <w:pPr>
        <w:pStyle w:val="Heading1"/>
      </w:pPr>
      <w:r>
        <w:lastRenderedPageBreak/>
        <w:t>Spring MVC Request Response Example</w:t>
      </w:r>
    </w:p>
    <w:p w:rsidR="00C45194" w:rsidRDefault="00C45194" w:rsidP="00C45194">
      <w:r>
        <w:t>We can simply create login application by following the Spring MVC. We need to pass HttpServletRequest and HttpServletResponse objects in the request processing method of the Controller class. Let's see the example:</w:t>
      </w:r>
    </w:p>
    <w:p w:rsidR="00C45194" w:rsidRDefault="00C45194" w:rsidP="00C45194">
      <w:pPr>
        <w:pStyle w:val="Heading1"/>
      </w:pPr>
      <w:r>
        <w:t>1) Controller Class</w:t>
      </w:r>
    </w:p>
    <w:p w:rsidR="00C45194" w:rsidRDefault="00C45194" w:rsidP="00C45194"/>
    <w:p w:rsidR="00C45194" w:rsidRDefault="00C45194" w:rsidP="00C45194">
      <w:pPr>
        <w:pStyle w:val="Heading1"/>
      </w:pPr>
      <w:r>
        <w:t>HelloWorldController.java</w:t>
      </w:r>
    </w:p>
    <w:p w:rsidR="00C45194" w:rsidRDefault="00C45194" w:rsidP="00C45194">
      <w:r>
        <w:t xml:space="preserve">package com.javatpoint;  </w:t>
      </w:r>
    </w:p>
    <w:p w:rsidR="00C45194" w:rsidRDefault="00C45194" w:rsidP="00C45194">
      <w:r>
        <w:t xml:space="preserve">import javax.servlet.http.HttpServletRequest;  </w:t>
      </w:r>
    </w:p>
    <w:p w:rsidR="00C45194" w:rsidRDefault="00C45194" w:rsidP="00C45194">
      <w:r>
        <w:t xml:space="preserve">import javax.servlet.http.HttpServletResponse;  </w:t>
      </w:r>
    </w:p>
    <w:p w:rsidR="00C45194" w:rsidRDefault="00C45194" w:rsidP="00C45194">
      <w:r>
        <w:t xml:space="preserve">import org.springframework.stereotype.Controller;  </w:t>
      </w:r>
    </w:p>
    <w:p w:rsidR="00C45194" w:rsidRDefault="00C45194" w:rsidP="00C45194">
      <w:r>
        <w:t xml:space="preserve">import org.springframework.web.bind.annotation.RequestMapping;  </w:t>
      </w:r>
    </w:p>
    <w:p w:rsidR="00C45194" w:rsidRDefault="00C45194" w:rsidP="00C45194">
      <w:r>
        <w:t xml:space="preserve">import org.springframework.web.servlet.ModelAndView;  </w:t>
      </w:r>
    </w:p>
    <w:p w:rsidR="00C45194" w:rsidRDefault="00C45194" w:rsidP="00C45194">
      <w:r>
        <w:t xml:space="preserve">  @Controller  </w:t>
      </w:r>
    </w:p>
    <w:p w:rsidR="00C45194" w:rsidRDefault="00C45194" w:rsidP="00C45194">
      <w:r>
        <w:t xml:space="preserve">public class HelloWorldController {  </w:t>
      </w:r>
    </w:p>
    <w:p w:rsidR="00C45194" w:rsidRDefault="00C45194" w:rsidP="00C45194">
      <w:r>
        <w:t xml:space="preserve">   @RequestMapping("/hello")  </w:t>
      </w:r>
    </w:p>
    <w:p w:rsidR="00C45194" w:rsidRDefault="00C45194" w:rsidP="00C45194">
      <w:r>
        <w:t xml:space="preserve">    public ModelAndView helloWorld(HttpServletRequest request,HttpServletResponse res) {  </w:t>
      </w:r>
    </w:p>
    <w:p w:rsidR="00C45194" w:rsidRDefault="00C45194" w:rsidP="00C45194">
      <w:r>
        <w:t xml:space="preserve">        String name=request.getParameter("name");  </w:t>
      </w:r>
    </w:p>
    <w:p w:rsidR="00C45194" w:rsidRDefault="00C45194" w:rsidP="00C45194">
      <w:r>
        <w:t xml:space="preserve">        String password=request.getParameter("password");  </w:t>
      </w:r>
    </w:p>
    <w:p w:rsidR="00C45194" w:rsidRDefault="00C45194" w:rsidP="00C45194">
      <w:r>
        <w:t xml:space="preserve">          </w:t>
      </w:r>
    </w:p>
    <w:p w:rsidR="00C45194" w:rsidRDefault="00C45194" w:rsidP="00C45194">
      <w:r>
        <w:t xml:space="preserve">        if(password.equals("admin")){  </w:t>
      </w:r>
    </w:p>
    <w:p w:rsidR="00C45194" w:rsidRDefault="00C45194" w:rsidP="00C45194">
      <w:r>
        <w:t xml:space="preserve">        String message = "HELLO "+name;  </w:t>
      </w:r>
    </w:p>
    <w:p w:rsidR="00C45194" w:rsidRDefault="00C45194" w:rsidP="00C45194">
      <w:r>
        <w:t xml:space="preserve">        return new ModelAndView("hellopage", "message", message);  </w:t>
      </w:r>
    </w:p>
    <w:p w:rsidR="00C45194" w:rsidRDefault="00C45194" w:rsidP="00C45194">
      <w:r>
        <w:t xml:space="preserve">        }  </w:t>
      </w:r>
    </w:p>
    <w:p w:rsidR="00C45194" w:rsidRDefault="00C45194" w:rsidP="00C45194">
      <w:r>
        <w:t xml:space="preserve">        else{  </w:t>
      </w:r>
    </w:p>
    <w:p w:rsidR="00C45194" w:rsidRDefault="00C45194" w:rsidP="00C45194">
      <w:r>
        <w:t xml:space="preserve">            return new ModelAndView("errorpage", "message","Sorry, username or password error");  </w:t>
      </w:r>
    </w:p>
    <w:p w:rsidR="00C45194" w:rsidRDefault="00C45194" w:rsidP="00C45194">
      <w:r>
        <w:lastRenderedPageBreak/>
        <w:t xml:space="preserve">        }  </w:t>
      </w:r>
    </w:p>
    <w:p w:rsidR="00C45194" w:rsidRDefault="00C45194" w:rsidP="00C45194">
      <w:r>
        <w:t xml:space="preserve">    }  </w:t>
      </w:r>
    </w:p>
    <w:p w:rsidR="00C45194" w:rsidRDefault="00C45194" w:rsidP="00C45194">
      <w:r>
        <w:t xml:space="preserve">      </w:t>
      </w:r>
    </w:p>
    <w:p w:rsidR="00C45194" w:rsidRDefault="00C45194" w:rsidP="00C45194">
      <w:r>
        <w:t xml:space="preserve">}  </w:t>
      </w:r>
    </w:p>
    <w:p w:rsidR="00C45194" w:rsidRDefault="00C45194" w:rsidP="00C45194">
      <w:pPr>
        <w:pStyle w:val="Heading1"/>
      </w:pPr>
      <w:r>
        <w:t>2) View components</w:t>
      </w:r>
    </w:p>
    <w:p w:rsidR="00C45194" w:rsidRDefault="00C45194" w:rsidP="00C45194"/>
    <w:p w:rsidR="00C45194" w:rsidRDefault="00C45194" w:rsidP="00C45194">
      <w:r>
        <w:t>To run this example, It must be located inside the WEB-INF/jsp directory.</w:t>
      </w:r>
    </w:p>
    <w:p w:rsidR="00C45194" w:rsidRDefault="00C45194" w:rsidP="00C45194">
      <w:pPr>
        <w:pStyle w:val="Heading1"/>
      </w:pPr>
      <w:r>
        <w:t>hellopage.jsp</w:t>
      </w:r>
    </w:p>
    <w:p w:rsidR="00C45194" w:rsidRDefault="00C45194" w:rsidP="00C45194">
      <w:r>
        <w:t xml:space="preserve">Message is: ${message}  </w:t>
      </w:r>
    </w:p>
    <w:p w:rsidR="00C45194" w:rsidRDefault="00C45194" w:rsidP="00A42C84">
      <w:pPr>
        <w:pStyle w:val="Heading1"/>
      </w:pPr>
      <w:r>
        <w:t>errorpage.jsp</w:t>
      </w:r>
    </w:p>
    <w:p w:rsidR="00C45194" w:rsidRDefault="00C45194" w:rsidP="00C45194">
      <w:r>
        <w:t xml:space="preserve">${message}  </w:t>
      </w:r>
    </w:p>
    <w:p w:rsidR="00C45194" w:rsidRDefault="00C45194" w:rsidP="00C45194">
      <w:r>
        <w:t xml:space="preserve">&lt;jsp:include page="/index.jsp"&gt;&lt;/jsp:include&gt;  </w:t>
      </w:r>
    </w:p>
    <w:p w:rsidR="00C45194" w:rsidRDefault="00C45194" w:rsidP="00C45194">
      <w:pPr>
        <w:pStyle w:val="Heading1"/>
      </w:pPr>
      <w:r>
        <w:t>3) Index page</w:t>
      </w:r>
    </w:p>
    <w:p w:rsidR="00C45194" w:rsidRDefault="00C45194" w:rsidP="00C45194"/>
    <w:p w:rsidR="00C45194" w:rsidRDefault="00C45194" w:rsidP="00C45194">
      <w:r>
        <w:t>It is the login page, that recieve name and password from the user.</w:t>
      </w:r>
    </w:p>
    <w:p w:rsidR="00C45194" w:rsidRDefault="00C45194" w:rsidP="00C45194">
      <w:pPr>
        <w:pStyle w:val="Heading1"/>
      </w:pPr>
      <w:r>
        <w:t>index.jsp</w:t>
      </w:r>
    </w:p>
    <w:p w:rsidR="00C45194" w:rsidRDefault="00C45194" w:rsidP="00C45194">
      <w:r>
        <w:t xml:space="preserve">&lt;form action="hello.html" method="post"&gt;  </w:t>
      </w:r>
    </w:p>
    <w:p w:rsidR="00C45194" w:rsidRDefault="00C45194" w:rsidP="00C45194">
      <w:r>
        <w:t xml:space="preserve">Name:&lt;input type="text" name="name"/&gt;&lt;br/&gt;  </w:t>
      </w:r>
    </w:p>
    <w:p w:rsidR="00C45194" w:rsidRDefault="00C45194" w:rsidP="00C45194">
      <w:r>
        <w:t xml:space="preserve">Password:&lt;input type="password" name="password"/&gt;&lt;br/&gt;  </w:t>
      </w:r>
    </w:p>
    <w:p w:rsidR="00C45194" w:rsidRDefault="00C45194" w:rsidP="00C45194">
      <w:r>
        <w:t xml:space="preserve">&lt;input type="submit" value="login"/&gt;  </w:t>
      </w:r>
    </w:p>
    <w:p w:rsidR="00C45194" w:rsidRDefault="00C45194" w:rsidP="00C45194">
      <w:r>
        <w:t>&lt;/form&gt;</w:t>
      </w:r>
    </w:p>
    <w:p w:rsidR="00A42C84" w:rsidRDefault="00A42C84" w:rsidP="00A42C84"/>
    <w:p w:rsidR="00A42C84" w:rsidRDefault="00A42C84" w:rsidP="00A42C84"/>
    <w:p w:rsidR="00A42C84" w:rsidRDefault="00A42C84" w:rsidP="00A42C84">
      <w:pPr>
        <w:pStyle w:val="Heading1"/>
      </w:pPr>
      <w:r>
        <w:lastRenderedPageBreak/>
        <w:t>Spring MVC Form Example</w:t>
      </w:r>
    </w:p>
    <w:p w:rsidR="00A42C84" w:rsidRDefault="00A42C84" w:rsidP="00A42C84"/>
    <w:p w:rsidR="00A42C84" w:rsidRDefault="00A42C84" w:rsidP="00A42C84">
      <w:r>
        <w:t>Here, we will learn how to handle a form data in spring MVC without using database. Here, we will use @Controler, @RequestMapping and @ModelAttribute annotations.</w:t>
      </w:r>
    </w:p>
    <w:p w:rsidR="00A42C84" w:rsidRDefault="00A42C84" w:rsidP="00A42C84">
      <w:r>
        <w:t>To display the input form, we are going to use &lt;form:form&gt; tag of spring framework. Let's see a simple example to store form data in a model object and display data of a list.</w:t>
      </w:r>
    </w:p>
    <w:p w:rsidR="00A42C84" w:rsidRDefault="00A42C84" w:rsidP="00A42C84"/>
    <w:p w:rsidR="00A42C84" w:rsidRDefault="00A42C84" w:rsidP="00A42C84">
      <w:pPr>
        <w:pStyle w:val="Heading1"/>
      </w:pPr>
      <w:r>
        <w:t>Required Jar files</w:t>
      </w:r>
    </w:p>
    <w:p w:rsidR="00A42C84" w:rsidRDefault="00A42C84" w:rsidP="00A42C84"/>
    <w:p w:rsidR="00A42C84" w:rsidRDefault="00A42C84" w:rsidP="00A42C84">
      <w:r>
        <w:t>To run this example, you need to load:</w:t>
      </w:r>
    </w:p>
    <w:p w:rsidR="00A42C84" w:rsidRDefault="00A42C84" w:rsidP="00A42C84">
      <w:r>
        <w:t>1.Spring Core jar files</w:t>
      </w:r>
    </w:p>
    <w:p w:rsidR="00A42C84" w:rsidRDefault="00A42C84" w:rsidP="00A42C84">
      <w:r>
        <w:t>2.Spring Web jar files</w:t>
      </w:r>
    </w:p>
    <w:p w:rsidR="00A42C84" w:rsidRDefault="00A42C84" w:rsidP="00A42C84"/>
    <w:p w:rsidR="00A42C84" w:rsidRDefault="00A42C84" w:rsidP="00A42C84">
      <w:pPr>
        <w:pStyle w:val="Heading1"/>
      </w:pPr>
      <w:r>
        <w:t>index.jsp</w:t>
      </w:r>
    </w:p>
    <w:p w:rsidR="00A42C84" w:rsidRDefault="00A42C84" w:rsidP="00A42C84">
      <w:r>
        <w:t xml:space="preserve">&lt;a href="empform"&gt;Add Employee&lt;/a&gt;  </w:t>
      </w:r>
    </w:p>
    <w:p w:rsidR="00A42C84" w:rsidRDefault="00A42C84" w:rsidP="00A42C84">
      <w:r>
        <w:t xml:space="preserve">&lt;a href="viewemp"&gt;View Employees&lt;/a&gt;  </w:t>
      </w:r>
    </w:p>
    <w:p w:rsidR="00A42C84" w:rsidRDefault="00A42C84" w:rsidP="00A42C84">
      <w:pPr>
        <w:pStyle w:val="Heading1"/>
      </w:pPr>
      <w:r>
        <w:t>Emp.java</w:t>
      </w:r>
    </w:p>
    <w:p w:rsidR="00A42C84" w:rsidRDefault="00A42C84" w:rsidP="00A42C84">
      <w:r>
        <w:t xml:space="preserve">package com.javatpoint.beans;  </w:t>
      </w:r>
    </w:p>
    <w:p w:rsidR="00A42C84" w:rsidRDefault="00A42C84" w:rsidP="00A42C84">
      <w:r>
        <w:t xml:space="preserve">public class Emp {  </w:t>
      </w:r>
    </w:p>
    <w:p w:rsidR="00A42C84" w:rsidRDefault="00A42C84" w:rsidP="00A42C84">
      <w:r>
        <w:t xml:space="preserve">private int id;  </w:t>
      </w:r>
    </w:p>
    <w:p w:rsidR="00A42C84" w:rsidRDefault="00A42C84" w:rsidP="00A42C84">
      <w:r>
        <w:t xml:space="preserve">private String name;  </w:t>
      </w:r>
    </w:p>
    <w:p w:rsidR="00A42C84" w:rsidRDefault="00A42C84" w:rsidP="00A42C84">
      <w:r>
        <w:t xml:space="preserve">private float salary;  </w:t>
      </w:r>
    </w:p>
    <w:p w:rsidR="00A42C84" w:rsidRDefault="00A42C84" w:rsidP="00A42C84">
      <w:r>
        <w:t xml:space="preserve">private String designation;  </w:t>
      </w:r>
    </w:p>
    <w:p w:rsidR="00A42C84" w:rsidRDefault="00A42C84" w:rsidP="00A42C84">
      <w:r>
        <w:t xml:space="preserve">  public Emp() {}  </w:t>
      </w:r>
    </w:p>
    <w:p w:rsidR="00A42C84" w:rsidRDefault="00A42C84" w:rsidP="00A42C84">
      <w:r>
        <w:t xml:space="preserve">  public Emp(int id, String name, float salary, String designation) {  </w:t>
      </w:r>
    </w:p>
    <w:p w:rsidR="00A42C84" w:rsidRDefault="00A42C84" w:rsidP="00A42C84">
      <w:r>
        <w:lastRenderedPageBreak/>
        <w:t xml:space="preserve">    super();  </w:t>
      </w:r>
    </w:p>
    <w:p w:rsidR="00A42C84" w:rsidRDefault="00A42C84" w:rsidP="00A42C84">
      <w:r>
        <w:t xml:space="preserve">    this.id = id;  </w:t>
      </w:r>
    </w:p>
    <w:p w:rsidR="00A42C84" w:rsidRDefault="00A42C84" w:rsidP="00A42C84">
      <w:r>
        <w:t xml:space="preserve">    this.name = name;  </w:t>
      </w:r>
    </w:p>
    <w:p w:rsidR="00A42C84" w:rsidRDefault="00A42C84" w:rsidP="00A42C84">
      <w:r>
        <w:t xml:space="preserve">    this.salary = salary;  </w:t>
      </w:r>
    </w:p>
    <w:p w:rsidR="00A42C84" w:rsidRDefault="00A42C84" w:rsidP="00A42C84">
      <w:r>
        <w:t xml:space="preserve">    this.designation = designation;  </w:t>
      </w:r>
    </w:p>
    <w:p w:rsidR="00A42C84" w:rsidRDefault="00A42C84" w:rsidP="00A42C84">
      <w:r>
        <w:t xml:space="preserve">}  </w:t>
      </w:r>
    </w:p>
    <w:p w:rsidR="00A42C84" w:rsidRDefault="00A42C84" w:rsidP="00A42C84">
      <w:r>
        <w:t xml:space="preserve">  public int getId() {  </w:t>
      </w:r>
    </w:p>
    <w:p w:rsidR="00A42C84" w:rsidRDefault="00A42C84" w:rsidP="00A42C84">
      <w:r>
        <w:t xml:space="preserve">    return id;  </w:t>
      </w:r>
    </w:p>
    <w:p w:rsidR="00A42C84" w:rsidRDefault="00A42C84" w:rsidP="00A42C84">
      <w:r>
        <w:t xml:space="preserve">}  </w:t>
      </w:r>
    </w:p>
    <w:p w:rsidR="00A42C84" w:rsidRDefault="00A42C84" w:rsidP="00A42C84">
      <w:r>
        <w:t xml:space="preserve">public void setId(int id) {  </w:t>
      </w:r>
    </w:p>
    <w:p w:rsidR="00A42C84" w:rsidRDefault="00A42C84" w:rsidP="00A42C84">
      <w:r>
        <w:t xml:space="preserve">    this.id = id;  </w:t>
      </w:r>
    </w:p>
    <w:p w:rsidR="00A42C84" w:rsidRDefault="00A42C84" w:rsidP="00A42C84">
      <w:r>
        <w:t xml:space="preserve">}  </w:t>
      </w:r>
    </w:p>
    <w:p w:rsidR="00A42C84" w:rsidRDefault="00A42C84" w:rsidP="00A42C84">
      <w:r>
        <w:t xml:space="preserve">public String getName() {  </w:t>
      </w:r>
    </w:p>
    <w:p w:rsidR="00A42C84" w:rsidRDefault="00A42C84" w:rsidP="00A42C84">
      <w:r>
        <w:t xml:space="preserve">    return name;  </w:t>
      </w:r>
    </w:p>
    <w:p w:rsidR="00A42C84" w:rsidRDefault="00A42C84" w:rsidP="00A42C84">
      <w:r>
        <w:t xml:space="preserve">}  </w:t>
      </w:r>
    </w:p>
    <w:p w:rsidR="00A42C84" w:rsidRDefault="00A42C84" w:rsidP="00A42C84">
      <w:r>
        <w:t xml:space="preserve">public void setName(String name) {  </w:t>
      </w:r>
    </w:p>
    <w:p w:rsidR="00A42C84" w:rsidRDefault="00A42C84" w:rsidP="00A42C84">
      <w:r>
        <w:t xml:space="preserve">    this.name = name;  </w:t>
      </w:r>
    </w:p>
    <w:p w:rsidR="00A42C84" w:rsidRDefault="00A42C84" w:rsidP="00A42C84">
      <w:r>
        <w:t xml:space="preserve">}  </w:t>
      </w:r>
    </w:p>
    <w:p w:rsidR="00A42C84" w:rsidRDefault="00A42C84" w:rsidP="00A42C84">
      <w:r>
        <w:t xml:space="preserve">public float getSalary() {  </w:t>
      </w:r>
    </w:p>
    <w:p w:rsidR="00A42C84" w:rsidRDefault="00A42C84" w:rsidP="00A42C84">
      <w:r>
        <w:t xml:space="preserve">    return salary;  </w:t>
      </w:r>
    </w:p>
    <w:p w:rsidR="00A42C84" w:rsidRDefault="00A42C84" w:rsidP="00A42C84">
      <w:r>
        <w:t xml:space="preserve">}  </w:t>
      </w:r>
    </w:p>
    <w:p w:rsidR="00A42C84" w:rsidRDefault="00A42C84" w:rsidP="00A42C84">
      <w:r>
        <w:t xml:space="preserve">public void setSalary(float salary) {  </w:t>
      </w:r>
    </w:p>
    <w:p w:rsidR="00A42C84" w:rsidRDefault="00A42C84" w:rsidP="00A42C84">
      <w:r>
        <w:t xml:space="preserve">    this.salary = salary;  </w:t>
      </w:r>
    </w:p>
    <w:p w:rsidR="00A42C84" w:rsidRDefault="00A42C84" w:rsidP="00A42C84">
      <w:r>
        <w:t xml:space="preserve">}  </w:t>
      </w:r>
    </w:p>
    <w:p w:rsidR="00A42C84" w:rsidRDefault="00A42C84" w:rsidP="00A42C84">
      <w:r>
        <w:t xml:space="preserve">public String getDesignation() {  </w:t>
      </w:r>
    </w:p>
    <w:p w:rsidR="00A42C84" w:rsidRDefault="00A42C84" w:rsidP="00A42C84">
      <w:r>
        <w:t xml:space="preserve">    return designation;  </w:t>
      </w:r>
    </w:p>
    <w:p w:rsidR="00A42C84" w:rsidRDefault="00A42C84" w:rsidP="00A42C84">
      <w:r>
        <w:t xml:space="preserve">}  </w:t>
      </w:r>
    </w:p>
    <w:p w:rsidR="00A42C84" w:rsidRDefault="00A42C84" w:rsidP="00A42C84">
      <w:r>
        <w:lastRenderedPageBreak/>
        <w:t xml:space="preserve">public void setDesignation(String designation) {  </w:t>
      </w:r>
    </w:p>
    <w:p w:rsidR="00A42C84" w:rsidRDefault="00A42C84" w:rsidP="00A42C84">
      <w:r>
        <w:t xml:space="preserve">    this.designation = designation;  </w:t>
      </w:r>
    </w:p>
    <w:p w:rsidR="00A42C84" w:rsidRDefault="00A42C84" w:rsidP="00A42C84">
      <w:r>
        <w:t xml:space="preserve">}  </w:t>
      </w:r>
    </w:p>
    <w:p w:rsidR="00A42C84" w:rsidRDefault="00A42C84" w:rsidP="00A42C84">
      <w:r>
        <w:t xml:space="preserve">  </w:t>
      </w:r>
    </w:p>
    <w:p w:rsidR="00A42C84" w:rsidRDefault="00A42C84" w:rsidP="00A42C84">
      <w:r>
        <w:t xml:space="preserve">}  </w:t>
      </w:r>
    </w:p>
    <w:p w:rsidR="00A42C84" w:rsidRDefault="00A42C84" w:rsidP="00A42C84">
      <w:pPr>
        <w:pStyle w:val="Heading1"/>
      </w:pPr>
      <w:r>
        <w:t xml:space="preserve"> EmpController.java</w:t>
      </w:r>
    </w:p>
    <w:p w:rsidR="00A42C84" w:rsidRDefault="00A42C84" w:rsidP="00A42C84">
      <w:r>
        <w:t xml:space="preserve">package com.javatpoint.controllers;  </w:t>
      </w:r>
    </w:p>
    <w:p w:rsidR="00A42C84" w:rsidRDefault="00A42C84" w:rsidP="00A42C84">
      <w:r>
        <w:t xml:space="preserve">  import java.util.ArrayList;  </w:t>
      </w:r>
    </w:p>
    <w:p w:rsidR="00A42C84" w:rsidRDefault="00A42C84" w:rsidP="00A42C84">
      <w:r>
        <w:t xml:space="preserve">import java.util.List;  </w:t>
      </w:r>
    </w:p>
    <w:p w:rsidR="00A42C84" w:rsidRDefault="00A42C84" w:rsidP="00A42C84">
      <w:r>
        <w:t xml:space="preserve">import org.springframework.stereotype.Controller;  </w:t>
      </w:r>
    </w:p>
    <w:p w:rsidR="00A42C84" w:rsidRDefault="00A42C84" w:rsidP="00A42C84">
      <w:r>
        <w:t xml:space="preserve">import org.springframework.web.bind.annotation.ModelAttribute;  </w:t>
      </w:r>
    </w:p>
    <w:p w:rsidR="00A42C84" w:rsidRDefault="00A42C84" w:rsidP="00A42C84">
      <w:r>
        <w:t xml:space="preserve">import org.springframework.web.bind.annotation.RequestMapping;  </w:t>
      </w:r>
    </w:p>
    <w:p w:rsidR="00A42C84" w:rsidRDefault="00A42C84" w:rsidP="00A42C84">
      <w:r>
        <w:t xml:space="preserve">import org.springframework.web.bind.annotation.RequestMethod;  </w:t>
      </w:r>
    </w:p>
    <w:p w:rsidR="00A42C84" w:rsidRDefault="00A42C84" w:rsidP="00A42C84">
      <w:r>
        <w:t xml:space="preserve">import org.springframework.web.servlet.ModelAndView;  </w:t>
      </w:r>
    </w:p>
    <w:p w:rsidR="00A42C84" w:rsidRDefault="00A42C84" w:rsidP="00A42C84">
      <w:r>
        <w:t xml:space="preserve">import com.javatpoint.beans.Emp;  </w:t>
      </w:r>
    </w:p>
    <w:p w:rsidR="00A42C84" w:rsidRDefault="00A42C84" w:rsidP="00A42C84">
      <w:r>
        <w:t xml:space="preserve">@Controller  </w:t>
      </w:r>
    </w:p>
    <w:p w:rsidR="00A42C84" w:rsidRDefault="00A42C84" w:rsidP="00A42C84">
      <w:r>
        <w:t xml:space="preserve">public class EmpController {  </w:t>
      </w:r>
    </w:p>
    <w:p w:rsidR="00A42C84" w:rsidRDefault="00A42C84" w:rsidP="00A42C84">
      <w:r>
        <w:t xml:space="preserve">  </w:t>
      </w:r>
    </w:p>
    <w:p w:rsidR="00A42C84" w:rsidRDefault="00A42C84" w:rsidP="00A42C84">
      <w:r>
        <w:t xml:space="preserve">    @RequestMapping("/empform")  </w:t>
      </w:r>
    </w:p>
    <w:p w:rsidR="00A42C84" w:rsidRDefault="00A42C84" w:rsidP="00A42C84">
      <w:r>
        <w:t xml:space="preserve">    public ModelAndView showform(){  </w:t>
      </w:r>
    </w:p>
    <w:p w:rsidR="00A42C84" w:rsidRDefault="00A42C84" w:rsidP="00A42C84">
      <w:r>
        <w:t xml:space="preserve">         //command is a reserved request attribute name, now use &lt;form&gt; tag to show object data  </w:t>
      </w:r>
    </w:p>
    <w:p w:rsidR="00A42C84" w:rsidRDefault="00A42C84" w:rsidP="00A42C84">
      <w:r>
        <w:t xml:space="preserve">        return new ModelAndView("empform","command",new Emp());  </w:t>
      </w:r>
    </w:p>
    <w:p w:rsidR="00A42C84" w:rsidRDefault="00A42C84" w:rsidP="00A42C84">
      <w:r>
        <w:t xml:space="preserve">    }  </w:t>
      </w:r>
    </w:p>
    <w:p w:rsidR="00A42C84" w:rsidRDefault="00A42C84" w:rsidP="00A42C84">
      <w:r>
        <w:t xml:space="preserve">    @RequestMapping(value="/save",method = RequestMethod.POST)  </w:t>
      </w:r>
    </w:p>
    <w:p w:rsidR="00A42C84" w:rsidRDefault="00A42C84" w:rsidP="00A42C84">
      <w:r>
        <w:t xml:space="preserve">    public ModelAndView save(@ModelAttribute("emp") Emp emp){  </w:t>
      </w:r>
    </w:p>
    <w:p w:rsidR="00A42C84" w:rsidRDefault="00A42C84" w:rsidP="00A42C84">
      <w:r>
        <w:t xml:space="preserve">        //write code to save emp object  </w:t>
      </w:r>
    </w:p>
    <w:p w:rsidR="00A42C84" w:rsidRDefault="00A42C84" w:rsidP="00A42C84">
      <w:r>
        <w:t xml:space="preserve">        //here, we are displaying emp object to prove emp has data  </w:t>
      </w:r>
    </w:p>
    <w:p w:rsidR="00A42C84" w:rsidRDefault="00A42C84" w:rsidP="00A42C84">
      <w:r>
        <w:lastRenderedPageBreak/>
        <w:t xml:space="preserve">        System.out.println(emp.getName()+" "+emp.getSalary()+" "+emp.getDesignation());  </w:t>
      </w:r>
    </w:p>
    <w:p w:rsidR="00A42C84" w:rsidRDefault="00A42C84" w:rsidP="00A42C84">
      <w:r>
        <w:t xml:space="preserve">          </w:t>
      </w:r>
    </w:p>
    <w:p w:rsidR="00A42C84" w:rsidRDefault="00A42C84" w:rsidP="00A42C84">
      <w:r>
        <w:t xml:space="preserve">        //return new ModelAndView("empform","command",emp);//will display object data  </w:t>
      </w:r>
    </w:p>
    <w:p w:rsidR="00A42C84" w:rsidRDefault="00A42C84" w:rsidP="00A42C84">
      <w:r>
        <w:t xml:space="preserve">        return new ModelAndView("redirect:/viewemp");//will redirect to viewemp request mapping  </w:t>
      </w:r>
    </w:p>
    <w:p w:rsidR="00A42C84" w:rsidRDefault="00A42C84" w:rsidP="00A42C84">
      <w:r>
        <w:t xml:space="preserve">    }  </w:t>
      </w:r>
    </w:p>
    <w:p w:rsidR="00A42C84" w:rsidRDefault="00A42C84" w:rsidP="00A42C84">
      <w:r>
        <w:t xml:space="preserve">      </w:t>
      </w:r>
    </w:p>
    <w:p w:rsidR="00A42C84" w:rsidRDefault="00A42C84" w:rsidP="00A42C84">
      <w:r>
        <w:t xml:space="preserve">    @RequestMapping("/viewemp")  </w:t>
      </w:r>
    </w:p>
    <w:p w:rsidR="00A42C84" w:rsidRDefault="00A42C84" w:rsidP="00A42C84">
      <w:r>
        <w:t xml:space="preserve">    public ModelAndView viewemp(){  </w:t>
      </w:r>
    </w:p>
    <w:p w:rsidR="00A42C84" w:rsidRDefault="00A42C84" w:rsidP="00A42C84">
      <w:r>
        <w:t xml:space="preserve">        //write the code to get all employees from DAO  </w:t>
      </w:r>
    </w:p>
    <w:p w:rsidR="00A42C84" w:rsidRDefault="00A42C84" w:rsidP="00A42C84">
      <w:r>
        <w:t xml:space="preserve">        //here, we are writing manual code of list for easy understanding  </w:t>
      </w:r>
    </w:p>
    <w:p w:rsidR="00A42C84" w:rsidRDefault="00A42C84" w:rsidP="00A42C84">
      <w:r>
        <w:t xml:space="preserve">        List&lt;Emp&gt; list=new ArrayList&lt;Emp&gt;();  </w:t>
      </w:r>
    </w:p>
    <w:p w:rsidR="00A42C84" w:rsidRDefault="00A42C84" w:rsidP="00A42C84">
      <w:r>
        <w:t xml:space="preserve">        list.add(new Emp(1,"rahul",35000f,"S.Engineer"));  </w:t>
      </w:r>
    </w:p>
    <w:p w:rsidR="00A42C84" w:rsidRDefault="00A42C84" w:rsidP="00A42C84">
      <w:r>
        <w:t xml:space="preserve">        list.add(new Emp(2,"aditya",25000f,"IT Manager"));  </w:t>
      </w:r>
    </w:p>
    <w:p w:rsidR="00A42C84" w:rsidRDefault="00A42C84" w:rsidP="00A42C84">
      <w:r>
        <w:t xml:space="preserve">        list.add(new Emp(3,"sachin",55000f,"Care Taker"));  </w:t>
      </w:r>
    </w:p>
    <w:p w:rsidR="00A42C84" w:rsidRDefault="00A42C84" w:rsidP="00A42C84">
      <w:r>
        <w:t xml:space="preserve">          </w:t>
      </w:r>
    </w:p>
    <w:p w:rsidR="00A42C84" w:rsidRDefault="00A42C84" w:rsidP="00A42C84">
      <w:r>
        <w:t xml:space="preserve">        return new ModelAndView("viewemp","list",list);  </w:t>
      </w:r>
    </w:p>
    <w:p w:rsidR="00A42C84" w:rsidRDefault="00A42C84" w:rsidP="00A42C84">
      <w:r>
        <w:t xml:space="preserve">    }  </w:t>
      </w:r>
    </w:p>
    <w:p w:rsidR="00A42C84" w:rsidRDefault="00A42C84" w:rsidP="00A42C84">
      <w:r>
        <w:t xml:space="preserve">}  </w:t>
      </w:r>
    </w:p>
    <w:p w:rsidR="00A42C84" w:rsidRDefault="00A42C84" w:rsidP="00A42C84">
      <w:pPr>
        <w:pStyle w:val="Heading1"/>
      </w:pPr>
      <w:r>
        <w:t>web.xml</w:t>
      </w:r>
    </w:p>
    <w:p w:rsidR="00A42C84" w:rsidRDefault="00A42C84" w:rsidP="00A42C84">
      <w:r>
        <w:t xml:space="preserve">&lt;?xml version="1.0" encoding="UTF-8"?&gt;  </w:t>
      </w:r>
    </w:p>
    <w:p w:rsidR="00A42C84" w:rsidRDefault="00A42C84" w:rsidP="00A42C84">
      <w:r>
        <w:t xml:space="preserve">&lt;web-app version="2.5"   </w:t>
      </w:r>
    </w:p>
    <w:p w:rsidR="00A42C84" w:rsidRDefault="00A42C84" w:rsidP="00A42C84">
      <w:r>
        <w:t xml:space="preserve">    xmlns="http://java.sun.com/xml/ns/javaee"   </w:t>
      </w:r>
    </w:p>
    <w:p w:rsidR="00A42C84" w:rsidRDefault="00A42C84" w:rsidP="00A42C84">
      <w:r>
        <w:t xml:space="preserve">    xmlns:xsi="http://www.w3.org/2001/XMLSchema-instance"   </w:t>
      </w:r>
    </w:p>
    <w:p w:rsidR="00A42C84" w:rsidRDefault="00A42C84" w:rsidP="00A42C84">
      <w:r>
        <w:t xml:space="preserve">    xsi:schemaLocation="http://java.sun.com/xml/ns/javaee   </w:t>
      </w:r>
    </w:p>
    <w:p w:rsidR="00A42C84" w:rsidRDefault="00A42C84" w:rsidP="00A42C84">
      <w:r>
        <w:t xml:space="preserve">    http://java.sun.com/xml/ns/javaee/web-app_2_5.xsd"&gt;  </w:t>
      </w:r>
    </w:p>
    <w:p w:rsidR="00A42C84" w:rsidRDefault="00A42C84" w:rsidP="00A42C84">
      <w:r>
        <w:t xml:space="preserve"> &lt;servlet&gt;  </w:t>
      </w:r>
    </w:p>
    <w:p w:rsidR="00A42C84" w:rsidRDefault="00A42C84" w:rsidP="00A42C84">
      <w:r>
        <w:t xml:space="preserve">    &lt;servlet-name&gt;spring&lt;/servlet-name&gt;  </w:t>
      </w:r>
    </w:p>
    <w:p w:rsidR="00A42C84" w:rsidRDefault="00A42C84" w:rsidP="00A42C84">
      <w:r>
        <w:lastRenderedPageBreak/>
        <w:t xml:space="preserve">    &lt;servlet-class&gt;org.springframework.web.servlet.DispatcherServlet&lt;/servlet-class&gt;  </w:t>
      </w:r>
    </w:p>
    <w:p w:rsidR="00A42C84" w:rsidRDefault="00A42C84" w:rsidP="00A42C84">
      <w:r>
        <w:t xml:space="preserve">    &lt;load-on-startup&gt;1&lt;/load-on-startup&gt;  </w:t>
      </w:r>
    </w:p>
    <w:p w:rsidR="00A42C84" w:rsidRDefault="00A42C84" w:rsidP="00A42C84">
      <w:r>
        <w:t xml:space="preserve">&lt;/servlet&gt;  </w:t>
      </w:r>
    </w:p>
    <w:p w:rsidR="00A42C84" w:rsidRDefault="00A42C84" w:rsidP="00A42C84">
      <w:r>
        <w:t xml:space="preserve">&lt;servlet-mapping&gt;  </w:t>
      </w:r>
    </w:p>
    <w:p w:rsidR="00A42C84" w:rsidRDefault="00A42C84" w:rsidP="00A42C84">
      <w:r>
        <w:t xml:space="preserve">    &lt;servlet-name&gt;spring&lt;/servlet-name&gt;  </w:t>
      </w:r>
    </w:p>
    <w:p w:rsidR="00A42C84" w:rsidRDefault="00A42C84" w:rsidP="00A42C84">
      <w:r>
        <w:t xml:space="preserve">    &lt;url-pattern&gt;/&lt;/url-pattern&gt;  </w:t>
      </w:r>
    </w:p>
    <w:p w:rsidR="00A42C84" w:rsidRDefault="00A42C84" w:rsidP="00A42C84">
      <w:r>
        <w:t xml:space="preserve">&lt;/servlet-mapping&gt;  </w:t>
      </w:r>
    </w:p>
    <w:p w:rsidR="00A42C84" w:rsidRDefault="00A42C84" w:rsidP="00A42C84">
      <w:r>
        <w:t xml:space="preserve">&lt;/web-app&gt;  </w:t>
      </w:r>
    </w:p>
    <w:p w:rsidR="00A42C84" w:rsidRDefault="00A42C84" w:rsidP="00A42C84">
      <w:pPr>
        <w:pStyle w:val="Heading1"/>
      </w:pPr>
      <w:r>
        <w:t>spring-servlet.xml</w:t>
      </w:r>
    </w:p>
    <w:p w:rsidR="00A42C84" w:rsidRDefault="00A42C84" w:rsidP="00A42C84">
      <w:r>
        <w:t xml:space="preserve">&lt;?xml version="1.0" encoding="UTF-8"?&gt;  </w:t>
      </w:r>
    </w:p>
    <w:p w:rsidR="00A42C84" w:rsidRDefault="00A42C84" w:rsidP="00A42C84">
      <w:r>
        <w:t xml:space="preserve">&lt;beans xmlns="http://www.springframework.org/schema/beans"    </w:t>
      </w:r>
    </w:p>
    <w:p w:rsidR="00A42C84" w:rsidRDefault="00A42C84" w:rsidP="00A42C84">
      <w:r>
        <w:t xml:space="preserve">    xmlns:xsi="http://www.w3.org/2001/XMLSchema-instance"    </w:t>
      </w:r>
    </w:p>
    <w:p w:rsidR="00A42C84" w:rsidRDefault="00A42C84" w:rsidP="00A42C84">
      <w:r>
        <w:t xml:space="preserve">    xmlns:p="http://www.springframework.org/schema/p"    </w:t>
      </w:r>
    </w:p>
    <w:p w:rsidR="00A42C84" w:rsidRDefault="00A42C84" w:rsidP="00A42C84">
      <w:r>
        <w:t xml:space="preserve">    xmlns:context="http://www.springframework.org/schema/context"    </w:t>
      </w:r>
    </w:p>
    <w:p w:rsidR="00A42C84" w:rsidRDefault="00A42C84" w:rsidP="00A42C84">
      <w:r>
        <w:t xml:space="preserve">    xsi:schemaLocation="http://www.springframework.org/schema/beans    </w:t>
      </w:r>
    </w:p>
    <w:p w:rsidR="00A42C84" w:rsidRDefault="00A42C84" w:rsidP="00A42C84">
      <w:r>
        <w:t xml:space="preserve">http://www.springframework.org/schema/beans/spring-beans-3.0.xsd    </w:t>
      </w:r>
    </w:p>
    <w:p w:rsidR="00A42C84" w:rsidRDefault="00A42C84" w:rsidP="00A42C84">
      <w:r>
        <w:t xml:space="preserve">http://www.springframework.org/schema/context    </w:t>
      </w:r>
    </w:p>
    <w:p w:rsidR="00A42C84" w:rsidRDefault="00A42C84" w:rsidP="00A42C84">
      <w:r>
        <w:t xml:space="preserve">http://www.springframework.org/schema/context/spring-context-3.0.xsd"&gt;    </w:t>
      </w:r>
    </w:p>
    <w:p w:rsidR="00A42C84" w:rsidRDefault="00A42C84" w:rsidP="00A42C84">
      <w:r>
        <w:t xml:space="preserve">  </w:t>
      </w:r>
    </w:p>
    <w:p w:rsidR="00A42C84" w:rsidRDefault="00A42C84" w:rsidP="00A42C84">
      <w:r>
        <w:t xml:space="preserve">&lt;context:component-scan base-package="com.javatpoint.controllers"&gt;&lt;/context:component-scan&gt;  </w:t>
      </w:r>
    </w:p>
    <w:p w:rsidR="00A42C84" w:rsidRDefault="00A42C84" w:rsidP="00A42C84">
      <w:r>
        <w:t xml:space="preserve">  </w:t>
      </w:r>
    </w:p>
    <w:p w:rsidR="00A42C84" w:rsidRDefault="00A42C84" w:rsidP="00A42C84">
      <w:r>
        <w:t xml:space="preserve">&lt;bean class="org.springframework.web.servlet.view.InternalResourceViewResolver"&gt;  </w:t>
      </w:r>
    </w:p>
    <w:p w:rsidR="00A42C84" w:rsidRDefault="00A42C84" w:rsidP="00A42C84">
      <w:r>
        <w:t xml:space="preserve">&lt;property name="prefix" value="/WEB-INF/jsp/"&gt;&lt;/property&gt;  </w:t>
      </w:r>
    </w:p>
    <w:p w:rsidR="00A42C84" w:rsidRDefault="00A42C84" w:rsidP="00A42C84">
      <w:r>
        <w:t xml:space="preserve">&lt;property name="suffix" value=".jsp"&gt;&lt;/property&gt;  </w:t>
      </w:r>
    </w:p>
    <w:p w:rsidR="00A42C84" w:rsidRDefault="00A42C84" w:rsidP="00A42C84">
      <w:r>
        <w:t xml:space="preserve">&lt;/bean&gt;  </w:t>
      </w:r>
    </w:p>
    <w:p w:rsidR="00A42C84" w:rsidRDefault="00A42C84" w:rsidP="00A42C84">
      <w:r>
        <w:t xml:space="preserve">  </w:t>
      </w:r>
    </w:p>
    <w:p w:rsidR="00A42C84" w:rsidRDefault="00A42C84" w:rsidP="00A42C84">
      <w:r>
        <w:t xml:space="preserve">&lt;/beans&gt;  </w:t>
      </w:r>
    </w:p>
    <w:p w:rsidR="00A42C84" w:rsidRDefault="00A42C84" w:rsidP="00A42C84">
      <w:pPr>
        <w:pStyle w:val="Heading1"/>
      </w:pPr>
      <w:r>
        <w:lastRenderedPageBreak/>
        <w:t>empform.jsp</w:t>
      </w:r>
    </w:p>
    <w:p w:rsidR="00A42C84" w:rsidRDefault="00A42C84" w:rsidP="00A42C84">
      <w:r>
        <w:t xml:space="preserve">&lt;%@ taglib uri="http://www.springframework.org/tags/form" prefix="form"%&gt;    </w:t>
      </w:r>
    </w:p>
    <w:p w:rsidR="00A42C84" w:rsidRDefault="00A42C84" w:rsidP="00A42C84">
      <w:r>
        <w:t xml:space="preserve">&lt;%@ taglib uri="http://java.sun.com/jsp/jstl/core" prefix="c"%&gt;    </w:t>
      </w:r>
    </w:p>
    <w:p w:rsidR="00A42C84" w:rsidRDefault="00A42C84" w:rsidP="00A42C84">
      <w:r>
        <w:t xml:space="preserve">  </w:t>
      </w:r>
    </w:p>
    <w:p w:rsidR="00A42C84" w:rsidRDefault="00A42C84" w:rsidP="00A42C84">
      <w:r>
        <w:t xml:space="preserve">       &lt;form:form method="post" action="save"&gt;    </w:t>
      </w:r>
    </w:p>
    <w:p w:rsidR="00A42C84" w:rsidRDefault="00A42C84" w:rsidP="00A42C84">
      <w:r>
        <w:t xml:space="preserve">        &lt;table &gt;    </w:t>
      </w:r>
    </w:p>
    <w:p w:rsidR="00A42C84" w:rsidRDefault="00A42C84" w:rsidP="00A42C84">
      <w:r>
        <w:t xml:space="preserve">         &lt;tr&gt;    </w:t>
      </w:r>
    </w:p>
    <w:p w:rsidR="00A42C84" w:rsidRDefault="00A42C84" w:rsidP="00A42C84">
      <w:r>
        <w:t xml:space="preserve">          &lt;td&gt;Name : &lt;/td&gt;   </w:t>
      </w:r>
    </w:p>
    <w:p w:rsidR="00A42C84" w:rsidRDefault="00A42C84" w:rsidP="00A42C84">
      <w:r>
        <w:t xml:space="preserve">          &lt;td&gt;&lt;form:input path="name"  /&gt;&lt;/td&gt;  </w:t>
      </w:r>
    </w:p>
    <w:p w:rsidR="00A42C84" w:rsidRDefault="00A42C84" w:rsidP="00A42C84">
      <w:r>
        <w:t xml:space="preserve">         &lt;/tr&gt;    </w:t>
      </w:r>
    </w:p>
    <w:p w:rsidR="00A42C84" w:rsidRDefault="00A42C84" w:rsidP="00A42C84">
      <w:r>
        <w:t xml:space="preserve">         &lt;tr&gt;    </w:t>
      </w:r>
    </w:p>
    <w:p w:rsidR="00A42C84" w:rsidRDefault="00A42C84" w:rsidP="00A42C84">
      <w:r>
        <w:t xml:space="preserve">          &lt;td&gt;Salary :&lt;/td&gt;    </w:t>
      </w:r>
    </w:p>
    <w:p w:rsidR="00A42C84" w:rsidRDefault="00A42C84" w:rsidP="00A42C84">
      <w:r>
        <w:t xml:space="preserve">          &lt;td&gt;&lt;form:input path="salary" /&gt;&lt;/td&gt;  </w:t>
      </w:r>
    </w:p>
    <w:p w:rsidR="00A42C84" w:rsidRDefault="00A42C84" w:rsidP="00A42C84">
      <w:r>
        <w:t xml:space="preserve">         &lt;/tr&gt;   </w:t>
      </w:r>
    </w:p>
    <w:p w:rsidR="00A42C84" w:rsidRDefault="00A42C84" w:rsidP="00A42C84">
      <w:r>
        <w:t xml:space="preserve">         &lt;tr&gt;    </w:t>
      </w:r>
    </w:p>
    <w:p w:rsidR="00A42C84" w:rsidRDefault="00A42C84" w:rsidP="00A42C84">
      <w:r>
        <w:t xml:space="preserve">          &lt;td&gt;Designation :&lt;/td&gt;    </w:t>
      </w:r>
    </w:p>
    <w:p w:rsidR="00A42C84" w:rsidRDefault="00A42C84" w:rsidP="00A42C84">
      <w:r>
        <w:t xml:space="preserve">          &lt;td&gt;&lt;form:input path="designation" /&gt;&lt;/td&gt;  </w:t>
      </w:r>
    </w:p>
    <w:p w:rsidR="00A42C84" w:rsidRDefault="00A42C84" w:rsidP="00A42C84">
      <w:r>
        <w:t xml:space="preserve">         &lt;/tr&gt;   </w:t>
      </w:r>
    </w:p>
    <w:p w:rsidR="00A42C84" w:rsidRDefault="00A42C84" w:rsidP="00A42C84">
      <w:r>
        <w:t xml:space="preserve">         &lt;tr&gt;    </w:t>
      </w:r>
    </w:p>
    <w:p w:rsidR="00A42C84" w:rsidRDefault="00A42C84" w:rsidP="00A42C84">
      <w:r>
        <w:t xml:space="preserve">          &lt;td colspan="2"&gt;&lt;input type="submit" value="Save" /&gt;&lt;/td&gt;    </w:t>
      </w:r>
    </w:p>
    <w:p w:rsidR="00A42C84" w:rsidRDefault="00A42C84" w:rsidP="00A42C84">
      <w:r>
        <w:t xml:space="preserve">         &lt;/tr&gt;    </w:t>
      </w:r>
    </w:p>
    <w:p w:rsidR="00A42C84" w:rsidRDefault="00A42C84" w:rsidP="00A42C84">
      <w:r>
        <w:t xml:space="preserve">        &lt;/table&gt;    </w:t>
      </w:r>
    </w:p>
    <w:p w:rsidR="00A42C84" w:rsidRDefault="00A42C84" w:rsidP="00A42C84">
      <w:r>
        <w:t xml:space="preserve">       &lt;/form:form&gt;    </w:t>
      </w:r>
    </w:p>
    <w:p w:rsidR="00A42C84" w:rsidRDefault="00A42C84" w:rsidP="00A42C84">
      <w:pPr>
        <w:pStyle w:val="Heading1"/>
      </w:pPr>
      <w:r>
        <w:t>viewemp.jsp</w:t>
      </w:r>
    </w:p>
    <w:p w:rsidR="00A42C84" w:rsidRDefault="00A42C84" w:rsidP="00A42C84">
      <w:r>
        <w:t xml:space="preserve">   &lt;%@ taglib uri="http://www.springframework.org/tags/form" prefix="form"%&gt;    </w:t>
      </w:r>
    </w:p>
    <w:p w:rsidR="00A42C84" w:rsidRDefault="00A42C84" w:rsidP="00A42C84">
      <w:r>
        <w:t xml:space="preserve">   &lt;%@ taglib uri="http://java.sun.com/jsp/jstl/core" prefix="c"%&gt;    </w:t>
      </w:r>
    </w:p>
    <w:p w:rsidR="00A42C84" w:rsidRDefault="00A42C84" w:rsidP="00A42C84">
      <w:r>
        <w:lastRenderedPageBreak/>
        <w:t xml:space="preserve">  </w:t>
      </w:r>
    </w:p>
    <w:p w:rsidR="00A42C84" w:rsidRDefault="00A42C84" w:rsidP="00A42C84">
      <w:r>
        <w:t xml:space="preserve">  </w:t>
      </w:r>
    </w:p>
    <w:p w:rsidR="00A42C84" w:rsidRDefault="00A42C84" w:rsidP="00A42C84">
      <w:r>
        <w:t xml:space="preserve">&lt;table border="2" width="70%" cellpadding="2"&gt;  </w:t>
      </w:r>
    </w:p>
    <w:p w:rsidR="00A42C84" w:rsidRDefault="00A42C84" w:rsidP="00A42C84">
      <w:r>
        <w:t xml:space="preserve">&lt;tr&gt;&lt;th&gt;Id&lt;/th&gt;&lt;th&gt;Name&lt;/th&gt;&lt;th&gt;Salary&lt;/th&gt;&lt;th&gt;Designation&lt;/th&gt;&lt;/tr&gt;  </w:t>
      </w:r>
    </w:p>
    <w:p w:rsidR="00A42C84" w:rsidRDefault="00A42C84" w:rsidP="00A42C84">
      <w:r>
        <w:t xml:space="preserve">   &lt;c:forEach var="emp" items="${list}"&gt;   </w:t>
      </w:r>
    </w:p>
    <w:p w:rsidR="00A42C84" w:rsidRDefault="00A42C84" w:rsidP="00A42C84">
      <w:r>
        <w:t xml:space="preserve">   &lt;tr&gt;  </w:t>
      </w:r>
    </w:p>
    <w:p w:rsidR="00A42C84" w:rsidRDefault="00A42C84" w:rsidP="00A42C84">
      <w:r>
        <w:t xml:space="preserve">   &lt;td&gt;${emp.id}&lt;/td&gt;  </w:t>
      </w:r>
    </w:p>
    <w:p w:rsidR="00A42C84" w:rsidRDefault="00A42C84" w:rsidP="00A42C84">
      <w:r>
        <w:t xml:space="preserve">   &lt;td&gt;${emp.name}&lt;/td&gt;  </w:t>
      </w:r>
    </w:p>
    <w:p w:rsidR="00A42C84" w:rsidRDefault="00A42C84" w:rsidP="00A42C84">
      <w:r>
        <w:t xml:space="preserve">   &lt;td&gt;${emp.salary}&lt;/td&gt;  </w:t>
      </w:r>
    </w:p>
    <w:p w:rsidR="00A42C84" w:rsidRDefault="00A42C84" w:rsidP="00A42C84">
      <w:r>
        <w:t xml:space="preserve">   &lt;td&gt;${emp.designation}&lt;/td&gt;  </w:t>
      </w:r>
    </w:p>
    <w:p w:rsidR="00A42C84" w:rsidRDefault="00A42C84" w:rsidP="00A42C84">
      <w:r>
        <w:t xml:space="preserve">   &lt;/tr&gt;  </w:t>
      </w:r>
    </w:p>
    <w:p w:rsidR="00A42C84" w:rsidRDefault="00A42C84" w:rsidP="00A42C84">
      <w:r>
        <w:t xml:space="preserve">   &lt;/c:forEach&gt;  </w:t>
      </w:r>
    </w:p>
    <w:p w:rsidR="00A42C84" w:rsidRDefault="00A42C84" w:rsidP="00A42C84">
      <w:r>
        <w:t xml:space="preserve">   &lt;/table&gt;  </w:t>
      </w:r>
    </w:p>
    <w:p w:rsidR="00A42C84" w:rsidRDefault="00A42C84" w:rsidP="00A42C84">
      <w:pPr>
        <w:pStyle w:val="Heading1"/>
      </w:pPr>
      <w:r>
        <w:t>Output</w:t>
      </w:r>
    </w:p>
    <w:p w:rsidR="002D03CA" w:rsidRDefault="002D03CA" w:rsidP="002D03CA">
      <w:r>
        <w:br/>
      </w:r>
      <w:r>
        <w:rPr>
          <w:noProof/>
          <w:lang w:val="en-US" w:eastAsia="en-US"/>
        </w:rPr>
        <w:drawing>
          <wp:inline distT="0" distB="0" distL="0" distR="0">
            <wp:extent cx="5591175" cy="2152650"/>
            <wp:effectExtent l="19050" t="0" r="9525" b="0"/>
            <wp:docPr id="75" name="Picture 75" descr="spring mvc form 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pring mvc form output1"/>
                    <pic:cNvPicPr>
                      <a:picLocks noChangeAspect="1" noChangeArrowheads="1"/>
                    </pic:cNvPicPr>
                  </pic:nvPicPr>
                  <pic:blipFill>
                    <a:blip r:embed="rId13"/>
                    <a:srcRect/>
                    <a:stretch>
                      <a:fillRect/>
                    </a:stretch>
                  </pic:blipFill>
                  <pic:spPr bwMode="auto">
                    <a:xfrm>
                      <a:off x="0" y="0"/>
                      <a:ext cx="5591175" cy="215265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shd w:val="clear" w:color="auto" w:fill="FFFFFF"/>
        </w:rPr>
        <w:t> </w:t>
      </w:r>
      <w:r>
        <w:rPr>
          <w:noProof/>
          <w:lang w:val="en-US" w:eastAsia="en-US"/>
        </w:rPr>
        <w:lastRenderedPageBreak/>
        <w:drawing>
          <wp:inline distT="0" distB="0" distL="0" distR="0">
            <wp:extent cx="5648325" cy="3248025"/>
            <wp:effectExtent l="19050" t="0" r="9525" b="0"/>
            <wp:docPr id="76" name="Picture 76" descr="spring mvc form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pring mvc form output2"/>
                    <pic:cNvPicPr>
                      <a:picLocks noChangeAspect="1" noChangeArrowheads="1"/>
                    </pic:cNvPicPr>
                  </pic:nvPicPr>
                  <pic:blipFill>
                    <a:blip r:embed="rId14"/>
                    <a:srcRect/>
                    <a:stretch>
                      <a:fillRect/>
                    </a:stretch>
                  </pic:blipFill>
                  <pic:spPr bwMode="auto">
                    <a:xfrm>
                      <a:off x="0" y="0"/>
                      <a:ext cx="5648325" cy="3248025"/>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shd w:val="clear" w:color="auto" w:fill="FFFFFF"/>
        </w:rPr>
        <w:t> </w:t>
      </w:r>
      <w:r>
        <w:rPr>
          <w:noProof/>
          <w:lang w:val="en-US" w:eastAsia="en-US"/>
        </w:rPr>
        <w:drawing>
          <wp:inline distT="0" distB="0" distL="0" distR="0">
            <wp:extent cx="5667375" cy="3209925"/>
            <wp:effectExtent l="19050" t="0" r="9525" b="0"/>
            <wp:docPr id="77" name="Picture 77" descr="spring mvc form 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pring mvc form output3"/>
                    <pic:cNvPicPr>
                      <a:picLocks noChangeAspect="1" noChangeArrowheads="1"/>
                    </pic:cNvPicPr>
                  </pic:nvPicPr>
                  <pic:blipFill>
                    <a:blip r:embed="rId15"/>
                    <a:srcRect/>
                    <a:stretch>
                      <a:fillRect/>
                    </a:stretch>
                  </pic:blipFill>
                  <pic:spPr bwMode="auto">
                    <a:xfrm>
                      <a:off x="0" y="0"/>
                      <a:ext cx="5667375" cy="3209925"/>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shd w:val="clear" w:color="auto" w:fill="FFFFFF"/>
        </w:rPr>
        <w:lastRenderedPageBreak/>
        <w:t> </w:t>
      </w:r>
      <w:r>
        <w:rPr>
          <w:noProof/>
          <w:lang w:val="en-US" w:eastAsia="en-US"/>
        </w:rPr>
        <w:drawing>
          <wp:inline distT="0" distB="0" distL="0" distR="0">
            <wp:extent cx="5657850" cy="3276600"/>
            <wp:effectExtent l="19050" t="0" r="0" b="0"/>
            <wp:docPr id="78" name="Picture 78" descr="spring mvc form outp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pring mvc form output4"/>
                    <pic:cNvPicPr>
                      <a:picLocks noChangeAspect="1" noChangeArrowheads="1"/>
                    </pic:cNvPicPr>
                  </pic:nvPicPr>
                  <pic:blipFill>
                    <a:blip r:embed="rId16"/>
                    <a:srcRect/>
                    <a:stretch>
                      <a:fillRect/>
                    </a:stretch>
                  </pic:blipFill>
                  <pic:spPr bwMode="auto">
                    <a:xfrm>
                      <a:off x="0" y="0"/>
                      <a:ext cx="5657850" cy="3276600"/>
                    </a:xfrm>
                    <a:prstGeom prst="rect">
                      <a:avLst/>
                    </a:prstGeom>
                    <a:noFill/>
                    <a:ln w="9525">
                      <a:noFill/>
                      <a:miter lim="800000"/>
                      <a:headEnd/>
                      <a:tailEnd/>
                    </a:ln>
                  </pic:spPr>
                </pic:pic>
              </a:graphicData>
            </a:graphic>
          </wp:inline>
        </w:drawing>
      </w:r>
    </w:p>
    <w:p w:rsidR="002D03CA" w:rsidRDefault="007C4CFC" w:rsidP="002D03CA">
      <w:r>
        <w:pict>
          <v:rect id="_x0000_i1025" style="width:0;height:.75pt" o:hrstd="t" o:hrnoshade="t" o:hr="t" fillcolor="#d4d4d4" stroked="f"/>
        </w:pict>
      </w:r>
    </w:p>
    <w:p w:rsidR="00EA42BB" w:rsidRDefault="00EA42BB" w:rsidP="00EA42BB">
      <w:pPr>
        <w:pStyle w:val="Heading1"/>
      </w:pPr>
      <w:r>
        <w:t>Spring MVC @ExceptionHandler Example</w:t>
      </w:r>
    </w:p>
    <w:p w:rsidR="00EA42BB" w:rsidRDefault="00EA42BB" w:rsidP="00EA42BB"/>
    <w:p w:rsidR="00EA42BB" w:rsidRDefault="00EA42BB" w:rsidP="00EA42BB">
      <w:r>
        <w:t>In this tutorial, we show you how to do exception handling in Spring MVC frameworks. Normally, we use @ExceptionHandler to decide which “view” should be returned back if certain exception is raised.</w:t>
      </w:r>
    </w:p>
    <w:p w:rsidR="00EA42BB" w:rsidRDefault="00EA42BB" w:rsidP="00EA42BB">
      <w:r>
        <w:t>P.S This @ExceptionHandler class is available since Spring 3.0</w:t>
      </w:r>
    </w:p>
    <w:p w:rsidR="00EA42BB" w:rsidRDefault="00EA42BB" w:rsidP="00EA42BB">
      <w:pPr>
        <w:pStyle w:val="Heading1"/>
      </w:pPr>
      <w:r>
        <w:t>1. Project Structure</w:t>
      </w:r>
    </w:p>
    <w:p w:rsidR="00EA42BB" w:rsidRDefault="00EA42BB" w:rsidP="00EA42BB">
      <w:r>
        <w:t>Review the project directory structure, a standard Maven project.</w:t>
      </w:r>
    </w:p>
    <w:p w:rsidR="00EA42BB" w:rsidRDefault="00EA42BB" w:rsidP="00EA42BB">
      <w:r>
        <w:rPr>
          <w:noProof/>
          <w:lang w:val="en-US" w:eastAsia="en-US"/>
        </w:rPr>
        <w:lastRenderedPageBreak/>
        <w:drawing>
          <wp:inline distT="0" distB="0" distL="0" distR="0">
            <wp:extent cx="5029200" cy="4667250"/>
            <wp:effectExtent l="19050" t="0" r="0" b="0"/>
            <wp:docPr id="129" name="Picture 129" descr="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irectory structure"/>
                    <pic:cNvPicPr>
                      <a:picLocks noChangeAspect="1" noChangeArrowheads="1"/>
                    </pic:cNvPicPr>
                  </pic:nvPicPr>
                  <pic:blipFill>
                    <a:blip r:embed="rId17"/>
                    <a:srcRect/>
                    <a:stretch>
                      <a:fillRect/>
                    </a:stretch>
                  </pic:blipFill>
                  <pic:spPr bwMode="auto">
                    <a:xfrm>
                      <a:off x="0" y="0"/>
                      <a:ext cx="5029200" cy="4667250"/>
                    </a:xfrm>
                    <a:prstGeom prst="rect">
                      <a:avLst/>
                    </a:prstGeom>
                    <a:noFill/>
                    <a:ln w="9525">
                      <a:noFill/>
                      <a:miter lim="800000"/>
                      <a:headEnd/>
                      <a:tailEnd/>
                    </a:ln>
                  </pic:spPr>
                </pic:pic>
              </a:graphicData>
            </a:graphic>
          </wp:inline>
        </w:drawing>
      </w:r>
    </w:p>
    <w:p w:rsidR="00EA42BB" w:rsidRDefault="00EA42BB" w:rsidP="00EA42BB"/>
    <w:p w:rsidR="00EA42BB" w:rsidRDefault="00EA42BB" w:rsidP="00EA42BB">
      <w:pPr>
        <w:pStyle w:val="Heading1"/>
      </w:pPr>
      <w:r>
        <w:t xml:space="preserve"> 2. Custom Exception</w:t>
      </w:r>
    </w:p>
    <w:p w:rsidR="00EA42BB" w:rsidRDefault="00EA42BB" w:rsidP="00EA42BB">
      <w:r>
        <w:t>A custom exception, with custom error code and error description.</w:t>
      </w:r>
    </w:p>
    <w:p w:rsidR="00EA42BB" w:rsidRDefault="00EA42BB" w:rsidP="00EA42BB">
      <w:pPr>
        <w:pStyle w:val="Heading1"/>
      </w:pPr>
      <w:r>
        <w:t>CustomGenericException.java</w:t>
      </w:r>
    </w:p>
    <w:p w:rsidR="00EA42BB" w:rsidRDefault="00EA42BB" w:rsidP="00EA42BB">
      <w:r>
        <w:t>package com.mkyong.web.exception;</w:t>
      </w:r>
    </w:p>
    <w:p w:rsidR="00EA42BB" w:rsidRDefault="00EA42BB" w:rsidP="00EA42BB">
      <w:r>
        <w:t>public class CustomGenericException extends RuntimeException {</w:t>
      </w:r>
    </w:p>
    <w:p w:rsidR="00EA42BB" w:rsidRDefault="00EA42BB" w:rsidP="00EA42BB">
      <w:r>
        <w:tab/>
        <w:t>private static final long serialVersionUID = 1L;</w:t>
      </w:r>
    </w:p>
    <w:p w:rsidR="00EA42BB" w:rsidRDefault="00EA42BB" w:rsidP="00EA42BB">
      <w:r>
        <w:tab/>
        <w:t>private String errCode;</w:t>
      </w:r>
    </w:p>
    <w:p w:rsidR="00EA42BB" w:rsidRDefault="00EA42BB" w:rsidP="00EA42BB">
      <w:r>
        <w:tab/>
        <w:t>private String errMsg;</w:t>
      </w:r>
    </w:p>
    <w:p w:rsidR="00EA42BB" w:rsidRDefault="00EA42BB" w:rsidP="00EA42BB">
      <w:r>
        <w:tab/>
        <w:t>public String getErrCode() {</w:t>
      </w:r>
    </w:p>
    <w:p w:rsidR="00EA42BB" w:rsidRDefault="00EA42BB" w:rsidP="00EA42BB">
      <w:r>
        <w:tab/>
      </w:r>
      <w:r>
        <w:tab/>
        <w:t>return errCode;</w:t>
      </w:r>
    </w:p>
    <w:p w:rsidR="00EA42BB" w:rsidRDefault="00EA42BB" w:rsidP="00EA42BB">
      <w:r>
        <w:lastRenderedPageBreak/>
        <w:tab/>
        <w:t>}</w:t>
      </w:r>
    </w:p>
    <w:p w:rsidR="00EA42BB" w:rsidRDefault="00EA42BB" w:rsidP="00EA42BB">
      <w:r>
        <w:tab/>
        <w:t>public void setErrCode(String errCode) {</w:t>
      </w:r>
    </w:p>
    <w:p w:rsidR="00EA42BB" w:rsidRDefault="00EA42BB" w:rsidP="00EA42BB">
      <w:r>
        <w:tab/>
      </w:r>
      <w:r>
        <w:tab/>
        <w:t>this.errCode = errCode;</w:t>
      </w:r>
    </w:p>
    <w:p w:rsidR="00EA42BB" w:rsidRDefault="00EA42BB" w:rsidP="00EA42BB">
      <w:r>
        <w:tab/>
        <w:t>}</w:t>
      </w:r>
    </w:p>
    <w:p w:rsidR="00EA42BB" w:rsidRDefault="00EA42BB" w:rsidP="00EA42BB">
      <w:r>
        <w:tab/>
        <w:t>public String getErrMsg() {</w:t>
      </w:r>
    </w:p>
    <w:p w:rsidR="00EA42BB" w:rsidRDefault="00EA42BB" w:rsidP="00EA42BB">
      <w:r>
        <w:tab/>
      </w:r>
      <w:r>
        <w:tab/>
        <w:t>return errMsg;</w:t>
      </w:r>
    </w:p>
    <w:p w:rsidR="00EA42BB" w:rsidRDefault="00EA42BB" w:rsidP="00EA42BB">
      <w:r>
        <w:tab/>
        <w:t>}</w:t>
      </w:r>
    </w:p>
    <w:p w:rsidR="00EA42BB" w:rsidRDefault="00EA42BB" w:rsidP="00EA42BB">
      <w:r>
        <w:tab/>
        <w:t>public void setErrMsg(String errMsg) {</w:t>
      </w:r>
    </w:p>
    <w:p w:rsidR="00EA42BB" w:rsidRDefault="00EA42BB" w:rsidP="00EA42BB">
      <w:r>
        <w:tab/>
      </w:r>
      <w:r>
        <w:tab/>
        <w:t>this.errMsg = errMsg;</w:t>
      </w:r>
    </w:p>
    <w:p w:rsidR="00EA42BB" w:rsidRDefault="00EA42BB" w:rsidP="00EA42BB">
      <w:r>
        <w:tab/>
        <w:t>}</w:t>
      </w:r>
    </w:p>
    <w:p w:rsidR="00EA42BB" w:rsidRDefault="00EA42BB" w:rsidP="00EA42BB">
      <w:r>
        <w:tab/>
        <w:t>public CustomGenericException(String errCode, String errMsg) {</w:t>
      </w:r>
    </w:p>
    <w:p w:rsidR="00EA42BB" w:rsidRDefault="00EA42BB" w:rsidP="00EA42BB">
      <w:r>
        <w:tab/>
      </w:r>
      <w:r>
        <w:tab/>
        <w:t>this.errCode = errCode;</w:t>
      </w:r>
    </w:p>
    <w:p w:rsidR="00EA42BB" w:rsidRDefault="00EA42BB" w:rsidP="00EA42BB">
      <w:r>
        <w:tab/>
      </w:r>
      <w:r>
        <w:tab/>
        <w:t>this.errMsg = errMsg;</w:t>
      </w:r>
    </w:p>
    <w:p w:rsidR="00EA42BB" w:rsidRDefault="00EA42BB" w:rsidP="00EA42BB">
      <w:r>
        <w:tab/>
        <w:t>}</w:t>
      </w:r>
    </w:p>
    <w:p w:rsidR="00EA42BB" w:rsidRDefault="00EA42BB" w:rsidP="00EA42BB">
      <w:r>
        <w:t>}</w:t>
      </w:r>
    </w:p>
    <w:p w:rsidR="00EA42BB" w:rsidRDefault="00EA42BB" w:rsidP="00EA42BB"/>
    <w:p w:rsidR="00EA42BB" w:rsidRDefault="00EA42BB" w:rsidP="00EA42BB">
      <w:r>
        <w:t xml:space="preserve"> </w:t>
      </w:r>
    </w:p>
    <w:p w:rsidR="00EA42BB" w:rsidRDefault="00EA42BB" w:rsidP="00EA42BB">
      <w:pPr>
        <w:pStyle w:val="Heading1"/>
      </w:pPr>
      <w:r>
        <w:t>3. Spring Controller</w:t>
      </w:r>
    </w:p>
    <w:p w:rsidR="00EA42BB" w:rsidRDefault="00EA42BB" w:rsidP="00EA42BB">
      <w:r>
        <w:t>A Spring controller, review the execution-flows below :</w:t>
      </w:r>
    </w:p>
    <w:p w:rsidR="00EA42BB" w:rsidRDefault="00EA42BB" w:rsidP="00EA42BB"/>
    <w:p w:rsidR="00EA42BB" w:rsidRDefault="00EA42BB" w:rsidP="00EA42BB">
      <w:r>
        <w:t>1.If user provide a /error request, it throws “CustomGenericException”, and the handleCustomException() method will be fired.</w:t>
      </w:r>
    </w:p>
    <w:p w:rsidR="00EA42BB" w:rsidRDefault="00EA42BB" w:rsidP="00EA42BB">
      <w:r>
        <w:t>2.If user provide a /io-error request, it throws “IOException”, and the handleAllException() method will be fired.</w:t>
      </w:r>
    </w:p>
    <w:p w:rsidR="00EA42BB" w:rsidRDefault="00EA42BB" w:rsidP="00EA42BB">
      <w:pPr>
        <w:pStyle w:val="Heading1"/>
      </w:pPr>
      <w:r>
        <w:t>MainController.java</w:t>
      </w:r>
    </w:p>
    <w:p w:rsidR="00EA42BB" w:rsidRDefault="00EA42BB" w:rsidP="00EA42BB">
      <w:r>
        <w:t>package com.mkyong.web.controller;</w:t>
      </w:r>
    </w:p>
    <w:p w:rsidR="00EA42BB" w:rsidRDefault="00EA42BB" w:rsidP="00EA42BB"/>
    <w:p w:rsidR="00EA42BB" w:rsidRDefault="00EA42BB" w:rsidP="00EA42BB">
      <w:r>
        <w:lastRenderedPageBreak/>
        <w:t>import java.io.IOException;</w:t>
      </w:r>
    </w:p>
    <w:p w:rsidR="00EA42BB" w:rsidRDefault="00EA42BB" w:rsidP="00EA42BB">
      <w:r>
        <w:t>import org.springframework.stereotype.Controller;</w:t>
      </w:r>
    </w:p>
    <w:p w:rsidR="00EA42BB" w:rsidRDefault="00EA42BB" w:rsidP="00EA42BB">
      <w:r>
        <w:t>import org.springframework.web.bind.annotation.ExceptionHandler;</w:t>
      </w:r>
    </w:p>
    <w:p w:rsidR="00EA42BB" w:rsidRDefault="00EA42BB" w:rsidP="00EA42BB">
      <w:r>
        <w:t>import org.springframework.web.bind.annotation.PathVariable;</w:t>
      </w:r>
    </w:p>
    <w:p w:rsidR="00EA42BB" w:rsidRDefault="00EA42BB" w:rsidP="00EA42BB">
      <w:r>
        <w:t>import org.springframework.web.bind.annotation.RequestMapping;</w:t>
      </w:r>
    </w:p>
    <w:p w:rsidR="00EA42BB" w:rsidRDefault="00EA42BB" w:rsidP="00EA42BB">
      <w:r>
        <w:t>import org.springframework.web.bind.annotation.RequestMethod;</w:t>
      </w:r>
    </w:p>
    <w:p w:rsidR="00EA42BB" w:rsidRDefault="00EA42BB" w:rsidP="00EA42BB">
      <w:r>
        <w:t>import org.springframework.web.servlet.ModelAndView;</w:t>
      </w:r>
    </w:p>
    <w:p w:rsidR="00EA42BB" w:rsidRDefault="00EA42BB" w:rsidP="00EA42BB"/>
    <w:p w:rsidR="00EA42BB" w:rsidRDefault="00EA42BB" w:rsidP="00EA42BB">
      <w:r>
        <w:t>import com.mkyong.web.exception.CustomGenericException;</w:t>
      </w:r>
    </w:p>
    <w:p w:rsidR="00EA42BB" w:rsidRDefault="00EA42BB" w:rsidP="00EA42BB"/>
    <w:p w:rsidR="00EA42BB" w:rsidRDefault="00EA42BB" w:rsidP="00EA42BB">
      <w:r>
        <w:t>@Controller</w:t>
      </w:r>
    </w:p>
    <w:p w:rsidR="00EA42BB" w:rsidRDefault="00EA42BB" w:rsidP="00EA42BB">
      <w:r>
        <w:t>public class MainController {</w:t>
      </w:r>
    </w:p>
    <w:p w:rsidR="00EA42BB" w:rsidRDefault="00EA42BB" w:rsidP="00EA42BB"/>
    <w:p w:rsidR="00EA42BB" w:rsidRDefault="00EA42BB" w:rsidP="00EA42BB">
      <w:r>
        <w:tab/>
        <w:t>@RequestMapping(value = "/{type:.+}", method = RequestMethod.GET)</w:t>
      </w:r>
    </w:p>
    <w:p w:rsidR="00EA42BB" w:rsidRDefault="00EA42BB" w:rsidP="00EA42BB">
      <w:r>
        <w:tab/>
        <w:t>public ModelAndView getPages(@PathVariable("type") String type)</w:t>
      </w:r>
    </w:p>
    <w:p w:rsidR="00EA42BB" w:rsidRDefault="00EA42BB" w:rsidP="00EA42BB">
      <w:r>
        <w:tab/>
      </w:r>
      <w:r>
        <w:tab/>
        <w:t>throws Exception {</w:t>
      </w:r>
    </w:p>
    <w:p w:rsidR="00EA42BB" w:rsidRDefault="00EA42BB" w:rsidP="00EA42BB"/>
    <w:p w:rsidR="00EA42BB" w:rsidRDefault="00EA42BB" w:rsidP="00EA42BB">
      <w:r>
        <w:tab/>
        <w:t xml:space="preserve">  if ("error".equals(type)) {</w:t>
      </w:r>
    </w:p>
    <w:p w:rsidR="00EA42BB" w:rsidRDefault="00EA42BB" w:rsidP="00EA42BB">
      <w:r>
        <w:tab/>
      </w:r>
      <w:r>
        <w:tab/>
        <w:t>// go handleCustomException</w:t>
      </w:r>
    </w:p>
    <w:p w:rsidR="00EA42BB" w:rsidRDefault="00EA42BB" w:rsidP="00EA42BB">
      <w:r>
        <w:tab/>
      </w:r>
      <w:r>
        <w:tab/>
        <w:t>throw new CustomGenericException("E888", "This is custom message");</w:t>
      </w:r>
    </w:p>
    <w:p w:rsidR="00EA42BB" w:rsidRDefault="00EA42BB" w:rsidP="00EA42BB">
      <w:r>
        <w:tab/>
        <w:t xml:space="preserve">  } else if ("io-error".equals(type)) {</w:t>
      </w:r>
    </w:p>
    <w:p w:rsidR="00EA42BB" w:rsidRDefault="00EA42BB" w:rsidP="00EA42BB">
      <w:r>
        <w:tab/>
      </w:r>
      <w:r>
        <w:tab/>
        <w:t>// go handleAllException</w:t>
      </w:r>
    </w:p>
    <w:p w:rsidR="00EA42BB" w:rsidRDefault="00EA42BB" w:rsidP="00EA42BB">
      <w:r>
        <w:tab/>
      </w:r>
      <w:r>
        <w:tab/>
        <w:t>throw new IOException();</w:t>
      </w:r>
    </w:p>
    <w:p w:rsidR="00EA42BB" w:rsidRDefault="00EA42BB" w:rsidP="00EA42BB">
      <w:r>
        <w:tab/>
        <w:t xml:space="preserve">  } else {</w:t>
      </w:r>
    </w:p>
    <w:p w:rsidR="00EA42BB" w:rsidRDefault="00EA42BB" w:rsidP="00EA42BB">
      <w:r>
        <w:tab/>
      </w:r>
      <w:r>
        <w:tab/>
        <w:t>return new ModelAndView("index").addObject("msg", type);</w:t>
      </w:r>
    </w:p>
    <w:p w:rsidR="00EA42BB" w:rsidRDefault="00EA42BB" w:rsidP="00EA42BB">
      <w:r>
        <w:tab/>
        <w:t xml:space="preserve">  }</w:t>
      </w:r>
    </w:p>
    <w:p w:rsidR="00EA42BB" w:rsidRDefault="00EA42BB" w:rsidP="00EA42BB"/>
    <w:p w:rsidR="00EA42BB" w:rsidRDefault="00EA42BB" w:rsidP="00EA42BB">
      <w:r>
        <w:lastRenderedPageBreak/>
        <w:tab/>
        <w:t>}</w:t>
      </w:r>
    </w:p>
    <w:p w:rsidR="00EA42BB" w:rsidRDefault="00EA42BB" w:rsidP="00EA42BB"/>
    <w:p w:rsidR="00EA42BB" w:rsidRDefault="00EA42BB" w:rsidP="00EA42BB">
      <w:r>
        <w:tab/>
        <w:t>@ExceptionHandler(CustomGenericException.class)</w:t>
      </w:r>
    </w:p>
    <w:p w:rsidR="00EA42BB" w:rsidRDefault="00EA42BB" w:rsidP="00EA42BB">
      <w:r>
        <w:tab/>
        <w:t>public ModelAndView handleCustomException(CustomGenericException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model.addObject("errCode", ex.getErrCode());</w:t>
      </w:r>
    </w:p>
    <w:p w:rsidR="00EA42BB" w:rsidRDefault="00EA42BB" w:rsidP="00EA42BB">
      <w:r>
        <w:tab/>
      </w:r>
      <w:r>
        <w:tab/>
        <w:t>model.addObject("errMsg", ex.getErrMsg());</w:t>
      </w:r>
    </w:p>
    <w:p w:rsidR="00EA42BB" w:rsidRDefault="00EA42BB" w:rsidP="00EA42BB"/>
    <w:p w:rsidR="00EA42BB" w:rsidRDefault="00EA42BB" w:rsidP="00EA42BB">
      <w:r>
        <w:tab/>
      </w:r>
      <w:r>
        <w:tab/>
        <w:t>return model;</w:t>
      </w:r>
    </w:p>
    <w:p w:rsidR="00EA42BB" w:rsidRDefault="00EA42BB" w:rsidP="00EA42BB"/>
    <w:p w:rsidR="00EA42BB" w:rsidRDefault="00EA42BB" w:rsidP="00EA42BB">
      <w:r>
        <w:tab/>
        <w:t>}</w:t>
      </w:r>
    </w:p>
    <w:p w:rsidR="00EA42BB" w:rsidRDefault="00EA42BB" w:rsidP="00EA42BB"/>
    <w:p w:rsidR="00EA42BB" w:rsidRDefault="00EA42BB" w:rsidP="00EA42BB">
      <w:r>
        <w:tab/>
        <w:t>@ExceptionHandler(Exception.class)</w:t>
      </w:r>
    </w:p>
    <w:p w:rsidR="00EA42BB" w:rsidRDefault="00EA42BB" w:rsidP="00EA42BB">
      <w:r>
        <w:tab/>
        <w:t>public ModelAndView handleAllException(Exception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model.addObject("errMsg", "this is Exception.class");</w:t>
      </w:r>
    </w:p>
    <w:p w:rsidR="00EA42BB" w:rsidRDefault="00EA42BB" w:rsidP="00EA42BB"/>
    <w:p w:rsidR="00EA42BB" w:rsidRDefault="00EA42BB" w:rsidP="00EA42BB">
      <w:r>
        <w:tab/>
      </w:r>
      <w:r>
        <w:tab/>
        <w:t>return model;</w:t>
      </w:r>
    </w:p>
    <w:p w:rsidR="00EA42BB" w:rsidRDefault="00EA42BB" w:rsidP="00EA42BB"/>
    <w:p w:rsidR="00EA42BB" w:rsidRDefault="00EA42BB" w:rsidP="00EA42BB">
      <w:r>
        <w:tab/>
        <w:t>}</w:t>
      </w:r>
    </w:p>
    <w:p w:rsidR="00EA42BB" w:rsidRDefault="00EA42BB" w:rsidP="00EA42BB"/>
    <w:p w:rsidR="00EA42BB" w:rsidRDefault="00EA42BB" w:rsidP="00EA42BB">
      <w:r>
        <w:t>}</w:t>
      </w:r>
    </w:p>
    <w:p w:rsidR="00EA42BB" w:rsidRDefault="00EA42BB" w:rsidP="00EA42BB">
      <w:pPr>
        <w:pStyle w:val="Heading1"/>
      </w:pPr>
      <w:r>
        <w:t>4. JSP Pages</w:t>
      </w:r>
    </w:p>
    <w:p w:rsidR="00EA42BB" w:rsidRDefault="00EA42BB" w:rsidP="00EA42BB">
      <w:r>
        <w:t>pages/index.jsp</w:t>
      </w:r>
    </w:p>
    <w:p w:rsidR="00EA42BB" w:rsidRDefault="00EA42BB" w:rsidP="00EA42BB">
      <w:r>
        <w:t>&lt;%@taglib prefix="c" uri="http://java.sun.com/jsp/jstl/core"%&gt;</w:t>
      </w:r>
    </w:p>
    <w:p w:rsidR="00EA42BB" w:rsidRDefault="00EA42BB" w:rsidP="00EA42BB">
      <w:r>
        <w:lastRenderedPageBreak/>
        <w:t>&lt;html&gt;</w:t>
      </w:r>
    </w:p>
    <w:p w:rsidR="00EA42BB" w:rsidRDefault="00EA42BB" w:rsidP="00EA42BB">
      <w:r>
        <w:t>&lt;body&gt;</w:t>
      </w:r>
    </w:p>
    <w:p w:rsidR="00EA42BB" w:rsidRDefault="00EA42BB" w:rsidP="00EA42BB">
      <w:r>
        <w:tab/>
        <w:t>&lt;h2&gt;Spring MVC @ExceptionHandler Example&lt;/h2&gt;</w:t>
      </w:r>
    </w:p>
    <w:p w:rsidR="00EA42BB" w:rsidRDefault="00EA42BB" w:rsidP="00EA42BB"/>
    <w:p w:rsidR="00EA42BB" w:rsidRDefault="00EA42BB" w:rsidP="00EA42BB">
      <w:r>
        <w:tab/>
        <w:t>&lt;c:if test="${not empty msg}"&gt;</w:t>
      </w:r>
    </w:p>
    <w:p w:rsidR="00EA42BB" w:rsidRDefault="00EA42BB" w:rsidP="00EA42BB">
      <w:r>
        <w:tab/>
      </w:r>
      <w:r>
        <w:tab/>
        <w:t>&lt;h2&gt;${msg}&lt;/h2&gt;</w:t>
      </w:r>
    </w:p>
    <w:p w:rsidR="00EA42BB" w:rsidRDefault="00EA42BB" w:rsidP="00EA42BB">
      <w:r>
        <w:tab/>
        <w:t>&lt;/c:if&gt;</w:t>
      </w:r>
    </w:p>
    <w:p w:rsidR="00EA42BB" w:rsidRDefault="00EA42BB" w:rsidP="00EA42BB"/>
    <w:p w:rsidR="00EA42BB" w:rsidRDefault="00EA42BB" w:rsidP="00EA42BB">
      <w:r>
        <w:t>&lt;/body&gt;</w:t>
      </w:r>
    </w:p>
    <w:p w:rsidR="00EA42BB" w:rsidRDefault="00EA42BB" w:rsidP="00EA42BB">
      <w:r>
        <w:t>&lt;/html&gt;</w:t>
      </w:r>
    </w:p>
    <w:p w:rsidR="00EA42BB" w:rsidRDefault="00EA42BB" w:rsidP="00EA42BB">
      <w:r>
        <w:t>pages/error/generic_error.jsp</w:t>
      </w:r>
    </w:p>
    <w:p w:rsidR="00EA42BB" w:rsidRDefault="00EA42BB" w:rsidP="00EA42BB">
      <w:r>
        <w:t>&lt;%@taglib prefix="c" uri="http://java.sun.com/jsp/jstl/core"%&gt;</w:t>
      </w:r>
    </w:p>
    <w:p w:rsidR="00EA42BB" w:rsidRDefault="00EA42BB" w:rsidP="00EA42BB">
      <w:r>
        <w:t>&lt;html&gt;</w:t>
      </w:r>
    </w:p>
    <w:p w:rsidR="00EA42BB" w:rsidRDefault="00EA42BB" w:rsidP="00EA42BB">
      <w:r>
        <w:t>&lt;body&gt;</w:t>
      </w:r>
    </w:p>
    <w:p w:rsidR="00EA42BB" w:rsidRDefault="00EA42BB" w:rsidP="00EA42BB"/>
    <w:p w:rsidR="00EA42BB" w:rsidRDefault="00EA42BB" w:rsidP="00EA42BB">
      <w:r>
        <w:tab/>
        <w:t>&lt;c:if test="${not empty errCode}"&gt;</w:t>
      </w:r>
    </w:p>
    <w:p w:rsidR="00EA42BB" w:rsidRDefault="00EA42BB" w:rsidP="00EA42BB">
      <w:r>
        <w:tab/>
      </w:r>
      <w:r>
        <w:tab/>
        <w:t>&lt;h1&gt;${errCode} : System Errors&lt;/h1&gt;</w:t>
      </w:r>
    </w:p>
    <w:p w:rsidR="00EA42BB" w:rsidRDefault="00EA42BB" w:rsidP="00EA42BB">
      <w:r>
        <w:tab/>
        <w:t>&lt;/c:if&gt;</w:t>
      </w:r>
    </w:p>
    <w:p w:rsidR="00EA42BB" w:rsidRDefault="00EA42BB" w:rsidP="00EA42BB"/>
    <w:p w:rsidR="00EA42BB" w:rsidRDefault="00EA42BB" w:rsidP="00EA42BB">
      <w:r>
        <w:tab/>
        <w:t>&lt;c:if test="${empty errCode}"&gt;</w:t>
      </w:r>
    </w:p>
    <w:p w:rsidR="00EA42BB" w:rsidRDefault="00EA42BB" w:rsidP="00EA42BB">
      <w:r>
        <w:tab/>
      </w:r>
      <w:r>
        <w:tab/>
        <w:t>&lt;h1&gt;System Errors&lt;/h1&gt;</w:t>
      </w:r>
    </w:p>
    <w:p w:rsidR="00EA42BB" w:rsidRDefault="00EA42BB" w:rsidP="00EA42BB">
      <w:r>
        <w:tab/>
        <w:t>&lt;/c:if&gt;</w:t>
      </w:r>
    </w:p>
    <w:p w:rsidR="00EA42BB" w:rsidRDefault="00EA42BB" w:rsidP="00EA42BB"/>
    <w:p w:rsidR="00EA42BB" w:rsidRDefault="00EA42BB" w:rsidP="00EA42BB">
      <w:r>
        <w:tab/>
        <w:t>&lt;c:if test="${not empty errMsg}"&gt;</w:t>
      </w:r>
    </w:p>
    <w:p w:rsidR="00EA42BB" w:rsidRDefault="00EA42BB" w:rsidP="00EA42BB">
      <w:r>
        <w:tab/>
      </w:r>
      <w:r>
        <w:tab/>
        <w:t>&lt;h2&gt;${errMsg}&lt;/h2&gt;</w:t>
      </w:r>
    </w:p>
    <w:p w:rsidR="00EA42BB" w:rsidRDefault="00EA42BB" w:rsidP="00EA42BB">
      <w:r>
        <w:tab/>
        <w:t>&lt;/c:if&gt;</w:t>
      </w:r>
    </w:p>
    <w:p w:rsidR="00EA42BB" w:rsidRDefault="00EA42BB" w:rsidP="00EA42BB"/>
    <w:p w:rsidR="00EA42BB" w:rsidRDefault="00EA42BB" w:rsidP="00EA42BB">
      <w:r>
        <w:lastRenderedPageBreak/>
        <w:t>&lt;/body&gt;</w:t>
      </w:r>
    </w:p>
    <w:p w:rsidR="00EA42BB" w:rsidRDefault="00EA42BB" w:rsidP="00EA42BB">
      <w:r>
        <w:t>&lt;/html&gt;</w:t>
      </w:r>
    </w:p>
    <w:p w:rsidR="00EA42BB" w:rsidRDefault="00EA42BB" w:rsidP="00EA42BB">
      <w:pPr>
        <w:pStyle w:val="Heading1"/>
      </w:pPr>
      <w:r>
        <w:t>5. Testing</w:t>
      </w:r>
    </w:p>
    <w:p w:rsidR="00EA42BB" w:rsidRDefault="00EA42BB" w:rsidP="00EA42BB">
      <w:r>
        <w:t>Review following 3 test cases :</w:t>
      </w:r>
    </w:p>
    <w:p w:rsidR="00EA42BB" w:rsidRDefault="00EA42BB" w:rsidP="00EA42BB">
      <w:r>
        <w:t>1. http://localhost:8080/SpringMvcExample/anything</w:t>
      </w:r>
    </w:p>
    <w:p w:rsidR="00EA42BB" w:rsidRDefault="00EA42BB" w:rsidP="00EA42BB">
      <w:r>
        <w:rPr>
          <w:noProof/>
          <w:lang w:val="en-US" w:eastAsia="en-US"/>
        </w:rPr>
        <w:drawing>
          <wp:inline distT="0" distB="0" distL="0" distR="0">
            <wp:extent cx="5667375" cy="3152775"/>
            <wp:effectExtent l="19050" t="0" r="9525" b="0"/>
            <wp:docPr id="132" name="Picture 132" descr="spring-exceptional-handle-result-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pring-exceptional-handle-result-normal"/>
                    <pic:cNvPicPr>
                      <a:picLocks noChangeAspect="1" noChangeArrowheads="1"/>
                    </pic:cNvPicPr>
                  </pic:nvPicPr>
                  <pic:blipFill>
                    <a:blip r:embed="rId18"/>
                    <a:srcRect/>
                    <a:stretch>
                      <a:fillRect/>
                    </a:stretch>
                  </pic:blipFill>
                  <pic:spPr bwMode="auto">
                    <a:xfrm>
                      <a:off x="0" y="0"/>
                      <a:ext cx="5667375" cy="3152775"/>
                    </a:xfrm>
                    <a:prstGeom prst="rect">
                      <a:avLst/>
                    </a:prstGeom>
                    <a:noFill/>
                    <a:ln w="9525">
                      <a:noFill/>
                      <a:miter lim="800000"/>
                      <a:headEnd/>
                      <a:tailEnd/>
                    </a:ln>
                  </pic:spPr>
                </pic:pic>
              </a:graphicData>
            </a:graphic>
          </wp:inline>
        </w:drawing>
      </w:r>
    </w:p>
    <w:p w:rsidR="00EA42BB" w:rsidRDefault="00947CDE" w:rsidP="00EA42BB">
      <w:r>
        <w:t xml:space="preserve"> </w:t>
      </w:r>
      <w:r w:rsidR="00EA42BB">
        <w:t>2. http://localhost:8080/SpringMvcExample/error</w:t>
      </w:r>
    </w:p>
    <w:p w:rsidR="00EA42BB" w:rsidRDefault="00947CDE" w:rsidP="00EA42BB">
      <w:r>
        <w:rPr>
          <w:noProof/>
          <w:lang w:val="en-US" w:eastAsia="en-US"/>
        </w:rPr>
        <w:drawing>
          <wp:inline distT="0" distB="0" distL="0" distR="0">
            <wp:extent cx="5667375" cy="3152775"/>
            <wp:effectExtent l="19050" t="0" r="9525" b="0"/>
            <wp:docPr id="135" name="Picture 135" descr="spring-exceptional-handle-result-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pring-exceptional-handle-result-error"/>
                    <pic:cNvPicPr>
                      <a:picLocks noChangeAspect="1" noChangeArrowheads="1"/>
                    </pic:cNvPicPr>
                  </pic:nvPicPr>
                  <pic:blipFill>
                    <a:blip r:embed="rId19"/>
                    <a:srcRect/>
                    <a:stretch>
                      <a:fillRect/>
                    </a:stretch>
                  </pic:blipFill>
                  <pic:spPr bwMode="auto">
                    <a:xfrm>
                      <a:off x="0" y="0"/>
                      <a:ext cx="5667375" cy="3152775"/>
                    </a:xfrm>
                    <a:prstGeom prst="rect">
                      <a:avLst/>
                    </a:prstGeom>
                    <a:noFill/>
                    <a:ln w="9525">
                      <a:noFill/>
                      <a:miter lim="800000"/>
                      <a:headEnd/>
                      <a:tailEnd/>
                    </a:ln>
                  </pic:spPr>
                </pic:pic>
              </a:graphicData>
            </a:graphic>
          </wp:inline>
        </w:drawing>
      </w:r>
    </w:p>
    <w:p w:rsidR="00EA42BB" w:rsidRDefault="00EA42BB" w:rsidP="00EA42BB">
      <w:r>
        <w:lastRenderedPageBreak/>
        <w:t>3. http://localhost:8080/SpringMvcExample/io-error</w:t>
      </w:r>
    </w:p>
    <w:p w:rsidR="00EA42BB" w:rsidRDefault="00947CDE" w:rsidP="00EA42BB">
      <w:r>
        <w:rPr>
          <w:noProof/>
          <w:lang w:val="en-US" w:eastAsia="en-US"/>
        </w:rPr>
        <w:drawing>
          <wp:inline distT="0" distB="0" distL="0" distR="0">
            <wp:extent cx="5667375" cy="3152775"/>
            <wp:effectExtent l="19050" t="0" r="9525" b="0"/>
            <wp:docPr id="138" name="Picture 138" descr="spring-exceptional-handle-result-io-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pring-exceptional-handle-result-io-error"/>
                    <pic:cNvPicPr>
                      <a:picLocks noChangeAspect="1" noChangeArrowheads="1"/>
                    </pic:cNvPicPr>
                  </pic:nvPicPr>
                  <pic:blipFill>
                    <a:blip r:embed="rId20"/>
                    <a:srcRect/>
                    <a:stretch>
                      <a:fillRect/>
                    </a:stretch>
                  </pic:blipFill>
                  <pic:spPr bwMode="auto">
                    <a:xfrm>
                      <a:off x="0" y="0"/>
                      <a:ext cx="5667375" cy="3152775"/>
                    </a:xfrm>
                    <a:prstGeom prst="rect">
                      <a:avLst/>
                    </a:prstGeom>
                    <a:noFill/>
                    <a:ln w="9525">
                      <a:noFill/>
                      <a:miter lim="800000"/>
                      <a:headEnd/>
                      <a:tailEnd/>
                    </a:ln>
                  </pic:spPr>
                </pic:pic>
              </a:graphicData>
            </a:graphic>
          </wp:inline>
        </w:drawing>
      </w:r>
    </w:p>
    <w:p w:rsidR="00EA42BB" w:rsidRDefault="00EA42BB" w:rsidP="00947CDE">
      <w:pPr>
        <w:pStyle w:val="Heading1"/>
      </w:pPr>
      <w:r>
        <w:t>6. @ControllerAdvice Example</w:t>
      </w:r>
    </w:p>
    <w:p w:rsidR="00EA42BB" w:rsidRDefault="00EA42BB" w:rsidP="00EA42BB">
      <w:r>
        <w:t>The above @ExceptionHandler example is only apply to a single controller, to apply it globally (all controllers), annotate a class with @ControllerAdvice.</w:t>
      </w:r>
    </w:p>
    <w:p w:rsidR="00EA42BB" w:rsidRDefault="00EA42BB" w:rsidP="00EA42BB"/>
    <w:p w:rsidR="00EA42BB" w:rsidRDefault="00EA42BB" w:rsidP="00947CDE">
      <w:pPr>
        <w:pStyle w:val="Heading1"/>
      </w:pPr>
      <w:r>
        <w:t>GlobalExceptionController.java</w:t>
      </w:r>
    </w:p>
    <w:p w:rsidR="00EA42BB" w:rsidRDefault="00EA42BB" w:rsidP="00EA42BB">
      <w:r>
        <w:t>package com.mkyong.web.controller;</w:t>
      </w:r>
    </w:p>
    <w:p w:rsidR="00EA42BB" w:rsidRDefault="00EA42BB" w:rsidP="00EA42BB"/>
    <w:p w:rsidR="00EA42BB" w:rsidRDefault="00EA42BB" w:rsidP="00EA42BB">
      <w:r>
        <w:t>import org.springframework.web.bind.annotation.ControllerAdvice;</w:t>
      </w:r>
    </w:p>
    <w:p w:rsidR="00EA42BB" w:rsidRDefault="00EA42BB" w:rsidP="00EA42BB">
      <w:r>
        <w:t>import org.springframework.web.bind.annotation.ExceptionHandler;</w:t>
      </w:r>
    </w:p>
    <w:p w:rsidR="00EA42BB" w:rsidRDefault="00EA42BB" w:rsidP="00EA42BB">
      <w:r>
        <w:t>import org.springframework.web.servlet.ModelAndView;</w:t>
      </w:r>
    </w:p>
    <w:p w:rsidR="00EA42BB" w:rsidRDefault="00EA42BB" w:rsidP="00EA42BB">
      <w:r>
        <w:t>import com.mkyong.web.exception.CustomGenericException;</w:t>
      </w:r>
    </w:p>
    <w:p w:rsidR="00EA42BB" w:rsidRDefault="00EA42BB" w:rsidP="00EA42BB"/>
    <w:p w:rsidR="00EA42BB" w:rsidRDefault="00EA42BB" w:rsidP="00EA42BB">
      <w:r>
        <w:t>@ControllerAdvice</w:t>
      </w:r>
    </w:p>
    <w:p w:rsidR="00EA42BB" w:rsidRDefault="00EA42BB" w:rsidP="00EA42BB">
      <w:r>
        <w:t>public class GlobalExceptionController {</w:t>
      </w:r>
    </w:p>
    <w:p w:rsidR="00EA42BB" w:rsidRDefault="00EA42BB" w:rsidP="00EA42BB"/>
    <w:p w:rsidR="00EA42BB" w:rsidRDefault="00EA42BB" w:rsidP="00EA42BB">
      <w:r>
        <w:lastRenderedPageBreak/>
        <w:tab/>
        <w:t>@ExceptionHandler(CustomGenericException.class)</w:t>
      </w:r>
    </w:p>
    <w:p w:rsidR="00EA42BB" w:rsidRDefault="00EA42BB" w:rsidP="00EA42BB">
      <w:r>
        <w:tab/>
        <w:t>public ModelAndView handleCustomException(CustomGenericException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model.addObject("errCode", ex.getErrCode());</w:t>
      </w:r>
    </w:p>
    <w:p w:rsidR="00EA42BB" w:rsidRDefault="00EA42BB" w:rsidP="00EA42BB">
      <w:r>
        <w:tab/>
      </w:r>
      <w:r>
        <w:tab/>
        <w:t>model.addObject("errMsg", ex.getErrMsg());</w:t>
      </w:r>
    </w:p>
    <w:p w:rsidR="00EA42BB" w:rsidRDefault="00EA42BB" w:rsidP="00EA42BB"/>
    <w:p w:rsidR="00EA42BB" w:rsidRDefault="00EA42BB" w:rsidP="00EA42BB">
      <w:r>
        <w:tab/>
      </w:r>
      <w:r>
        <w:tab/>
        <w:t>return model;</w:t>
      </w:r>
    </w:p>
    <w:p w:rsidR="00EA42BB" w:rsidRDefault="00EA42BB" w:rsidP="00EA42BB"/>
    <w:p w:rsidR="00EA42BB" w:rsidRDefault="00EA42BB" w:rsidP="00EA42BB">
      <w:r>
        <w:tab/>
        <w:t>}</w:t>
      </w:r>
    </w:p>
    <w:p w:rsidR="00EA42BB" w:rsidRDefault="00947CDE" w:rsidP="00EA42BB">
      <w:r>
        <w:t xml:space="preserve">              </w:t>
      </w:r>
      <w:r w:rsidR="00EA42BB">
        <w:t>@ExceptionHandler(Exception.class)</w:t>
      </w:r>
    </w:p>
    <w:p w:rsidR="00EA42BB" w:rsidRDefault="00EA42BB" w:rsidP="00EA42BB">
      <w:r>
        <w:tab/>
        <w:t>public ModelAndView handleAllException(Exception ex) {</w:t>
      </w:r>
    </w:p>
    <w:p w:rsidR="00EA42BB" w:rsidRDefault="00EA42BB" w:rsidP="00EA42BB"/>
    <w:p w:rsidR="00EA42BB" w:rsidRDefault="00EA42BB" w:rsidP="00EA42BB">
      <w:r>
        <w:tab/>
      </w:r>
      <w:r>
        <w:tab/>
        <w:t>ModelAndView model = new ModelAndView("error/generic_error");</w:t>
      </w:r>
    </w:p>
    <w:p w:rsidR="00EA42BB" w:rsidRDefault="00EA42BB" w:rsidP="00EA42BB">
      <w:r>
        <w:tab/>
      </w:r>
      <w:r>
        <w:tab/>
        <w:t>model.addObject("errMsg", "this is Exception.class");</w:t>
      </w:r>
    </w:p>
    <w:p w:rsidR="00EA42BB" w:rsidRDefault="00EA42BB" w:rsidP="00EA42BB"/>
    <w:p w:rsidR="00EA42BB" w:rsidRDefault="00EA42BB" w:rsidP="00EA42BB">
      <w:r>
        <w:tab/>
      </w:r>
      <w:r>
        <w:tab/>
        <w:t>return model;</w:t>
      </w:r>
    </w:p>
    <w:p w:rsidR="00947CDE" w:rsidRDefault="00947CDE" w:rsidP="00EA42BB">
      <w:r>
        <w:t xml:space="preserve">                 </w:t>
      </w:r>
      <w:r w:rsidR="00EA42BB">
        <w:t>}</w:t>
      </w:r>
    </w:p>
    <w:p w:rsidR="00EA42BB" w:rsidRDefault="00EA42BB" w:rsidP="00EA42BB">
      <w:r>
        <w:t>}</w:t>
      </w:r>
    </w:p>
    <w:p w:rsidR="00EA42BB" w:rsidRDefault="00EA42BB" w:rsidP="00947CDE">
      <w:pPr>
        <w:pStyle w:val="Heading1"/>
      </w:pPr>
      <w:r>
        <w:t>7. Download Source Code</w:t>
      </w:r>
    </w:p>
    <w:p w:rsidR="00EA42BB" w:rsidRDefault="00EA42BB" w:rsidP="00EA42BB">
      <w:r>
        <w:t>Download – SpringMvc-ExceptionHandler-Example.zip (15 KB)</w:t>
      </w:r>
    </w:p>
    <w:p w:rsidR="00EA42BB" w:rsidRDefault="00EA42BB" w:rsidP="00947CDE">
      <w:pPr>
        <w:pStyle w:val="Heading1"/>
      </w:pPr>
      <w:r>
        <w:t>References</w:t>
      </w:r>
    </w:p>
    <w:p w:rsidR="00EA42BB" w:rsidRDefault="00EA42BB" w:rsidP="00EA42BB">
      <w:r>
        <w:t>Spring @ExceptionHandler JavaDoc</w:t>
      </w:r>
    </w:p>
    <w:p w:rsidR="00EA42BB" w:rsidRDefault="00EA42BB" w:rsidP="00EA42BB">
      <w:r>
        <w:t>Spring @ControllerAdvice JavaDoc</w:t>
      </w:r>
    </w:p>
    <w:p w:rsidR="00947CDE" w:rsidRDefault="00EA42BB" w:rsidP="00EA42BB">
      <w:r>
        <w:t>Spring MVC Exception Handling Example</w:t>
      </w:r>
    </w:p>
    <w:p w:rsidR="00A42C84" w:rsidRDefault="00EA42BB" w:rsidP="00EA42BB">
      <w:r>
        <w:t>Tags : exception spring mvc</w:t>
      </w:r>
    </w:p>
    <w:p w:rsidR="00F70D33" w:rsidRDefault="00F70D33" w:rsidP="00F70D33">
      <w:pPr>
        <w:pStyle w:val="ListParagraph"/>
      </w:pPr>
    </w:p>
    <w:p w:rsidR="00F70D33" w:rsidRDefault="00F70D33" w:rsidP="00F70D33">
      <w:pPr>
        <w:pStyle w:val="ListParagraph"/>
        <w:numPr>
          <w:ilvl w:val="0"/>
          <w:numId w:val="121"/>
        </w:numPr>
      </w:pPr>
      <w:r>
        <w:t>Your understanding is correct. The ApplicationContext is where your Spring beans live. The purpose of the ContextLoaderListener is two-fold:</w:t>
      </w:r>
    </w:p>
    <w:p w:rsidR="00F70D33" w:rsidRDefault="00F70D33" w:rsidP="00F70D33">
      <w:pPr>
        <w:pStyle w:val="ListParagraph"/>
      </w:pPr>
    </w:p>
    <w:p w:rsidR="00F70D33" w:rsidRDefault="00F70D33" w:rsidP="00F70D33">
      <w:pPr>
        <w:pStyle w:val="ListParagraph"/>
        <w:numPr>
          <w:ilvl w:val="0"/>
          <w:numId w:val="121"/>
        </w:numPr>
      </w:pPr>
      <w:r>
        <w:t xml:space="preserve">    to tie the lifecycle of the ApplicationContext to the lifecycle of the ServletContext and</w:t>
      </w:r>
    </w:p>
    <w:p w:rsidR="00F70D33" w:rsidRDefault="00F70D33" w:rsidP="00F70D33">
      <w:pPr>
        <w:pStyle w:val="ListParagraph"/>
      </w:pPr>
    </w:p>
    <w:p w:rsidR="00F70D33" w:rsidRDefault="00F70D33" w:rsidP="00F70D33">
      <w:pPr>
        <w:pStyle w:val="ListParagraph"/>
        <w:numPr>
          <w:ilvl w:val="0"/>
          <w:numId w:val="121"/>
        </w:numPr>
      </w:pPr>
      <w:r>
        <w:t xml:space="preserve">    to automate the creation of the ApplicationContext, so you don't have to write explicit code to do create it - it's a convenience function.</w:t>
      </w:r>
    </w:p>
    <w:p w:rsidR="00F70D33" w:rsidRDefault="00F70D33" w:rsidP="00F70D33">
      <w:pPr>
        <w:pStyle w:val="ListParagraph"/>
      </w:pPr>
    </w:p>
    <w:p w:rsidR="00F70D33" w:rsidRDefault="00F70D33" w:rsidP="00F70D33">
      <w:pPr>
        <w:pStyle w:val="ListParagraph"/>
        <w:numPr>
          <w:ilvl w:val="0"/>
          <w:numId w:val="121"/>
        </w:numPr>
      </w:pPr>
      <w:r>
        <w:t>Another convenient thing about the ContextLoaderListener is that it creates a WebApplicationContext and WebApplicationContext provides access to the ServletContext via ServletContextAware beans and the getServletContext method.</w:t>
      </w:r>
    </w:p>
    <w:sectPr w:rsidR="00F70D33" w:rsidSect="00092702">
      <w:headerReference w:type="default" r:id="rId21"/>
      <w:footerReference w:type="default" r:id="rId22"/>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CCB" w:rsidRDefault="006A0CCB" w:rsidP="006520C8">
      <w:pPr>
        <w:spacing w:after="0" w:line="240" w:lineRule="auto"/>
      </w:pPr>
      <w:r>
        <w:separator/>
      </w:r>
    </w:p>
  </w:endnote>
  <w:endnote w:type="continuationSeparator" w:id="1">
    <w:p w:rsidR="006A0CCB" w:rsidRDefault="006A0CCB" w:rsidP="0065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A05075">
    <w:pPr>
      <w:pStyle w:val="Footer"/>
      <w:rPr>
        <w:rFonts w:ascii="Goudy Old Style" w:hAnsi="Goudy Old Style"/>
        <w:b/>
        <w:i/>
        <w:color w:val="000000" w:themeColor="text1"/>
        <w:sz w:val="32"/>
        <w:szCs w:val="32"/>
      </w:rPr>
    </w:pPr>
    <w:r w:rsidRPr="00052819">
      <w:rPr>
        <w:rFonts w:ascii="Goudy Old Style" w:hAnsi="Goudy Old Style"/>
        <w:color w:val="000000" w:themeColor="text1"/>
      </w:rPr>
      <w:t xml:space="preserve">                            </w:t>
    </w:r>
    <w:r w:rsidR="00F43F69">
      <w:rPr>
        <w:rFonts w:ascii="Goudy Old Style" w:hAnsi="Goudy Old Style"/>
        <w:color w:val="000000" w:themeColor="text1"/>
      </w:rPr>
      <w:t xml:space="preserve">          </w:t>
    </w:r>
    <w:r w:rsidR="00F43F69">
      <w:rPr>
        <w:rFonts w:ascii="Goudy Old Style" w:hAnsi="Goudy Old Style"/>
        <w:b/>
        <w:i/>
        <w:color w:val="000000" w:themeColor="text1"/>
        <w:sz w:val="32"/>
        <w:szCs w:val="32"/>
      </w:rPr>
      <w:t>Mankraft Techno Solutions,Hyderabad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CCB" w:rsidRDefault="006A0CCB" w:rsidP="006520C8">
      <w:pPr>
        <w:spacing w:after="0" w:line="240" w:lineRule="auto"/>
      </w:pPr>
      <w:r>
        <w:separator/>
      </w:r>
    </w:p>
  </w:footnote>
  <w:footnote w:type="continuationSeparator" w:id="1">
    <w:p w:rsidR="006A0CCB" w:rsidRDefault="006A0CCB" w:rsidP="00652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7C4CFC">
    <w:pPr>
      <w:pStyle w:val="Header"/>
      <w:rPr>
        <w:b/>
        <w:sz w:val="28"/>
        <w:szCs w:val="28"/>
      </w:rPr>
    </w:pPr>
    <w:sdt>
      <w:sdtPr>
        <w:rPr>
          <w:rFonts w:ascii="Goudy Old Style" w:hAnsi="Goudy Old Style"/>
          <w:b/>
          <w:i/>
          <w:color w:val="FF0000"/>
        </w:rPr>
        <w:id w:val="148696657"/>
        <w:docPartObj>
          <w:docPartGallery w:val="Watermarks"/>
          <w:docPartUnique/>
        </w:docPartObj>
      </w:sdtPr>
      <w:sdtContent>
        <w:r w:rsidRPr="007C4CFC">
          <w:rPr>
            <w:rFonts w:ascii="Goudy Old Style" w:hAnsi="Goudy Old Style"/>
            <w:b/>
            <w:i/>
            <w:noProof/>
            <w:color w:val="FF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5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05075" w:rsidRPr="00966528">
      <w:rPr>
        <w:rFonts w:ascii="Goudy Old Style" w:hAnsi="Goudy Old Style"/>
        <w:b/>
        <w:i/>
        <w:color w:val="FF0000"/>
      </w:rPr>
      <w:t xml:space="preserve">                             </w:t>
    </w:r>
    <w:r w:rsidR="00F06858">
      <w:rPr>
        <w:rFonts w:ascii="Goudy Old Style" w:hAnsi="Goudy Old Style"/>
        <w:b/>
        <w:i/>
        <w:color w:val="FF0000"/>
      </w:rPr>
      <w:t xml:space="preserve">            </w:t>
    </w:r>
    <w:r w:rsidR="00A05075" w:rsidRPr="00966528">
      <w:rPr>
        <w:rFonts w:ascii="Goudy Old Style" w:hAnsi="Goudy Old Style"/>
        <w:b/>
        <w:i/>
        <w:color w:val="FF0000"/>
      </w:rPr>
      <w:t xml:space="preserve">  </w:t>
    </w:r>
    <w:r w:rsidR="00745857">
      <w:rPr>
        <w:rFonts w:ascii="Goudy Old Style" w:hAnsi="Goudy Old Style"/>
        <w:b/>
        <w:i/>
        <w:color w:val="FF0000"/>
      </w:rPr>
      <w:t xml:space="preserve">              </w:t>
    </w:r>
    <w:r w:rsidR="00745857">
      <w:rPr>
        <w:rFonts w:ascii="Goudy Old Style" w:hAnsi="Goudy Old Style"/>
        <w:b/>
        <w:i/>
        <w:sz w:val="28"/>
        <w:szCs w:val="28"/>
      </w:rPr>
      <w:t>Spring Framework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BEA"/>
    <w:multiLevelType w:val="multilevel"/>
    <w:tmpl w:val="5AEA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4B7"/>
    <w:multiLevelType w:val="multilevel"/>
    <w:tmpl w:val="753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7EF"/>
    <w:multiLevelType w:val="multilevel"/>
    <w:tmpl w:val="F3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E0605"/>
    <w:multiLevelType w:val="multilevel"/>
    <w:tmpl w:val="60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6000A"/>
    <w:multiLevelType w:val="multilevel"/>
    <w:tmpl w:val="498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85302"/>
    <w:multiLevelType w:val="multilevel"/>
    <w:tmpl w:val="6DF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E4189"/>
    <w:multiLevelType w:val="multilevel"/>
    <w:tmpl w:val="D79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13BD5"/>
    <w:multiLevelType w:val="multilevel"/>
    <w:tmpl w:val="41FC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6022"/>
    <w:multiLevelType w:val="multilevel"/>
    <w:tmpl w:val="9F6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90BB9"/>
    <w:multiLevelType w:val="multilevel"/>
    <w:tmpl w:val="D96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C2314"/>
    <w:multiLevelType w:val="multilevel"/>
    <w:tmpl w:val="BBCE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83273B"/>
    <w:multiLevelType w:val="multilevel"/>
    <w:tmpl w:val="720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00A55"/>
    <w:multiLevelType w:val="multilevel"/>
    <w:tmpl w:val="1AC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96729"/>
    <w:multiLevelType w:val="multilevel"/>
    <w:tmpl w:val="BF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AB72B6"/>
    <w:multiLevelType w:val="multilevel"/>
    <w:tmpl w:val="FD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DE1C4C"/>
    <w:multiLevelType w:val="multilevel"/>
    <w:tmpl w:val="78EA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CD3CC2"/>
    <w:multiLevelType w:val="multilevel"/>
    <w:tmpl w:val="32A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2875D6"/>
    <w:multiLevelType w:val="multilevel"/>
    <w:tmpl w:val="C0F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95AAA"/>
    <w:multiLevelType w:val="multilevel"/>
    <w:tmpl w:val="E29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144BA7"/>
    <w:multiLevelType w:val="multilevel"/>
    <w:tmpl w:val="F30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009BA"/>
    <w:multiLevelType w:val="multilevel"/>
    <w:tmpl w:val="A30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A45033"/>
    <w:multiLevelType w:val="multilevel"/>
    <w:tmpl w:val="FC2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0558BD"/>
    <w:multiLevelType w:val="multilevel"/>
    <w:tmpl w:val="31B0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F2F7B"/>
    <w:multiLevelType w:val="multilevel"/>
    <w:tmpl w:val="643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92AB1"/>
    <w:multiLevelType w:val="multilevel"/>
    <w:tmpl w:val="E728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3C27C6"/>
    <w:multiLevelType w:val="multilevel"/>
    <w:tmpl w:val="2C5A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E1772"/>
    <w:multiLevelType w:val="multilevel"/>
    <w:tmpl w:val="5F9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216BD"/>
    <w:multiLevelType w:val="multilevel"/>
    <w:tmpl w:val="181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06321C5"/>
    <w:multiLevelType w:val="hybridMultilevel"/>
    <w:tmpl w:val="B8202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1F02C2C"/>
    <w:multiLevelType w:val="multilevel"/>
    <w:tmpl w:val="7EBC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252AE2"/>
    <w:multiLevelType w:val="multilevel"/>
    <w:tmpl w:val="B8A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1263F3"/>
    <w:multiLevelType w:val="multilevel"/>
    <w:tmpl w:val="3A5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F723D6"/>
    <w:multiLevelType w:val="multilevel"/>
    <w:tmpl w:val="FE8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A908F4"/>
    <w:multiLevelType w:val="multilevel"/>
    <w:tmpl w:val="453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5D04A7"/>
    <w:multiLevelType w:val="multilevel"/>
    <w:tmpl w:val="59F8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EE71460"/>
    <w:multiLevelType w:val="multilevel"/>
    <w:tmpl w:val="B6B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D22DD7"/>
    <w:multiLevelType w:val="multilevel"/>
    <w:tmpl w:val="BB1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4D0892"/>
    <w:multiLevelType w:val="multilevel"/>
    <w:tmpl w:val="01F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1D90AAF"/>
    <w:multiLevelType w:val="multilevel"/>
    <w:tmpl w:val="FEC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704237"/>
    <w:multiLevelType w:val="multilevel"/>
    <w:tmpl w:val="E09C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37683"/>
    <w:multiLevelType w:val="multilevel"/>
    <w:tmpl w:val="8D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D24985"/>
    <w:multiLevelType w:val="multilevel"/>
    <w:tmpl w:val="548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5E316F3"/>
    <w:multiLevelType w:val="multilevel"/>
    <w:tmpl w:val="59D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670336E"/>
    <w:multiLevelType w:val="multilevel"/>
    <w:tmpl w:val="8B8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294E50"/>
    <w:multiLevelType w:val="multilevel"/>
    <w:tmpl w:val="0C7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545BDF"/>
    <w:multiLevelType w:val="multilevel"/>
    <w:tmpl w:val="6E9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7B278C9"/>
    <w:multiLevelType w:val="multilevel"/>
    <w:tmpl w:val="1F7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818322E"/>
    <w:multiLevelType w:val="multilevel"/>
    <w:tmpl w:val="781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ADF3822"/>
    <w:multiLevelType w:val="multilevel"/>
    <w:tmpl w:val="7B0A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39356F"/>
    <w:multiLevelType w:val="multilevel"/>
    <w:tmpl w:val="43F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BC5ECF"/>
    <w:multiLevelType w:val="multilevel"/>
    <w:tmpl w:val="DF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E17836"/>
    <w:multiLevelType w:val="multilevel"/>
    <w:tmpl w:val="1D0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041B2C"/>
    <w:multiLevelType w:val="multilevel"/>
    <w:tmpl w:val="5E3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7C1296"/>
    <w:multiLevelType w:val="multilevel"/>
    <w:tmpl w:val="6926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CAE22D3"/>
    <w:multiLevelType w:val="multilevel"/>
    <w:tmpl w:val="768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117C92"/>
    <w:multiLevelType w:val="multilevel"/>
    <w:tmpl w:val="A3D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2A299E"/>
    <w:multiLevelType w:val="multilevel"/>
    <w:tmpl w:val="9F6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A76CAE"/>
    <w:multiLevelType w:val="multilevel"/>
    <w:tmpl w:val="16A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822B5F"/>
    <w:multiLevelType w:val="multilevel"/>
    <w:tmpl w:val="24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8B4402"/>
    <w:multiLevelType w:val="hybridMultilevel"/>
    <w:tmpl w:val="F8686D64"/>
    <w:lvl w:ilvl="0" w:tplc="AE4884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nsid w:val="41051A3A"/>
    <w:multiLevelType w:val="multilevel"/>
    <w:tmpl w:val="9AD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0B0082"/>
    <w:multiLevelType w:val="multilevel"/>
    <w:tmpl w:val="779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1AA5F79"/>
    <w:multiLevelType w:val="multilevel"/>
    <w:tmpl w:val="C93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C05FF0"/>
    <w:multiLevelType w:val="multilevel"/>
    <w:tmpl w:val="98D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57E299D"/>
    <w:multiLevelType w:val="multilevel"/>
    <w:tmpl w:val="5C6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67D6CB0"/>
    <w:multiLevelType w:val="multilevel"/>
    <w:tmpl w:val="C49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0F5D65"/>
    <w:multiLevelType w:val="multilevel"/>
    <w:tmpl w:val="7E6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7CB76AF"/>
    <w:multiLevelType w:val="multilevel"/>
    <w:tmpl w:val="DFF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643232"/>
    <w:multiLevelType w:val="multilevel"/>
    <w:tmpl w:val="A53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740F34"/>
    <w:multiLevelType w:val="multilevel"/>
    <w:tmpl w:val="BC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ADE58BD"/>
    <w:multiLevelType w:val="multilevel"/>
    <w:tmpl w:val="440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C1F04D6"/>
    <w:multiLevelType w:val="hybridMultilevel"/>
    <w:tmpl w:val="7CF8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C495B2A"/>
    <w:multiLevelType w:val="multilevel"/>
    <w:tmpl w:val="489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D557FDD"/>
    <w:multiLevelType w:val="multilevel"/>
    <w:tmpl w:val="26B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F7A4607"/>
    <w:multiLevelType w:val="multilevel"/>
    <w:tmpl w:val="7F2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08F55C1"/>
    <w:multiLevelType w:val="multilevel"/>
    <w:tmpl w:val="423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863846"/>
    <w:multiLevelType w:val="multilevel"/>
    <w:tmpl w:val="15B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A30DC7"/>
    <w:multiLevelType w:val="multilevel"/>
    <w:tmpl w:val="90B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FF6C26"/>
    <w:multiLevelType w:val="multilevel"/>
    <w:tmpl w:val="6CD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4F5EC8"/>
    <w:multiLevelType w:val="multilevel"/>
    <w:tmpl w:val="D93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D42852"/>
    <w:multiLevelType w:val="multilevel"/>
    <w:tmpl w:val="138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9D87F10"/>
    <w:multiLevelType w:val="multilevel"/>
    <w:tmpl w:val="D7F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B174384"/>
    <w:multiLevelType w:val="hybridMultilevel"/>
    <w:tmpl w:val="4CCC9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C5C719B"/>
    <w:multiLevelType w:val="multilevel"/>
    <w:tmpl w:val="23A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68332A"/>
    <w:multiLevelType w:val="multilevel"/>
    <w:tmpl w:val="382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8C6EF8"/>
    <w:multiLevelType w:val="multilevel"/>
    <w:tmpl w:val="CA0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DF5116"/>
    <w:multiLevelType w:val="multilevel"/>
    <w:tmpl w:val="EA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02D6364"/>
    <w:multiLevelType w:val="multilevel"/>
    <w:tmpl w:val="969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0392DDE"/>
    <w:multiLevelType w:val="multilevel"/>
    <w:tmpl w:val="B30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1ED7DFD"/>
    <w:multiLevelType w:val="multilevel"/>
    <w:tmpl w:val="28D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2C9775B"/>
    <w:multiLevelType w:val="multilevel"/>
    <w:tmpl w:val="864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081845"/>
    <w:multiLevelType w:val="multilevel"/>
    <w:tmpl w:val="82F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61164C2"/>
    <w:multiLevelType w:val="multilevel"/>
    <w:tmpl w:val="736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BF5F2B"/>
    <w:multiLevelType w:val="multilevel"/>
    <w:tmpl w:val="93FA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9A072B3"/>
    <w:multiLevelType w:val="multilevel"/>
    <w:tmpl w:val="03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A2609B5"/>
    <w:multiLevelType w:val="multilevel"/>
    <w:tmpl w:val="4AE0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4F146A"/>
    <w:multiLevelType w:val="multilevel"/>
    <w:tmpl w:val="A1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0425EB"/>
    <w:multiLevelType w:val="multilevel"/>
    <w:tmpl w:val="D23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C5E1577"/>
    <w:multiLevelType w:val="multilevel"/>
    <w:tmpl w:val="71D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D9C3FD2"/>
    <w:multiLevelType w:val="multilevel"/>
    <w:tmpl w:val="505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9B0ABD"/>
    <w:multiLevelType w:val="multilevel"/>
    <w:tmpl w:val="29F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857984"/>
    <w:multiLevelType w:val="multilevel"/>
    <w:tmpl w:val="23E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41403F7"/>
    <w:multiLevelType w:val="multilevel"/>
    <w:tmpl w:val="89D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FD4DA6"/>
    <w:multiLevelType w:val="multilevel"/>
    <w:tmpl w:val="22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62D5D22"/>
    <w:multiLevelType w:val="multilevel"/>
    <w:tmpl w:val="4D2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63C1CCC"/>
    <w:multiLevelType w:val="multilevel"/>
    <w:tmpl w:val="FBA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671C4F"/>
    <w:multiLevelType w:val="multilevel"/>
    <w:tmpl w:val="F9C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6BA7E8D"/>
    <w:multiLevelType w:val="hybridMultilevel"/>
    <w:tmpl w:val="964A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7925446F"/>
    <w:multiLevelType w:val="multilevel"/>
    <w:tmpl w:val="3A1C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99D5FF3"/>
    <w:multiLevelType w:val="hybridMultilevel"/>
    <w:tmpl w:val="EBD2602A"/>
    <w:lvl w:ilvl="0" w:tplc="180E295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A696523"/>
    <w:multiLevelType w:val="multilevel"/>
    <w:tmpl w:val="572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AA7345B"/>
    <w:multiLevelType w:val="multilevel"/>
    <w:tmpl w:val="676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D25495D"/>
    <w:multiLevelType w:val="multilevel"/>
    <w:tmpl w:val="8C8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D4A616B"/>
    <w:multiLevelType w:val="multilevel"/>
    <w:tmpl w:val="051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E4C7C9A"/>
    <w:multiLevelType w:val="multilevel"/>
    <w:tmpl w:val="DEC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6F40B0"/>
    <w:multiLevelType w:val="multilevel"/>
    <w:tmpl w:val="BC0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72325A"/>
    <w:multiLevelType w:val="multilevel"/>
    <w:tmpl w:val="AD8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123885"/>
    <w:multiLevelType w:val="multilevel"/>
    <w:tmpl w:val="F41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2E534A"/>
    <w:multiLevelType w:val="multilevel"/>
    <w:tmpl w:val="266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FA82B0F"/>
    <w:multiLevelType w:val="multilevel"/>
    <w:tmpl w:val="470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FF05BA1"/>
    <w:multiLevelType w:val="multilevel"/>
    <w:tmpl w:val="F5A4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6"/>
  </w:num>
  <w:num w:numId="2">
    <w:abstractNumId w:val="94"/>
  </w:num>
  <w:num w:numId="3">
    <w:abstractNumId w:val="54"/>
  </w:num>
  <w:num w:numId="4">
    <w:abstractNumId w:val="79"/>
  </w:num>
  <w:num w:numId="5">
    <w:abstractNumId w:val="5"/>
  </w:num>
  <w:num w:numId="6">
    <w:abstractNumId w:val="108"/>
  </w:num>
  <w:num w:numId="7">
    <w:abstractNumId w:val="63"/>
  </w:num>
  <w:num w:numId="8">
    <w:abstractNumId w:val="104"/>
  </w:num>
  <w:num w:numId="9">
    <w:abstractNumId w:val="49"/>
  </w:num>
  <w:num w:numId="10">
    <w:abstractNumId w:val="103"/>
  </w:num>
  <w:num w:numId="11">
    <w:abstractNumId w:val="111"/>
  </w:num>
  <w:num w:numId="12">
    <w:abstractNumId w:val="102"/>
  </w:num>
  <w:num w:numId="13">
    <w:abstractNumId w:val="57"/>
  </w:num>
  <w:num w:numId="14">
    <w:abstractNumId w:val="99"/>
  </w:num>
  <w:num w:numId="15">
    <w:abstractNumId w:val="29"/>
  </w:num>
  <w:num w:numId="16">
    <w:abstractNumId w:val="21"/>
  </w:num>
  <w:num w:numId="17">
    <w:abstractNumId w:val="56"/>
  </w:num>
  <w:num w:numId="18">
    <w:abstractNumId w:val="6"/>
  </w:num>
  <w:num w:numId="19">
    <w:abstractNumId w:val="69"/>
  </w:num>
  <w:num w:numId="20">
    <w:abstractNumId w:val="100"/>
  </w:num>
  <w:num w:numId="21">
    <w:abstractNumId w:val="81"/>
  </w:num>
  <w:num w:numId="22">
    <w:abstractNumId w:val="93"/>
  </w:num>
  <w:num w:numId="23">
    <w:abstractNumId w:val="13"/>
  </w:num>
  <w:num w:numId="24">
    <w:abstractNumId w:val="78"/>
  </w:num>
  <w:num w:numId="25">
    <w:abstractNumId w:val="74"/>
  </w:num>
  <w:num w:numId="26">
    <w:abstractNumId w:val="91"/>
  </w:num>
  <w:num w:numId="27">
    <w:abstractNumId w:val="17"/>
  </w:num>
  <w:num w:numId="28">
    <w:abstractNumId w:val="82"/>
  </w:num>
  <w:num w:numId="29">
    <w:abstractNumId w:val="60"/>
  </w:num>
  <w:num w:numId="30">
    <w:abstractNumId w:val="114"/>
  </w:num>
  <w:num w:numId="31">
    <w:abstractNumId w:val="30"/>
  </w:num>
  <w:num w:numId="32">
    <w:abstractNumId w:val="62"/>
  </w:num>
  <w:num w:numId="33">
    <w:abstractNumId w:val="34"/>
  </w:num>
  <w:num w:numId="34">
    <w:abstractNumId w:val="87"/>
  </w:num>
  <w:num w:numId="35">
    <w:abstractNumId w:val="32"/>
  </w:num>
  <w:num w:numId="36">
    <w:abstractNumId w:val="15"/>
  </w:num>
  <w:num w:numId="37">
    <w:abstractNumId w:val="65"/>
  </w:num>
  <w:num w:numId="38">
    <w:abstractNumId w:val="2"/>
  </w:num>
  <w:num w:numId="39">
    <w:abstractNumId w:val="25"/>
  </w:num>
  <w:num w:numId="40">
    <w:abstractNumId w:val="26"/>
  </w:num>
  <w:num w:numId="41">
    <w:abstractNumId w:val="70"/>
  </w:num>
  <w:num w:numId="42">
    <w:abstractNumId w:val="105"/>
  </w:num>
  <w:num w:numId="43">
    <w:abstractNumId w:val="85"/>
  </w:num>
  <w:num w:numId="44">
    <w:abstractNumId w:val="66"/>
  </w:num>
  <w:num w:numId="45">
    <w:abstractNumId w:val="4"/>
  </w:num>
  <w:num w:numId="46">
    <w:abstractNumId w:val="86"/>
  </w:num>
  <w:num w:numId="47">
    <w:abstractNumId w:val="20"/>
  </w:num>
  <w:num w:numId="48">
    <w:abstractNumId w:val="113"/>
  </w:num>
  <w:num w:numId="49">
    <w:abstractNumId w:val="45"/>
  </w:num>
  <w:num w:numId="50">
    <w:abstractNumId w:val="31"/>
  </w:num>
  <w:num w:numId="51">
    <w:abstractNumId w:val="19"/>
  </w:num>
  <w:num w:numId="52">
    <w:abstractNumId w:val="0"/>
  </w:num>
  <w:num w:numId="53">
    <w:abstractNumId w:val="33"/>
  </w:num>
  <w:num w:numId="54">
    <w:abstractNumId w:val="92"/>
  </w:num>
  <w:num w:numId="55">
    <w:abstractNumId w:val="7"/>
  </w:num>
  <w:num w:numId="56">
    <w:abstractNumId w:val="8"/>
  </w:num>
  <w:num w:numId="57">
    <w:abstractNumId w:val="43"/>
  </w:num>
  <w:num w:numId="58">
    <w:abstractNumId w:val="11"/>
  </w:num>
  <w:num w:numId="59">
    <w:abstractNumId w:val="16"/>
  </w:num>
  <w:num w:numId="60">
    <w:abstractNumId w:val="90"/>
  </w:num>
  <w:num w:numId="61">
    <w:abstractNumId w:val="37"/>
  </w:num>
  <w:num w:numId="62">
    <w:abstractNumId w:val="64"/>
  </w:num>
  <w:num w:numId="63">
    <w:abstractNumId w:val="115"/>
  </w:num>
  <w:num w:numId="64">
    <w:abstractNumId w:val="72"/>
  </w:num>
  <w:num w:numId="65">
    <w:abstractNumId w:val="98"/>
  </w:num>
  <w:num w:numId="66">
    <w:abstractNumId w:val="10"/>
  </w:num>
  <w:num w:numId="67">
    <w:abstractNumId w:val="95"/>
  </w:num>
  <w:num w:numId="68">
    <w:abstractNumId w:val="35"/>
  </w:num>
  <w:num w:numId="69">
    <w:abstractNumId w:val="88"/>
  </w:num>
  <w:num w:numId="70">
    <w:abstractNumId w:val="80"/>
  </w:num>
  <w:num w:numId="71">
    <w:abstractNumId w:val="77"/>
  </w:num>
  <w:num w:numId="72">
    <w:abstractNumId w:val="18"/>
  </w:num>
  <w:num w:numId="73">
    <w:abstractNumId w:val="68"/>
  </w:num>
  <w:num w:numId="74">
    <w:abstractNumId w:val="42"/>
  </w:num>
  <w:num w:numId="75">
    <w:abstractNumId w:val="3"/>
  </w:num>
  <w:num w:numId="76">
    <w:abstractNumId w:val="51"/>
  </w:num>
  <w:num w:numId="77">
    <w:abstractNumId w:val="118"/>
  </w:num>
  <w:num w:numId="78">
    <w:abstractNumId w:val="27"/>
  </w:num>
  <w:num w:numId="79">
    <w:abstractNumId w:val="55"/>
  </w:num>
  <w:num w:numId="80">
    <w:abstractNumId w:val="39"/>
  </w:num>
  <w:num w:numId="81">
    <w:abstractNumId w:val="75"/>
  </w:num>
  <w:num w:numId="82">
    <w:abstractNumId w:val="53"/>
  </w:num>
  <w:num w:numId="83">
    <w:abstractNumId w:val="23"/>
  </w:num>
  <w:num w:numId="84">
    <w:abstractNumId w:val="46"/>
  </w:num>
  <w:num w:numId="85">
    <w:abstractNumId w:val="96"/>
  </w:num>
  <w:num w:numId="86">
    <w:abstractNumId w:val="120"/>
  </w:num>
  <w:num w:numId="87">
    <w:abstractNumId w:val="48"/>
  </w:num>
  <w:num w:numId="88">
    <w:abstractNumId w:val="97"/>
  </w:num>
  <w:num w:numId="89">
    <w:abstractNumId w:val="52"/>
  </w:num>
  <w:num w:numId="90">
    <w:abstractNumId w:val="1"/>
  </w:num>
  <w:num w:numId="91">
    <w:abstractNumId w:val="119"/>
  </w:num>
  <w:num w:numId="92">
    <w:abstractNumId w:val="44"/>
  </w:num>
  <w:num w:numId="93">
    <w:abstractNumId w:val="67"/>
  </w:num>
  <w:num w:numId="94">
    <w:abstractNumId w:val="73"/>
  </w:num>
  <w:num w:numId="95">
    <w:abstractNumId w:val="116"/>
  </w:num>
  <w:num w:numId="96">
    <w:abstractNumId w:val="76"/>
  </w:num>
  <w:num w:numId="97">
    <w:abstractNumId w:val="38"/>
  </w:num>
  <w:num w:numId="98">
    <w:abstractNumId w:val="84"/>
  </w:num>
  <w:num w:numId="99">
    <w:abstractNumId w:val="12"/>
  </w:num>
  <w:num w:numId="100">
    <w:abstractNumId w:val="112"/>
  </w:num>
  <w:num w:numId="101">
    <w:abstractNumId w:val="36"/>
  </w:num>
  <w:num w:numId="102">
    <w:abstractNumId w:val="14"/>
  </w:num>
  <w:num w:numId="103">
    <w:abstractNumId w:val="47"/>
  </w:num>
  <w:num w:numId="104">
    <w:abstractNumId w:val="22"/>
  </w:num>
  <w:num w:numId="105">
    <w:abstractNumId w:val="9"/>
  </w:num>
  <w:num w:numId="106">
    <w:abstractNumId w:val="58"/>
  </w:num>
  <w:num w:numId="107">
    <w:abstractNumId w:val="41"/>
  </w:num>
  <w:num w:numId="108">
    <w:abstractNumId w:val="24"/>
  </w:num>
  <w:num w:numId="109">
    <w:abstractNumId w:val="101"/>
  </w:num>
  <w:num w:numId="110">
    <w:abstractNumId w:val="83"/>
  </w:num>
  <w:num w:numId="111">
    <w:abstractNumId w:val="110"/>
  </w:num>
  <w:num w:numId="112">
    <w:abstractNumId w:val="50"/>
  </w:num>
  <w:num w:numId="113">
    <w:abstractNumId w:val="61"/>
  </w:num>
  <w:num w:numId="114">
    <w:abstractNumId w:val="89"/>
  </w:num>
  <w:num w:numId="115">
    <w:abstractNumId w:val="117"/>
  </w:num>
  <w:num w:numId="116">
    <w:abstractNumId w:val="107"/>
  </w:num>
  <w:num w:numId="117">
    <w:abstractNumId w:val="59"/>
  </w:num>
  <w:num w:numId="118">
    <w:abstractNumId w:val="40"/>
  </w:num>
  <w:num w:numId="119">
    <w:abstractNumId w:val="109"/>
  </w:num>
  <w:num w:numId="120">
    <w:abstractNumId w:val="71"/>
  </w:num>
  <w:num w:numId="121">
    <w:abstractNumId w:val="28"/>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drawingGridHorizontalSpacing w:val="110"/>
  <w:displayHorizontalDrawingGridEvery w:val="2"/>
  <w:characterSpacingControl w:val="doNotCompress"/>
  <w:hdrShapeDefaults>
    <o:shapedefaults v:ext="edit" spidmax="74754">
      <o:colormenu v:ext="edit" fillcolor="none [2414]"/>
    </o:shapedefaults>
    <o:shapelayout v:ext="edit">
      <o:idmap v:ext="edit" data="44"/>
    </o:shapelayout>
  </w:hdrShapeDefaults>
  <w:footnotePr>
    <w:footnote w:id="0"/>
    <w:footnote w:id="1"/>
  </w:footnotePr>
  <w:endnotePr>
    <w:endnote w:id="0"/>
    <w:endnote w:id="1"/>
  </w:endnotePr>
  <w:compat>
    <w:useFELayout/>
  </w:compat>
  <w:rsids>
    <w:rsidRoot w:val="000126DC"/>
    <w:rsid w:val="000002B6"/>
    <w:rsid w:val="000013B7"/>
    <w:rsid w:val="000126DC"/>
    <w:rsid w:val="00015CF3"/>
    <w:rsid w:val="0002172C"/>
    <w:rsid w:val="00023EB8"/>
    <w:rsid w:val="00025394"/>
    <w:rsid w:val="00037B68"/>
    <w:rsid w:val="00047CD6"/>
    <w:rsid w:val="00052819"/>
    <w:rsid w:val="00053B38"/>
    <w:rsid w:val="00061BE9"/>
    <w:rsid w:val="00065359"/>
    <w:rsid w:val="00070651"/>
    <w:rsid w:val="0007156C"/>
    <w:rsid w:val="0007309B"/>
    <w:rsid w:val="00073D26"/>
    <w:rsid w:val="00077BE0"/>
    <w:rsid w:val="000812FB"/>
    <w:rsid w:val="00092702"/>
    <w:rsid w:val="00097CDC"/>
    <w:rsid w:val="00097E33"/>
    <w:rsid w:val="000A1D0B"/>
    <w:rsid w:val="000B25C4"/>
    <w:rsid w:val="000B50C8"/>
    <w:rsid w:val="000B60D2"/>
    <w:rsid w:val="000B69F8"/>
    <w:rsid w:val="000D4AA7"/>
    <w:rsid w:val="000E4934"/>
    <w:rsid w:val="000E57A7"/>
    <w:rsid w:val="000F4BD9"/>
    <w:rsid w:val="00104593"/>
    <w:rsid w:val="00106458"/>
    <w:rsid w:val="001122F5"/>
    <w:rsid w:val="00114E40"/>
    <w:rsid w:val="00115AC3"/>
    <w:rsid w:val="00115D22"/>
    <w:rsid w:val="00124B64"/>
    <w:rsid w:val="00127D6A"/>
    <w:rsid w:val="00133F45"/>
    <w:rsid w:val="0013567B"/>
    <w:rsid w:val="00135CFB"/>
    <w:rsid w:val="001519F6"/>
    <w:rsid w:val="00180BD7"/>
    <w:rsid w:val="00190A41"/>
    <w:rsid w:val="001B68D3"/>
    <w:rsid w:val="001C0AA3"/>
    <w:rsid w:val="001C4B7F"/>
    <w:rsid w:val="001C790B"/>
    <w:rsid w:val="001D60E8"/>
    <w:rsid w:val="001E6D14"/>
    <w:rsid w:val="001F4153"/>
    <w:rsid w:val="001F69D7"/>
    <w:rsid w:val="002050C5"/>
    <w:rsid w:val="002053FC"/>
    <w:rsid w:val="002120E0"/>
    <w:rsid w:val="00222AB3"/>
    <w:rsid w:val="00224535"/>
    <w:rsid w:val="00233AAB"/>
    <w:rsid w:val="00235A32"/>
    <w:rsid w:val="002431DF"/>
    <w:rsid w:val="0024676B"/>
    <w:rsid w:val="00247B3B"/>
    <w:rsid w:val="00247BBF"/>
    <w:rsid w:val="00252CB0"/>
    <w:rsid w:val="00254EEE"/>
    <w:rsid w:val="002566E7"/>
    <w:rsid w:val="00260A29"/>
    <w:rsid w:val="00261ED9"/>
    <w:rsid w:val="00265C0B"/>
    <w:rsid w:val="00270B0A"/>
    <w:rsid w:val="00272B70"/>
    <w:rsid w:val="00277134"/>
    <w:rsid w:val="00281D10"/>
    <w:rsid w:val="0029156B"/>
    <w:rsid w:val="002A4A20"/>
    <w:rsid w:val="002A52E0"/>
    <w:rsid w:val="002C09F3"/>
    <w:rsid w:val="002C5F2B"/>
    <w:rsid w:val="002D03CA"/>
    <w:rsid w:val="002D0A7D"/>
    <w:rsid w:val="002D485B"/>
    <w:rsid w:val="002E045A"/>
    <w:rsid w:val="002E35D7"/>
    <w:rsid w:val="002E5CA2"/>
    <w:rsid w:val="002E7B00"/>
    <w:rsid w:val="003147C2"/>
    <w:rsid w:val="00320AF0"/>
    <w:rsid w:val="00332687"/>
    <w:rsid w:val="00335F0D"/>
    <w:rsid w:val="00337AEB"/>
    <w:rsid w:val="00366C73"/>
    <w:rsid w:val="00374168"/>
    <w:rsid w:val="00374674"/>
    <w:rsid w:val="003749E3"/>
    <w:rsid w:val="00396761"/>
    <w:rsid w:val="003A0E41"/>
    <w:rsid w:val="003A4A00"/>
    <w:rsid w:val="003A6EB5"/>
    <w:rsid w:val="003A74EC"/>
    <w:rsid w:val="003B080E"/>
    <w:rsid w:val="003B1457"/>
    <w:rsid w:val="003B66F1"/>
    <w:rsid w:val="003C2020"/>
    <w:rsid w:val="003C7980"/>
    <w:rsid w:val="003D4491"/>
    <w:rsid w:val="003D5D50"/>
    <w:rsid w:val="003D7FCD"/>
    <w:rsid w:val="003E7B7A"/>
    <w:rsid w:val="003F095E"/>
    <w:rsid w:val="003F1025"/>
    <w:rsid w:val="00400C18"/>
    <w:rsid w:val="004015CB"/>
    <w:rsid w:val="004042DA"/>
    <w:rsid w:val="00407854"/>
    <w:rsid w:val="00415B03"/>
    <w:rsid w:val="0042714D"/>
    <w:rsid w:val="004371F2"/>
    <w:rsid w:val="00450065"/>
    <w:rsid w:val="0046367C"/>
    <w:rsid w:val="0046611A"/>
    <w:rsid w:val="004A4B2E"/>
    <w:rsid w:val="004B200D"/>
    <w:rsid w:val="004B23AD"/>
    <w:rsid w:val="004B3C45"/>
    <w:rsid w:val="004B7940"/>
    <w:rsid w:val="004E1825"/>
    <w:rsid w:val="00510BF9"/>
    <w:rsid w:val="00513DDE"/>
    <w:rsid w:val="005159D0"/>
    <w:rsid w:val="005257E3"/>
    <w:rsid w:val="0052615D"/>
    <w:rsid w:val="005330F1"/>
    <w:rsid w:val="005456A5"/>
    <w:rsid w:val="005562A9"/>
    <w:rsid w:val="0055657D"/>
    <w:rsid w:val="005643DF"/>
    <w:rsid w:val="005743A9"/>
    <w:rsid w:val="0057797A"/>
    <w:rsid w:val="00577FA6"/>
    <w:rsid w:val="005900AF"/>
    <w:rsid w:val="005940D9"/>
    <w:rsid w:val="0059428D"/>
    <w:rsid w:val="00594EC1"/>
    <w:rsid w:val="005A606F"/>
    <w:rsid w:val="005B388C"/>
    <w:rsid w:val="005D17E0"/>
    <w:rsid w:val="005D668D"/>
    <w:rsid w:val="005F1693"/>
    <w:rsid w:val="005F350E"/>
    <w:rsid w:val="00601595"/>
    <w:rsid w:val="0060312E"/>
    <w:rsid w:val="006044E9"/>
    <w:rsid w:val="00607E2E"/>
    <w:rsid w:val="00632316"/>
    <w:rsid w:val="00634308"/>
    <w:rsid w:val="00640665"/>
    <w:rsid w:val="00642997"/>
    <w:rsid w:val="00651F85"/>
    <w:rsid w:val="006520C8"/>
    <w:rsid w:val="006675E4"/>
    <w:rsid w:val="0067121F"/>
    <w:rsid w:val="006819FC"/>
    <w:rsid w:val="00693737"/>
    <w:rsid w:val="006959B3"/>
    <w:rsid w:val="006A0CCB"/>
    <w:rsid w:val="006A4A16"/>
    <w:rsid w:val="006A7445"/>
    <w:rsid w:val="006B2BEC"/>
    <w:rsid w:val="006C3723"/>
    <w:rsid w:val="006C65F8"/>
    <w:rsid w:val="006C6DA6"/>
    <w:rsid w:val="006D2691"/>
    <w:rsid w:val="006D2FE8"/>
    <w:rsid w:val="006D3834"/>
    <w:rsid w:val="006E4A19"/>
    <w:rsid w:val="006F0B26"/>
    <w:rsid w:val="007078B5"/>
    <w:rsid w:val="0071699A"/>
    <w:rsid w:val="0072110E"/>
    <w:rsid w:val="00724159"/>
    <w:rsid w:val="00745857"/>
    <w:rsid w:val="00760902"/>
    <w:rsid w:val="0077687D"/>
    <w:rsid w:val="007825B0"/>
    <w:rsid w:val="00783B69"/>
    <w:rsid w:val="0078731A"/>
    <w:rsid w:val="00793911"/>
    <w:rsid w:val="00796380"/>
    <w:rsid w:val="007A47C3"/>
    <w:rsid w:val="007A5E3C"/>
    <w:rsid w:val="007B0F6F"/>
    <w:rsid w:val="007B3CEC"/>
    <w:rsid w:val="007B43B8"/>
    <w:rsid w:val="007C4CFC"/>
    <w:rsid w:val="007C65A8"/>
    <w:rsid w:val="007C7C66"/>
    <w:rsid w:val="007D4F36"/>
    <w:rsid w:val="007E02EC"/>
    <w:rsid w:val="00804A1F"/>
    <w:rsid w:val="0081116D"/>
    <w:rsid w:val="0081295B"/>
    <w:rsid w:val="0081335D"/>
    <w:rsid w:val="00817B90"/>
    <w:rsid w:val="00820F0F"/>
    <w:rsid w:val="00823D1D"/>
    <w:rsid w:val="00825FA2"/>
    <w:rsid w:val="0083099F"/>
    <w:rsid w:val="00831869"/>
    <w:rsid w:val="008350D4"/>
    <w:rsid w:val="008417EF"/>
    <w:rsid w:val="008423D7"/>
    <w:rsid w:val="00842663"/>
    <w:rsid w:val="00843C66"/>
    <w:rsid w:val="00844B52"/>
    <w:rsid w:val="0084509D"/>
    <w:rsid w:val="008618F0"/>
    <w:rsid w:val="00865B99"/>
    <w:rsid w:val="00877751"/>
    <w:rsid w:val="008844CC"/>
    <w:rsid w:val="00887737"/>
    <w:rsid w:val="008905C1"/>
    <w:rsid w:val="00890B39"/>
    <w:rsid w:val="00894D84"/>
    <w:rsid w:val="008962BE"/>
    <w:rsid w:val="008B3D5C"/>
    <w:rsid w:val="008C0F21"/>
    <w:rsid w:val="008C3573"/>
    <w:rsid w:val="008C7D26"/>
    <w:rsid w:val="008D2356"/>
    <w:rsid w:val="008D46F4"/>
    <w:rsid w:val="008D4C8A"/>
    <w:rsid w:val="008E5144"/>
    <w:rsid w:val="00900FF6"/>
    <w:rsid w:val="0090103A"/>
    <w:rsid w:val="00906309"/>
    <w:rsid w:val="00926F6D"/>
    <w:rsid w:val="00933023"/>
    <w:rsid w:val="009357BD"/>
    <w:rsid w:val="009410C7"/>
    <w:rsid w:val="00941AE3"/>
    <w:rsid w:val="00947CDE"/>
    <w:rsid w:val="00960ECD"/>
    <w:rsid w:val="00962C02"/>
    <w:rsid w:val="00966528"/>
    <w:rsid w:val="009734E5"/>
    <w:rsid w:val="00974BCA"/>
    <w:rsid w:val="00975B52"/>
    <w:rsid w:val="00982305"/>
    <w:rsid w:val="00984BE0"/>
    <w:rsid w:val="009851B9"/>
    <w:rsid w:val="0099066B"/>
    <w:rsid w:val="009973C0"/>
    <w:rsid w:val="009A48B0"/>
    <w:rsid w:val="009A5A2E"/>
    <w:rsid w:val="009A7CE5"/>
    <w:rsid w:val="009B208F"/>
    <w:rsid w:val="009B4335"/>
    <w:rsid w:val="009C13BB"/>
    <w:rsid w:val="009C3FB8"/>
    <w:rsid w:val="009C720E"/>
    <w:rsid w:val="009D10C8"/>
    <w:rsid w:val="009D70AA"/>
    <w:rsid w:val="009D71D0"/>
    <w:rsid w:val="009E2C91"/>
    <w:rsid w:val="009F42DC"/>
    <w:rsid w:val="009F7028"/>
    <w:rsid w:val="00A017D3"/>
    <w:rsid w:val="00A01841"/>
    <w:rsid w:val="00A05075"/>
    <w:rsid w:val="00A12024"/>
    <w:rsid w:val="00A264D4"/>
    <w:rsid w:val="00A3651D"/>
    <w:rsid w:val="00A42C84"/>
    <w:rsid w:val="00A468F5"/>
    <w:rsid w:val="00A5022D"/>
    <w:rsid w:val="00A5285C"/>
    <w:rsid w:val="00A6125C"/>
    <w:rsid w:val="00A639FA"/>
    <w:rsid w:val="00A6686F"/>
    <w:rsid w:val="00A709BA"/>
    <w:rsid w:val="00A7409F"/>
    <w:rsid w:val="00A76BA9"/>
    <w:rsid w:val="00A8522C"/>
    <w:rsid w:val="00A87165"/>
    <w:rsid w:val="00A91F0B"/>
    <w:rsid w:val="00A93687"/>
    <w:rsid w:val="00A938DA"/>
    <w:rsid w:val="00A94B60"/>
    <w:rsid w:val="00A95E72"/>
    <w:rsid w:val="00AA3B48"/>
    <w:rsid w:val="00AA678C"/>
    <w:rsid w:val="00AB24B4"/>
    <w:rsid w:val="00AB3273"/>
    <w:rsid w:val="00AB5688"/>
    <w:rsid w:val="00AB6A16"/>
    <w:rsid w:val="00AB72AC"/>
    <w:rsid w:val="00AD4A40"/>
    <w:rsid w:val="00AD52F3"/>
    <w:rsid w:val="00AE4458"/>
    <w:rsid w:val="00B0210E"/>
    <w:rsid w:val="00B030B8"/>
    <w:rsid w:val="00B12EB0"/>
    <w:rsid w:val="00B34142"/>
    <w:rsid w:val="00B4201A"/>
    <w:rsid w:val="00B54DCE"/>
    <w:rsid w:val="00B62927"/>
    <w:rsid w:val="00B73BCF"/>
    <w:rsid w:val="00B914DF"/>
    <w:rsid w:val="00B92D68"/>
    <w:rsid w:val="00B95FDF"/>
    <w:rsid w:val="00BA0CCD"/>
    <w:rsid w:val="00BA2EAD"/>
    <w:rsid w:val="00BA3DCE"/>
    <w:rsid w:val="00BA5DAB"/>
    <w:rsid w:val="00BA7512"/>
    <w:rsid w:val="00BC1496"/>
    <w:rsid w:val="00BC5162"/>
    <w:rsid w:val="00BE44ED"/>
    <w:rsid w:val="00BE4681"/>
    <w:rsid w:val="00BF1EEA"/>
    <w:rsid w:val="00C01810"/>
    <w:rsid w:val="00C0428A"/>
    <w:rsid w:val="00C13ED1"/>
    <w:rsid w:val="00C24739"/>
    <w:rsid w:val="00C45194"/>
    <w:rsid w:val="00C56B59"/>
    <w:rsid w:val="00C61526"/>
    <w:rsid w:val="00C61FAB"/>
    <w:rsid w:val="00C63042"/>
    <w:rsid w:val="00C7178B"/>
    <w:rsid w:val="00C73FDA"/>
    <w:rsid w:val="00C73FEC"/>
    <w:rsid w:val="00C77B9B"/>
    <w:rsid w:val="00C80DAD"/>
    <w:rsid w:val="00C8642A"/>
    <w:rsid w:val="00C9393C"/>
    <w:rsid w:val="00CA0906"/>
    <w:rsid w:val="00CA2E4F"/>
    <w:rsid w:val="00CA42CD"/>
    <w:rsid w:val="00CA744A"/>
    <w:rsid w:val="00CB1DA0"/>
    <w:rsid w:val="00CB2C6E"/>
    <w:rsid w:val="00CC0FDF"/>
    <w:rsid w:val="00CC1845"/>
    <w:rsid w:val="00CD26A2"/>
    <w:rsid w:val="00CD660C"/>
    <w:rsid w:val="00CE0F96"/>
    <w:rsid w:val="00CE27D2"/>
    <w:rsid w:val="00CE315E"/>
    <w:rsid w:val="00CE6527"/>
    <w:rsid w:val="00CE72C7"/>
    <w:rsid w:val="00CF686F"/>
    <w:rsid w:val="00D04BBC"/>
    <w:rsid w:val="00D05B16"/>
    <w:rsid w:val="00D07AAC"/>
    <w:rsid w:val="00D1273F"/>
    <w:rsid w:val="00D148D4"/>
    <w:rsid w:val="00D164FF"/>
    <w:rsid w:val="00D31BD7"/>
    <w:rsid w:val="00D4056A"/>
    <w:rsid w:val="00D468D4"/>
    <w:rsid w:val="00D60760"/>
    <w:rsid w:val="00D63142"/>
    <w:rsid w:val="00D70759"/>
    <w:rsid w:val="00D73096"/>
    <w:rsid w:val="00D73A37"/>
    <w:rsid w:val="00D74C2D"/>
    <w:rsid w:val="00D76B6D"/>
    <w:rsid w:val="00D8087B"/>
    <w:rsid w:val="00DA1C0D"/>
    <w:rsid w:val="00DB2995"/>
    <w:rsid w:val="00DB7947"/>
    <w:rsid w:val="00DB79D4"/>
    <w:rsid w:val="00DC2E97"/>
    <w:rsid w:val="00DC72CB"/>
    <w:rsid w:val="00DC7F78"/>
    <w:rsid w:val="00DD167D"/>
    <w:rsid w:val="00DE14C8"/>
    <w:rsid w:val="00DE4C61"/>
    <w:rsid w:val="00E21B40"/>
    <w:rsid w:val="00E33C93"/>
    <w:rsid w:val="00E35769"/>
    <w:rsid w:val="00E35EAD"/>
    <w:rsid w:val="00E3602D"/>
    <w:rsid w:val="00E37342"/>
    <w:rsid w:val="00E50379"/>
    <w:rsid w:val="00E510FF"/>
    <w:rsid w:val="00E61F82"/>
    <w:rsid w:val="00E62CD1"/>
    <w:rsid w:val="00E645CB"/>
    <w:rsid w:val="00E71355"/>
    <w:rsid w:val="00E827CF"/>
    <w:rsid w:val="00E91D25"/>
    <w:rsid w:val="00E94C59"/>
    <w:rsid w:val="00EA42BB"/>
    <w:rsid w:val="00EA580A"/>
    <w:rsid w:val="00EB0114"/>
    <w:rsid w:val="00EB24C4"/>
    <w:rsid w:val="00EC3896"/>
    <w:rsid w:val="00ED3C85"/>
    <w:rsid w:val="00ED3D2B"/>
    <w:rsid w:val="00ED4BDE"/>
    <w:rsid w:val="00ED7D1C"/>
    <w:rsid w:val="00EE63E6"/>
    <w:rsid w:val="00EF4329"/>
    <w:rsid w:val="00F06858"/>
    <w:rsid w:val="00F06CD4"/>
    <w:rsid w:val="00F215A3"/>
    <w:rsid w:val="00F230F0"/>
    <w:rsid w:val="00F409C3"/>
    <w:rsid w:val="00F43F69"/>
    <w:rsid w:val="00F478BE"/>
    <w:rsid w:val="00F70D33"/>
    <w:rsid w:val="00F718F1"/>
    <w:rsid w:val="00F855AA"/>
    <w:rsid w:val="00FA1374"/>
    <w:rsid w:val="00FA2145"/>
    <w:rsid w:val="00FB1E26"/>
    <w:rsid w:val="00FB52C1"/>
    <w:rsid w:val="00FB748F"/>
    <w:rsid w:val="00FC1590"/>
    <w:rsid w:val="00FC41CE"/>
    <w:rsid w:val="00FC7FF3"/>
    <w:rsid w:val="00FD0F9C"/>
    <w:rsid w:val="00FD1499"/>
    <w:rsid w:val="00FE4F4E"/>
    <w:rsid w:val="00FF3B92"/>
    <w:rsid w:val="00FF478A"/>
    <w:rsid w:val="00FF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858"/>
  </w:style>
  <w:style w:type="paragraph" w:styleId="Heading1">
    <w:name w:val="heading 1"/>
    <w:basedOn w:val="Normal"/>
    <w:link w:val="Heading1Char"/>
    <w:uiPriority w:val="9"/>
    <w:qFormat/>
    <w:rsid w:val="00D60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07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9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60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60"/>
    <w:rPr>
      <w:b/>
      <w:bCs/>
    </w:rPr>
  </w:style>
  <w:style w:type="paragraph" w:styleId="BalloonText">
    <w:name w:val="Balloon Text"/>
    <w:basedOn w:val="Normal"/>
    <w:link w:val="BalloonTextChar"/>
    <w:uiPriority w:val="99"/>
    <w:semiHidden/>
    <w:unhideWhenUsed/>
    <w:rsid w:val="00D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60"/>
    <w:rPr>
      <w:rFonts w:ascii="Tahoma" w:hAnsi="Tahoma" w:cs="Tahoma"/>
      <w:sz w:val="16"/>
      <w:szCs w:val="16"/>
    </w:rPr>
  </w:style>
  <w:style w:type="character" w:customStyle="1" w:styleId="Heading2Char">
    <w:name w:val="Heading 2 Char"/>
    <w:basedOn w:val="DefaultParagraphFont"/>
    <w:link w:val="Heading2"/>
    <w:uiPriority w:val="9"/>
    <w:semiHidden/>
    <w:rsid w:val="00D60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076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87D"/>
    <w:rPr>
      <w:color w:val="0000FF"/>
      <w:u w:val="single"/>
    </w:rPr>
  </w:style>
  <w:style w:type="character" w:styleId="HTMLCode">
    <w:name w:val="HTML Code"/>
    <w:basedOn w:val="DefaultParagraphFont"/>
    <w:uiPriority w:val="99"/>
    <w:semiHidden/>
    <w:unhideWhenUsed/>
    <w:rsid w:val="0082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1D"/>
    <w:rPr>
      <w:rFonts w:ascii="Courier New" w:eastAsia="Times New Roman" w:hAnsi="Courier New" w:cs="Courier New"/>
      <w:sz w:val="20"/>
      <w:szCs w:val="20"/>
    </w:rPr>
  </w:style>
  <w:style w:type="paragraph" w:customStyle="1" w:styleId="headline">
    <w:name w:val="headline"/>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23D1D"/>
  </w:style>
  <w:style w:type="character" w:customStyle="1" w:styleId="Heading4Char">
    <w:name w:val="Heading 4 Char"/>
    <w:basedOn w:val="DefaultParagraphFont"/>
    <w:link w:val="Heading4"/>
    <w:uiPriority w:val="9"/>
    <w:semiHidden/>
    <w:rsid w:val="0071699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1699A"/>
  </w:style>
  <w:style w:type="character" w:customStyle="1" w:styleId="comment">
    <w:name w:val="comment"/>
    <w:basedOn w:val="DefaultParagraphFont"/>
    <w:rsid w:val="0071699A"/>
  </w:style>
  <w:style w:type="character" w:customStyle="1" w:styleId="string">
    <w:name w:val="string"/>
    <w:basedOn w:val="DefaultParagraphFont"/>
    <w:rsid w:val="0071699A"/>
  </w:style>
  <w:style w:type="character" w:customStyle="1" w:styleId="tag">
    <w:name w:val="tag"/>
    <w:basedOn w:val="DefaultParagraphFont"/>
    <w:rsid w:val="00A639FA"/>
  </w:style>
  <w:style w:type="character" w:customStyle="1" w:styleId="tag-name">
    <w:name w:val="tag-name"/>
    <w:basedOn w:val="DefaultParagraphFont"/>
    <w:rsid w:val="00A639FA"/>
  </w:style>
  <w:style w:type="paragraph" w:styleId="Header">
    <w:name w:val="header"/>
    <w:basedOn w:val="Normal"/>
    <w:link w:val="HeaderChar"/>
    <w:uiPriority w:val="99"/>
    <w:semiHidden/>
    <w:unhideWhenUsed/>
    <w:rsid w:val="00652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0C8"/>
  </w:style>
  <w:style w:type="paragraph" w:styleId="Footer">
    <w:name w:val="footer"/>
    <w:basedOn w:val="Normal"/>
    <w:link w:val="FooterChar"/>
    <w:uiPriority w:val="99"/>
    <w:semiHidden/>
    <w:unhideWhenUsed/>
    <w:rsid w:val="00652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0C8"/>
  </w:style>
  <w:style w:type="paragraph" w:styleId="ListParagraph">
    <w:name w:val="List Paragraph"/>
    <w:basedOn w:val="Normal"/>
    <w:uiPriority w:val="34"/>
    <w:qFormat/>
    <w:rsid w:val="003B080E"/>
    <w:pPr>
      <w:ind w:left="720"/>
      <w:contextualSpacing/>
    </w:pPr>
  </w:style>
  <w:style w:type="character" w:customStyle="1" w:styleId="spanh2">
    <w:name w:val="spanh2"/>
    <w:basedOn w:val="DefaultParagraphFont"/>
    <w:rsid w:val="00DE14C8"/>
  </w:style>
  <w:style w:type="character" w:customStyle="1" w:styleId="number">
    <w:name w:val="number"/>
    <w:basedOn w:val="DefaultParagraphFont"/>
    <w:rsid w:val="003B1457"/>
  </w:style>
  <w:style w:type="character" w:customStyle="1" w:styleId="filename">
    <w:name w:val="filename"/>
    <w:basedOn w:val="DefaultParagraphFont"/>
    <w:rsid w:val="00FB1E26"/>
  </w:style>
  <w:style w:type="character" w:customStyle="1" w:styleId="attribute">
    <w:name w:val="attribute"/>
    <w:basedOn w:val="DefaultParagraphFont"/>
    <w:rsid w:val="00FB1E26"/>
  </w:style>
  <w:style w:type="character" w:customStyle="1" w:styleId="attribute-value">
    <w:name w:val="attribute-value"/>
    <w:basedOn w:val="DefaultParagraphFont"/>
    <w:rsid w:val="00FB1E26"/>
  </w:style>
  <w:style w:type="character" w:styleId="Emphasis">
    <w:name w:val="Emphasis"/>
    <w:basedOn w:val="DefaultParagraphFont"/>
    <w:uiPriority w:val="20"/>
    <w:qFormat/>
    <w:rsid w:val="0067121F"/>
    <w:rPr>
      <w:i/>
      <w:iCs/>
    </w:rPr>
  </w:style>
  <w:style w:type="character" w:customStyle="1" w:styleId="vote-count-post">
    <w:name w:val="vote-count-post"/>
    <w:basedOn w:val="DefaultParagraphFont"/>
    <w:rsid w:val="003C2020"/>
  </w:style>
  <w:style w:type="character" w:customStyle="1" w:styleId="typ">
    <w:name w:val="typ"/>
    <w:basedOn w:val="DefaultParagraphFont"/>
    <w:rsid w:val="00B030B8"/>
  </w:style>
  <w:style w:type="character" w:customStyle="1" w:styleId="pln">
    <w:name w:val="pln"/>
    <w:basedOn w:val="DefaultParagraphFont"/>
    <w:rsid w:val="00B030B8"/>
  </w:style>
  <w:style w:type="character" w:customStyle="1" w:styleId="pun">
    <w:name w:val="pun"/>
    <w:basedOn w:val="DefaultParagraphFont"/>
    <w:rsid w:val="00B030B8"/>
  </w:style>
  <w:style w:type="character" w:customStyle="1" w:styleId="str">
    <w:name w:val="str"/>
    <w:basedOn w:val="DefaultParagraphFont"/>
    <w:rsid w:val="00B030B8"/>
  </w:style>
  <w:style w:type="character" w:customStyle="1" w:styleId="kwd">
    <w:name w:val="kwd"/>
    <w:basedOn w:val="DefaultParagraphFont"/>
    <w:rsid w:val="00B030B8"/>
  </w:style>
  <w:style w:type="character" w:customStyle="1" w:styleId="com">
    <w:name w:val="com"/>
    <w:basedOn w:val="DefaultParagraphFont"/>
    <w:rsid w:val="006C3723"/>
  </w:style>
  <w:style w:type="character" w:styleId="HTMLTypewriter">
    <w:name w:val="HTML Typewriter"/>
    <w:basedOn w:val="DefaultParagraphFont"/>
    <w:uiPriority w:val="99"/>
    <w:semiHidden/>
    <w:unhideWhenUsed/>
    <w:rsid w:val="00ED3D2B"/>
    <w:rPr>
      <w:rFonts w:ascii="Courier New" w:eastAsia="Times New Roman" w:hAnsi="Courier New" w:cs="Courier New"/>
      <w:sz w:val="20"/>
      <w:szCs w:val="20"/>
    </w:rPr>
  </w:style>
  <w:style w:type="paragraph" w:styleId="NoSpacing">
    <w:name w:val="No Spacing"/>
    <w:uiPriority w:val="1"/>
    <w:qFormat/>
    <w:rsid w:val="005B388C"/>
    <w:pPr>
      <w:spacing w:after="0" w:line="240" w:lineRule="auto"/>
    </w:pPr>
  </w:style>
  <w:style w:type="character" w:customStyle="1" w:styleId="apple-converted-space">
    <w:name w:val="apple-converted-space"/>
    <w:basedOn w:val="DefaultParagraphFont"/>
    <w:rsid w:val="002D03CA"/>
  </w:style>
</w:styles>
</file>

<file path=word/webSettings.xml><?xml version="1.0" encoding="utf-8"?>
<w:webSettings xmlns:r="http://schemas.openxmlformats.org/officeDocument/2006/relationships" xmlns:w="http://schemas.openxmlformats.org/wordprocessingml/2006/main">
  <w:divs>
    <w:div w:id="8486894">
      <w:bodyDiv w:val="1"/>
      <w:marLeft w:val="0"/>
      <w:marRight w:val="0"/>
      <w:marTop w:val="0"/>
      <w:marBottom w:val="0"/>
      <w:divBdr>
        <w:top w:val="none" w:sz="0" w:space="0" w:color="auto"/>
        <w:left w:val="none" w:sz="0" w:space="0" w:color="auto"/>
        <w:bottom w:val="none" w:sz="0" w:space="0" w:color="auto"/>
        <w:right w:val="none" w:sz="0" w:space="0" w:color="auto"/>
      </w:divBdr>
      <w:divsChild>
        <w:div w:id="68925766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799514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04">
          <w:marLeft w:val="0"/>
          <w:marRight w:val="0"/>
          <w:marTop w:val="0"/>
          <w:marBottom w:val="0"/>
          <w:divBdr>
            <w:top w:val="none" w:sz="0" w:space="0" w:color="auto"/>
            <w:left w:val="none" w:sz="0" w:space="0" w:color="auto"/>
            <w:bottom w:val="none" w:sz="0" w:space="0" w:color="auto"/>
            <w:right w:val="none" w:sz="0" w:space="0" w:color="auto"/>
          </w:divBdr>
        </w:div>
        <w:div w:id="1196386979">
          <w:marLeft w:val="0"/>
          <w:marRight w:val="0"/>
          <w:marTop w:val="0"/>
          <w:marBottom w:val="0"/>
          <w:divBdr>
            <w:top w:val="none" w:sz="0" w:space="0" w:color="auto"/>
            <w:left w:val="none" w:sz="0" w:space="0" w:color="auto"/>
            <w:bottom w:val="none" w:sz="0" w:space="0" w:color="auto"/>
            <w:right w:val="none" w:sz="0" w:space="0" w:color="auto"/>
          </w:divBdr>
          <w:divsChild>
            <w:div w:id="1875919915">
              <w:marLeft w:val="0"/>
              <w:marRight w:val="0"/>
              <w:marTop w:val="0"/>
              <w:marBottom w:val="0"/>
              <w:divBdr>
                <w:top w:val="none" w:sz="0" w:space="0" w:color="auto"/>
                <w:left w:val="none" w:sz="0" w:space="0" w:color="auto"/>
                <w:bottom w:val="none" w:sz="0" w:space="0" w:color="auto"/>
                <w:right w:val="none" w:sz="0" w:space="0" w:color="auto"/>
              </w:divBdr>
            </w:div>
          </w:divsChild>
        </w:div>
        <w:div w:id="2048212382">
          <w:marLeft w:val="0"/>
          <w:marRight w:val="0"/>
          <w:marTop w:val="0"/>
          <w:marBottom w:val="0"/>
          <w:divBdr>
            <w:top w:val="none" w:sz="0" w:space="0" w:color="auto"/>
            <w:left w:val="none" w:sz="0" w:space="0" w:color="auto"/>
            <w:bottom w:val="none" w:sz="0" w:space="0" w:color="auto"/>
            <w:right w:val="none" w:sz="0" w:space="0" w:color="auto"/>
          </w:divBdr>
          <w:divsChild>
            <w:div w:id="85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539">
      <w:bodyDiv w:val="1"/>
      <w:marLeft w:val="0"/>
      <w:marRight w:val="0"/>
      <w:marTop w:val="0"/>
      <w:marBottom w:val="0"/>
      <w:divBdr>
        <w:top w:val="none" w:sz="0" w:space="0" w:color="auto"/>
        <w:left w:val="none" w:sz="0" w:space="0" w:color="auto"/>
        <w:bottom w:val="none" w:sz="0" w:space="0" w:color="auto"/>
        <w:right w:val="none" w:sz="0" w:space="0" w:color="auto"/>
      </w:divBdr>
    </w:div>
    <w:div w:id="82918909">
      <w:bodyDiv w:val="1"/>
      <w:marLeft w:val="0"/>
      <w:marRight w:val="0"/>
      <w:marTop w:val="0"/>
      <w:marBottom w:val="0"/>
      <w:divBdr>
        <w:top w:val="none" w:sz="0" w:space="0" w:color="auto"/>
        <w:left w:val="none" w:sz="0" w:space="0" w:color="auto"/>
        <w:bottom w:val="none" w:sz="0" w:space="0" w:color="auto"/>
        <w:right w:val="none" w:sz="0" w:space="0" w:color="auto"/>
      </w:divBdr>
    </w:div>
    <w:div w:id="154803533">
      <w:bodyDiv w:val="1"/>
      <w:marLeft w:val="0"/>
      <w:marRight w:val="0"/>
      <w:marTop w:val="0"/>
      <w:marBottom w:val="0"/>
      <w:divBdr>
        <w:top w:val="none" w:sz="0" w:space="0" w:color="auto"/>
        <w:left w:val="none" w:sz="0" w:space="0" w:color="auto"/>
        <w:bottom w:val="none" w:sz="0" w:space="0" w:color="auto"/>
        <w:right w:val="none" w:sz="0" w:space="0" w:color="auto"/>
      </w:divBdr>
    </w:div>
    <w:div w:id="154806966">
      <w:bodyDiv w:val="1"/>
      <w:marLeft w:val="0"/>
      <w:marRight w:val="0"/>
      <w:marTop w:val="0"/>
      <w:marBottom w:val="0"/>
      <w:divBdr>
        <w:top w:val="none" w:sz="0" w:space="0" w:color="auto"/>
        <w:left w:val="none" w:sz="0" w:space="0" w:color="auto"/>
        <w:bottom w:val="none" w:sz="0" w:space="0" w:color="auto"/>
        <w:right w:val="none" w:sz="0" w:space="0" w:color="auto"/>
      </w:divBdr>
    </w:div>
    <w:div w:id="163787007">
      <w:bodyDiv w:val="1"/>
      <w:marLeft w:val="0"/>
      <w:marRight w:val="0"/>
      <w:marTop w:val="0"/>
      <w:marBottom w:val="0"/>
      <w:divBdr>
        <w:top w:val="none" w:sz="0" w:space="0" w:color="auto"/>
        <w:left w:val="none" w:sz="0" w:space="0" w:color="auto"/>
        <w:bottom w:val="none" w:sz="0" w:space="0" w:color="auto"/>
        <w:right w:val="none" w:sz="0" w:space="0" w:color="auto"/>
      </w:divBdr>
      <w:divsChild>
        <w:div w:id="1713074574">
          <w:marLeft w:val="0"/>
          <w:marRight w:val="0"/>
          <w:marTop w:val="75"/>
          <w:marBottom w:val="150"/>
          <w:divBdr>
            <w:top w:val="single" w:sz="6" w:space="0" w:color="D5DDC6"/>
            <w:left w:val="single" w:sz="6" w:space="0" w:color="D5DDC6"/>
            <w:bottom w:val="single" w:sz="6" w:space="0" w:color="D5DDC6"/>
            <w:right w:val="single" w:sz="6" w:space="0" w:color="D5DDC6"/>
          </w:divBdr>
        </w:div>
        <w:div w:id="1202941682">
          <w:marLeft w:val="0"/>
          <w:marRight w:val="0"/>
          <w:marTop w:val="75"/>
          <w:marBottom w:val="150"/>
          <w:divBdr>
            <w:top w:val="single" w:sz="6" w:space="0" w:color="D5DDC6"/>
            <w:left w:val="single" w:sz="6" w:space="0" w:color="D5DDC6"/>
            <w:bottom w:val="single" w:sz="6" w:space="0" w:color="D5DDC6"/>
            <w:right w:val="single" w:sz="6" w:space="0" w:color="D5DDC6"/>
          </w:divBdr>
        </w:div>
        <w:div w:id="1709405966">
          <w:marLeft w:val="0"/>
          <w:marRight w:val="0"/>
          <w:marTop w:val="75"/>
          <w:marBottom w:val="150"/>
          <w:divBdr>
            <w:top w:val="single" w:sz="6" w:space="0" w:color="D5DDC6"/>
            <w:left w:val="single" w:sz="6" w:space="0" w:color="D5DDC6"/>
            <w:bottom w:val="single" w:sz="6" w:space="0" w:color="D5DDC6"/>
            <w:right w:val="single" w:sz="6" w:space="0" w:color="D5DDC6"/>
          </w:divBdr>
        </w:div>
        <w:div w:id="968323356">
          <w:marLeft w:val="0"/>
          <w:marRight w:val="0"/>
          <w:marTop w:val="75"/>
          <w:marBottom w:val="150"/>
          <w:divBdr>
            <w:top w:val="single" w:sz="6" w:space="0" w:color="D5DDC6"/>
            <w:left w:val="single" w:sz="6" w:space="0" w:color="D5DDC6"/>
            <w:bottom w:val="single" w:sz="6" w:space="0" w:color="D5DDC6"/>
            <w:right w:val="single" w:sz="6" w:space="0" w:color="D5DDC6"/>
          </w:divBdr>
        </w:div>
        <w:div w:id="807208591">
          <w:marLeft w:val="0"/>
          <w:marRight w:val="0"/>
          <w:marTop w:val="75"/>
          <w:marBottom w:val="150"/>
          <w:divBdr>
            <w:top w:val="single" w:sz="6" w:space="0" w:color="D5DDC6"/>
            <w:left w:val="single" w:sz="6" w:space="0" w:color="D5DDC6"/>
            <w:bottom w:val="single" w:sz="6" w:space="0" w:color="D5DDC6"/>
            <w:right w:val="single" w:sz="6" w:space="0" w:color="D5DDC6"/>
          </w:divBdr>
        </w:div>
        <w:div w:id="1356074879">
          <w:marLeft w:val="0"/>
          <w:marRight w:val="0"/>
          <w:marTop w:val="75"/>
          <w:marBottom w:val="150"/>
          <w:divBdr>
            <w:top w:val="single" w:sz="6" w:space="0" w:color="D5DDC6"/>
            <w:left w:val="single" w:sz="6" w:space="0" w:color="D5DDC6"/>
            <w:bottom w:val="single" w:sz="6" w:space="0" w:color="D5DDC6"/>
            <w:right w:val="single" w:sz="6" w:space="0" w:color="D5DDC6"/>
          </w:divBdr>
        </w:div>
        <w:div w:id="831141008">
          <w:marLeft w:val="0"/>
          <w:marRight w:val="0"/>
          <w:marTop w:val="75"/>
          <w:marBottom w:val="150"/>
          <w:divBdr>
            <w:top w:val="single" w:sz="6" w:space="0" w:color="D5DDC6"/>
            <w:left w:val="single" w:sz="6" w:space="0" w:color="D5DDC6"/>
            <w:bottom w:val="single" w:sz="6" w:space="0" w:color="D5DDC6"/>
            <w:right w:val="single" w:sz="6" w:space="0" w:color="D5DDC6"/>
          </w:divBdr>
        </w:div>
        <w:div w:id="212623793">
          <w:marLeft w:val="0"/>
          <w:marRight w:val="0"/>
          <w:marTop w:val="75"/>
          <w:marBottom w:val="150"/>
          <w:divBdr>
            <w:top w:val="single" w:sz="6" w:space="0" w:color="D5DDC6"/>
            <w:left w:val="single" w:sz="6" w:space="0" w:color="D5DDC6"/>
            <w:bottom w:val="single" w:sz="6" w:space="0" w:color="D5DDC6"/>
            <w:right w:val="single" w:sz="6" w:space="0" w:color="D5DDC6"/>
          </w:divBdr>
        </w:div>
        <w:div w:id="37042368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617769">
      <w:bodyDiv w:val="1"/>
      <w:marLeft w:val="0"/>
      <w:marRight w:val="0"/>
      <w:marTop w:val="0"/>
      <w:marBottom w:val="0"/>
      <w:divBdr>
        <w:top w:val="none" w:sz="0" w:space="0" w:color="auto"/>
        <w:left w:val="none" w:sz="0" w:space="0" w:color="auto"/>
        <w:bottom w:val="none" w:sz="0" w:space="0" w:color="auto"/>
        <w:right w:val="none" w:sz="0" w:space="0" w:color="auto"/>
      </w:divBdr>
      <w:divsChild>
        <w:div w:id="599678458">
          <w:marLeft w:val="0"/>
          <w:marRight w:val="0"/>
          <w:marTop w:val="0"/>
          <w:marBottom w:val="0"/>
          <w:divBdr>
            <w:top w:val="none" w:sz="0" w:space="0" w:color="auto"/>
            <w:left w:val="none" w:sz="0" w:space="0" w:color="auto"/>
            <w:bottom w:val="none" w:sz="0" w:space="0" w:color="auto"/>
            <w:right w:val="none" w:sz="0" w:space="0" w:color="auto"/>
          </w:divBdr>
        </w:div>
        <w:div w:id="1851674654">
          <w:marLeft w:val="0"/>
          <w:marRight w:val="0"/>
          <w:marTop w:val="0"/>
          <w:marBottom w:val="0"/>
          <w:divBdr>
            <w:top w:val="none" w:sz="0" w:space="0" w:color="auto"/>
            <w:left w:val="none" w:sz="0" w:space="0" w:color="auto"/>
            <w:bottom w:val="none" w:sz="0" w:space="0" w:color="auto"/>
            <w:right w:val="none" w:sz="0" w:space="0" w:color="auto"/>
          </w:divBdr>
          <w:divsChild>
            <w:div w:id="2103186626">
              <w:marLeft w:val="0"/>
              <w:marRight w:val="0"/>
              <w:marTop w:val="0"/>
              <w:marBottom w:val="0"/>
              <w:divBdr>
                <w:top w:val="none" w:sz="0" w:space="0" w:color="auto"/>
                <w:left w:val="none" w:sz="0" w:space="0" w:color="auto"/>
                <w:bottom w:val="none" w:sz="0" w:space="0" w:color="auto"/>
                <w:right w:val="none" w:sz="0" w:space="0" w:color="auto"/>
              </w:divBdr>
            </w:div>
          </w:divsChild>
        </w:div>
        <w:div w:id="987713257">
          <w:marLeft w:val="0"/>
          <w:marRight w:val="0"/>
          <w:marTop w:val="0"/>
          <w:marBottom w:val="0"/>
          <w:divBdr>
            <w:top w:val="none" w:sz="0" w:space="0" w:color="auto"/>
            <w:left w:val="none" w:sz="0" w:space="0" w:color="auto"/>
            <w:bottom w:val="none" w:sz="0" w:space="0" w:color="auto"/>
            <w:right w:val="none" w:sz="0" w:space="0" w:color="auto"/>
          </w:divBdr>
          <w:divsChild>
            <w:div w:id="1502357134">
              <w:marLeft w:val="0"/>
              <w:marRight w:val="0"/>
              <w:marTop w:val="0"/>
              <w:marBottom w:val="0"/>
              <w:divBdr>
                <w:top w:val="none" w:sz="0" w:space="0" w:color="auto"/>
                <w:left w:val="none" w:sz="0" w:space="0" w:color="auto"/>
                <w:bottom w:val="none" w:sz="0" w:space="0" w:color="auto"/>
                <w:right w:val="none" w:sz="0" w:space="0" w:color="auto"/>
              </w:divBdr>
            </w:div>
          </w:divsChild>
        </w:div>
        <w:div w:id="1335842959">
          <w:marLeft w:val="0"/>
          <w:marRight w:val="0"/>
          <w:marTop w:val="0"/>
          <w:marBottom w:val="0"/>
          <w:divBdr>
            <w:top w:val="none" w:sz="0" w:space="0" w:color="auto"/>
            <w:left w:val="none" w:sz="0" w:space="0" w:color="auto"/>
            <w:bottom w:val="none" w:sz="0" w:space="0" w:color="auto"/>
            <w:right w:val="none" w:sz="0" w:space="0" w:color="auto"/>
          </w:divBdr>
          <w:divsChild>
            <w:div w:id="221982665">
              <w:marLeft w:val="0"/>
              <w:marRight w:val="0"/>
              <w:marTop w:val="0"/>
              <w:marBottom w:val="0"/>
              <w:divBdr>
                <w:top w:val="none" w:sz="0" w:space="0" w:color="auto"/>
                <w:left w:val="none" w:sz="0" w:space="0" w:color="auto"/>
                <w:bottom w:val="none" w:sz="0" w:space="0" w:color="auto"/>
                <w:right w:val="none" w:sz="0" w:space="0" w:color="auto"/>
              </w:divBdr>
            </w:div>
          </w:divsChild>
        </w:div>
        <w:div w:id="1049571972">
          <w:marLeft w:val="0"/>
          <w:marRight w:val="0"/>
          <w:marTop w:val="0"/>
          <w:marBottom w:val="0"/>
          <w:divBdr>
            <w:top w:val="none" w:sz="0" w:space="0" w:color="auto"/>
            <w:left w:val="none" w:sz="0" w:space="0" w:color="auto"/>
            <w:bottom w:val="none" w:sz="0" w:space="0" w:color="auto"/>
            <w:right w:val="none" w:sz="0" w:space="0" w:color="auto"/>
          </w:divBdr>
          <w:divsChild>
            <w:div w:id="327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439">
      <w:bodyDiv w:val="1"/>
      <w:marLeft w:val="0"/>
      <w:marRight w:val="0"/>
      <w:marTop w:val="0"/>
      <w:marBottom w:val="0"/>
      <w:divBdr>
        <w:top w:val="none" w:sz="0" w:space="0" w:color="auto"/>
        <w:left w:val="none" w:sz="0" w:space="0" w:color="auto"/>
        <w:bottom w:val="none" w:sz="0" w:space="0" w:color="auto"/>
        <w:right w:val="none" w:sz="0" w:space="0" w:color="auto"/>
      </w:divBdr>
    </w:div>
    <w:div w:id="243999446">
      <w:bodyDiv w:val="1"/>
      <w:marLeft w:val="0"/>
      <w:marRight w:val="0"/>
      <w:marTop w:val="0"/>
      <w:marBottom w:val="0"/>
      <w:divBdr>
        <w:top w:val="none" w:sz="0" w:space="0" w:color="auto"/>
        <w:left w:val="none" w:sz="0" w:space="0" w:color="auto"/>
        <w:bottom w:val="none" w:sz="0" w:space="0" w:color="auto"/>
        <w:right w:val="none" w:sz="0" w:space="0" w:color="auto"/>
      </w:divBdr>
      <w:divsChild>
        <w:div w:id="1307516383">
          <w:marLeft w:val="0"/>
          <w:marRight w:val="0"/>
          <w:marTop w:val="0"/>
          <w:marBottom w:val="0"/>
          <w:divBdr>
            <w:top w:val="none" w:sz="0" w:space="0" w:color="auto"/>
            <w:left w:val="none" w:sz="0" w:space="0" w:color="auto"/>
            <w:bottom w:val="none" w:sz="0" w:space="0" w:color="auto"/>
            <w:right w:val="none" w:sz="0" w:space="0" w:color="auto"/>
          </w:divBdr>
        </w:div>
      </w:divsChild>
    </w:div>
    <w:div w:id="248151783">
      <w:bodyDiv w:val="1"/>
      <w:marLeft w:val="0"/>
      <w:marRight w:val="0"/>
      <w:marTop w:val="0"/>
      <w:marBottom w:val="0"/>
      <w:divBdr>
        <w:top w:val="none" w:sz="0" w:space="0" w:color="auto"/>
        <w:left w:val="none" w:sz="0" w:space="0" w:color="auto"/>
        <w:bottom w:val="none" w:sz="0" w:space="0" w:color="auto"/>
        <w:right w:val="none" w:sz="0" w:space="0" w:color="auto"/>
      </w:divBdr>
    </w:div>
    <w:div w:id="265508682">
      <w:bodyDiv w:val="1"/>
      <w:marLeft w:val="0"/>
      <w:marRight w:val="0"/>
      <w:marTop w:val="0"/>
      <w:marBottom w:val="0"/>
      <w:divBdr>
        <w:top w:val="none" w:sz="0" w:space="0" w:color="auto"/>
        <w:left w:val="none" w:sz="0" w:space="0" w:color="auto"/>
        <w:bottom w:val="none" w:sz="0" w:space="0" w:color="auto"/>
        <w:right w:val="none" w:sz="0" w:space="0" w:color="auto"/>
      </w:divBdr>
    </w:div>
    <w:div w:id="307249868">
      <w:bodyDiv w:val="1"/>
      <w:marLeft w:val="0"/>
      <w:marRight w:val="0"/>
      <w:marTop w:val="0"/>
      <w:marBottom w:val="0"/>
      <w:divBdr>
        <w:top w:val="none" w:sz="0" w:space="0" w:color="auto"/>
        <w:left w:val="none" w:sz="0" w:space="0" w:color="auto"/>
        <w:bottom w:val="none" w:sz="0" w:space="0" w:color="auto"/>
        <w:right w:val="none" w:sz="0" w:space="0" w:color="auto"/>
      </w:divBdr>
      <w:divsChild>
        <w:div w:id="1348632366">
          <w:marLeft w:val="0"/>
          <w:marRight w:val="0"/>
          <w:marTop w:val="0"/>
          <w:marBottom w:val="0"/>
          <w:divBdr>
            <w:top w:val="none" w:sz="0" w:space="0" w:color="auto"/>
            <w:left w:val="none" w:sz="0" w:space="0" w:color="auto"/>
            <w:bottom w:val="none" w:sz="0" w:space="0" w:color="auto"/>
            <w:right w:val="none" w:sz="0" w:space="0" w:color="auto"/>
          </w:divBdr>
          <w:divsChild>
            <w:div w:id="1638290980">
              <w:marLeft w:val="0"/>
              <w:marRight w:val="0"/>
              <w:marTop w:val="0"/>
              <w:marBottom w:val="0"/>
              <w:divBdr>
                <w:top w:val="none" w:sz="0" w:space="0" w:color="auto"/>
                <w:left w:val="none" w:sz="0" w:space="0" w:color="auto"/>
                <w:bottom w:val="none" w:sz="0" w:space="0" w:color="auto"/>
                <w:right w:val="none" w:sz="0" w:space="0" w:color="auto"/>
              </w:divBdr>
            </w:div>
          </w:divsChild>
        </w:div>
        <w:div w:id="1480413656">
          <w:marLeft w:val="0"/>
          <w:marRight w:val="0"/>
          <w:marTop w:val="0"/>
          <w:marBottom w:val="0"/>
          <w:divBdr>
            <w:top w:val="none" w:sz="0" w:space="0" w:color="auto"/>
            <w:left w:val="none" w:sz="0" w:space="0" w:color="auto"/>
            <w:bottom w:val="none" w:sz="0" w:space="0" w:color="auto"/>
            <w:right w:val="none" w:sz="0" w:space="0" w:color="auto"/>
          </w:divBdr>
          <w:divsChild>
            <w:div w:id="1755129007">
              <w:marLeft w:val="0"/>
              <w:marRight w:val="0"/>
              <w:marTop w:val="0"/>
              <w:marBottom w:val="0"/>
              <w:divBdr>
                <w:top w:val="none" w:sz="0" w:space="0" w:color="auto"/>
                <w:left w:val="none" w:sz="0" w:space="0" w:color="auto"/>
                <w:bottom w:val="none" w:sz="0" w:space="0" w:color="auto"/>
                <w:right w:val="none" w:sz="0" w:space="0" w:color="auto"/>
              </w:divBdr>
            </w:div>
          </w:divsChild>
        </w:div>
        <w:div w:id="720442003">
          <w:marLeft w:val="0"/>
          <w:marRight w:val="0"/>
          <w:marTop w:val="0"/>
          <w:marBottom w:val="0"/>
          <w:divBdr>
            <w:top w:val="none" w:sz="0" w:space="0" w:color="auto"/>
            <w:left w:val="none" w:sz="0" w:space="0" w:color="auto"/>
            <w:bottom w:val="none" w:sz="0" w:space="0" w:color="auto"/>
            <w:right w:val="none" w:sz="0" w:space="0" w:color="auto"/>
          </w:divBdr>
          <w:divsChild>
            <w:div w:id="212278635">
              <w:marLeft w:val="0"/>
              <w:marRight w:val="0"/>
              <w:marTop w:val="0"/>
              <w:marBottom w:val="0"/>
              <w:divBdr>
                <w:top w:val="none" w:sz="0" w:space="0" w:color="auto"/>
                <w:left w:val="none" w:sz="0" w:space="0" w:color="auto"/>
                <w:bottom w:val="none" w:sz="0" w:space="0" w:color="auto"/>
                <w:right w:val="none" w:sz="0" w:space="0" w:color="auto"/>
              </w:divBdr>
            </w:div>
          </w:divsChild>
        </w:div>
        <w:div w:id="1700206584">
          <w:marLeft w:val="0"/>
          <w:marRight w:val="0"/>
          <w:marTop w:val="0"/>
          <w:marBottom w:val="0"/>
          <w:divBdr>
            <w:top w:val="none" w:sz="0" w:space="0" w:color="auto"/>
            <w:left w:val="none" w:sz="0" w:space="0" w:color="auto"/>
            <w:bottom w:val="none" w:sz="0" w:space="0" w:color="auto"/>
            <w:right w:val="none" w:sz="0" w:space="0" w:color="auto"/>
          </w:divBdr>
          <w:divsChild>
            <w:div w:id="1116565057">
              <w:marLeft w:val="0"/>
              <w:marRight w:val="0"/>
              <w:marTop w:val="0"/>
              <w:marBottom w:val="0"/>
              <w:divBdr>
                <w:top w:val="none" w:sz="0" w:space="0" w:color="auto"/>
                <w:left w:val="none" w:sz="0" w:space="0" w:color="auto"/>
                <w:bottom w:val="none" w:sz="0" w:space="0" w:color="auto"/>
                <w:right w:val="none" w:sz="0" w:space="0" w:color="auto"/>
              </w:divBdr>
            </w:div>
          </w:divsChild>
        </w:div>
        <w:div w:id="345864548">
          <w:marLeft w:val="0"/>
          <w:marRight w:val="0"/>
          <w:marTop w:val="0"/>
          <w:marBottom w:val="0"/>
          <w:divBdr>
            <w:top w:val="none" w:sz="0" w:space="0" w:color="auto"/>
            <w:left w:val="none" w:sz="0" w:space="0" w:color="auto"/>
            <w:bottom w:val="none" w:sz="0" w:space="0" w:color="auto"/>
            <w:right w:val="none" w:sz="0" w:space="0" w:color="auto"/>
          </w:divBdr>
          <w:divsChild>
            <w:div w:id="1248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897">
      <w:bodyDiv w:val="1"/>
      <w:marLeft w:val="0"/>
      <w:marRight w:val="0"/>
      <w:marTop w:val="0"/>
      <w:marBottom w:val="0"/>
      <w:divBdr>
        <w:top w:val="none" w:sz="0" w:space="0" w:color="auto"/>
        <w:left w:val="none" w:sz="0" w:space="0" w:color="auto"/>
        <w:bottom w:val="none" w:sz="0" w:space="0" w:color="auto"/>
        <w:right w:val="none" w:sz="0" w:space="0" w:color="auto"/>
      </w:divBdr>
    </w:div>
    <w:div w:id="325978232">
      <w:bodyDiv w:val="1"/>
      <w:marLeft w:val="0"/>
      <w:marRight w:val="0"/>
      <w:marTop w:val="0"/>
      <w:marBottom w:val="0"/>
      <w:divBdr>
        <w:top w:val="none" w:sz="0" w:space="0" w:color="auto"/>
        <w:left w:val="none" w:sz="0" w:space="0" w:color="auto"/>
        <w:bottom w:val="none" w:sz="0" w:space="0" w:color="auto"/>
        <w:right w:val="none" w:sz="0" w:space="0" w:color="auto"/>
      </w:divBdr>
    </w:div>
    <w:div w:id="331031488">
      <w:bodyDiv w:val="1"/>
      <w:marLeft w:val="0"/>
      <w:marRight w:val="0"/>
      <w:marTop w:val="0"/>
      <w:marBottom w:val="0"/>
      <w:divBdr>
        <w:top w:val="none" w:sz="0" w:space="0" w:color="auto"/>
        <w:left w:val="none" w:sz="0" w:space="0" w:color="auto"/>
        <w:bottom w:val="none" w:sz="0" w:space="0" w:color="auto"/>
        <w:right w:val="none" w:sz="0" w:space="0" w:color="auto"/>
      </w:divBdr>
      <w:divsChild>
        <w:div w:id="623390638">
          <w:marLeft w:val="0"/>
          <w:marRight w:val="0"/>
          <w:marTop w:val="0"/>
          <w:marBottom w:val="0"/>
          <w:divBdr>
            <w:top w:val="none" w:sz="0" w:space="0" w:color="auto"/>
            <w:left w:val="none" w:sz="0" w:space="0" w:color="auto"/>
            <w:bottom w:val="none" w:sz="0" w:space="0" w:color="auto"/>
            <w:right w:val="none" w:sz="0" w:space="0" w:color="auto"/>
          </w:divBdr>
        </w:div>
      </w:divsChild>
    </w:div>
    <w:div w:id="336809582">
      <w:bodyDiv w:val="1"/>
      <w:marLeft w:val="0"/>
      <w:marRight w:val="0"/>
      <w:marTop w:val="0"/>
      <w:marBottom w:val="0"/>
      <w:divBdr>
        <w:top w:val="none" w:sz="0" w:space="0" w:color="auto"/>
        <w:left w:val="none" w:sz="0" w:space="0" w:color="auto"/>
        <w:bottom w:val="none" w:sz="0" w:space="0" w:color="auto"/>
        <w:right w:val="none" w:sz="0" w:space="0" w:color="auto"/>
      </w:divBdr>
    </w:div>
    <w:div w:id="348221218">
      <w:bodyDiv w:val="1"/>
      <w:marLeft w:val="0"/>
      <w:marRight w:val="0"/>
      <w:marTop w:val="0"/>
      <w:marBottom w:val="0"/>
      <w:divBdr>
        <w:top w:val="none" w:sz="0" w:space="0" w:color="auto"/>
        <w:left w:val="none" w:sz="0" w:space="0" w:color="auto"/>
        <w:bottom w:val="none" w:sz="0" w:space="0" w:color="auto"/>
        <w:right w:val="none" w:sz="0" w:space="0" w:color="auto"/>
      </w:divBdr>
    </w:div>
    <w:div w:id="359354557">
      <w:bodyDiv w:val="1"/>
      <w:marLeft w:val="0"/>
      <w:marRight w:val="0"/>
      <w:marTop w:val="0"/>
      <w:marBottom w:val="0"/>
      <w:divBdr>
        <w:top w:val="none" w:sz="0" w:space="0" w:color="auto"/>
        <w:left w:val="none" w:sz="0" w:space="0" w:color="auto"/>
        <w:bottom w:val="none" w:sz="0" w:space="0" w:color="auto"/>
        <w:right w:val="none" w:sz="0" w:space="0" w:color="auto"/>
      </w:divBdr>
      <w:divsChild>
        <w:div w:id="1138962171">
          <w:marLeft w:val="0"/>
          <w:marRight w:val="0"/>
          <w:marTop w:val="0"/>
          <w:marBottom w:val="0"/>
          <w:divBdr>
            <w:top w:val="none" w:sz="0" w:space="0" w:color="auto"/>
            <w:left w:val="none" w:sz="0" w:space="0" w:color="auto"/>
            <w:bottom w:val="none" w:sz="0" w:space="0" w:color="auto"/>
            <w:right w:val="none" w:sz="0" w:space="0" w:color="auto"/>
          </w:divBdr>
        </w:div>
        <w:div w:id="365713234">
          <w:marLeft w:val="0"/>
          <w:marRight w:val="0"/>
          <w:marTop w:val="0"/>
          <w:marBottom w:val="0"/>
          <w:divBdr>
            <w:top w:val="none" w:sz="0" w:space="0" w:color="auto"/>
            <w:left w:val="none" w:sz="0" w:space="0" w:color="auto"/>
            <w:bottom w:val="none" w:sz="0" w:space="0" w:color="auto"/>
            <w:right w:val="none" w:sz="0" w:space="0" w:color="auto"/>
          </w:divBdr>
          <w:divsChild>
            <w:div w:id="1856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9">
      <w:bodyDiv w:val="1"/>
      <w:marLeft w:val="0"/>
      <w:marRight w:val="0"/>
      <w:marTop w:val="0"/>
      <w:marBottom w:val="0"/>
      <w:divBdr>
        <w:top w:val="none" w:sz="0" w:space="0" w:color="auto"/>
        <w:left w:val="none" w:sz="0" w:space="0" w:color="auto"/>
        <w:bottom w:val="none" w:sz="0" w:space="0" w:color="auto"/>
        <w:right w:val="none" w:sz="0" w:space="0" w:color="auto"/>
      </w:divBdr>
    </w:div>
    <w:div w:id="395975994">
      <w:bodyDiv w:val="1"/>
      <w:marLeft w:val="0"/>
      <w:marRight w:val="0"/>
      <w:marTop w:val="0"/>
      <w:marBottom w:val="0"/>
      <w:divBdr>
        <w:top w:val="none" w:sz="0" w:space="0" w:color="auto"/>
        <w:left w:val="none" w:sz="0" w:space="0" w:color="auto"/>
        <w:bottom w:val="none" w:sz="0" w:space="0" w:color="auto"/>
        <w:right w:val="none" w:sz="0" w:space="0" w:color="auto"/>
      </w:divBdr>
    </w:div>
    <w:div w:id="415441736">
      <w:bodyDiv w:val="1"/>
      <w:marLeft w:val="0"/>
      <w:marRight w:val="0"/>
      <w:marTop w:val="0"/>
      <w:marBottom w:val="0"/>
      <w:divBdr>
        <w:top w:val="none" w:sz="0" w:space="0" w:color="auto"/>
        <w:left w:val="none" w:sz="0" w:space="0" w:color="auto"/>
        <w:bottom w:val="none" w:sz="0" w:space="0" w:color="auto"/>
        <w:right w:val="none" w:sz="0" w:space="0" w:color="auto"/>
      </w:divBdr>
    </w:div>
    <w:div w:id="428357539">
      <w:bodyDiv w:val="1"/>
      <w:marLeft w:val="0"/>
      <w:marRight w:val="0"/>
      <w:marTop w:val="0"/>
      <w:marBottom w:val="0"/>
      <w:divBdr>
        <w:top w:val="none" w:sz="0" w:space="0" w:color="auto"/>
        <w:left w:val="none" w:sz="0" w:space="0" w:color="auto"/>
        <w:bottom w:val="none" w:sz="0" w:space="0" w:color="auto"/>
        <w:right w:val="none" w:sz="0" w:space="0" w:color="auto"/>
      </w:divBdr>
    </w:div>
    <w:div w:id="430012575">
      <w:bodyDiv w:val="1"/>
      <w:marLeft w:val="0"/>
      <w:marRight w:val="0"/>
      <w:marTop w:val="0"/>
      <w:marBottom w:val="0"/>
      <w:divBdr>
        <w:top w:val="none" w:sz="0" w:space="0" w:color="auto"/>
        <w:left w:val="none" w:sz="0" w:space="0" w:color="auto"/>
        <w:bottom w:val="none" w:sz="0" w:space="0" w:color="auto"/>
        <w:right w:val="none" w:sz="0" w:space="0" w:color="auto"/>
      </w:divBdr>
    </w:div>
    <w:div w:id="457723897">
      <w:bodyDiv w:val="1"/>
      <w:marLeft w:val="0"/>
      <w:marRight w:val="0"/>
      <w:marTop w:val="0"/>
      <w:marBottom w:val="0"/>
      <w:divBdr>
        <w:top w:val="none" w:sz="0" w:space="0" w:color="auto"/>
        <w:left w:val="none" w:sz="0" w:space="0" w:color="auto"/>
        <w:bottom w:val="none" w:sz="0" w:space="0" w:color="auto"/>
        <w:right w:val="none" w:sz="0" w:space="0" w:color="auto"/>
      </w:divBdr>
    </w:div>
    <w:div w:id="484861340">
      <w:bodyDiv w:val="1"/>
      <w:marLeft w:val="0"/>
      <w:marRight w:val="0"/>
      <w:marTop w:val="0"/>
      <w:marBottom w:val="0"/>
      <w:divBdr>
        <w:top w:val="none" w:sz="0" w:space="0" w:color="auto"/>
        <w:left w:val="none" w:sz="0" w:space="0" w:color="auto"/>
        <w:bottom w:val="none" w:sz="0" w:space="0" w:color="auto"/>
        <w:right w:val="none" w:sz="0" w:space="0" w:color="auto"/>
      </w:divBdr>
      <w:divsChild>
        <w:div w:id="963388398">
          <w:marLeft w:val="0"/>
          <w:marRight w:val="0"/>
          <w:marTop w:val="0"/>
          <w:marBottom w:val="0"/>
          <w:divBdr>
            <w:top w:val="none" w:sz="0" w:space="0" w:color="auto"/>
            <w:left w:val="none" w:sz="0" w:space="0" w:color="auto"/>
            <w:bottom w:val="none" w:sz="0" w:space="0" w:color="auto"/>
            <w:right w:val="none" w:sz="0" w:space="0" w:color="auto"/>
          </w:divBdr>
          <w:divsChild>
            <w:div w:id="488064260">
              <w:marLeft w:val="0"/>
              <w:marRight w:val="0"/>
              <w:marTop w:val="0"/>
              <w:marBottom w:val="0"/>
              <w:divBdr>
                <w:top w:val="none" w:sz="0" w:space="0" w:color="auto"/>
                <w:left w:val="none" w:sz="0" w:space="0" w:color="auto"/>
                <w:bottom w:val="none" w:sz="0" w:space="0" w:color="auto"/>
                <w:right w:val="none" w:sz="0" w:space="0" w:color="auto"/>
              </w:divBdr>
            </w:div>
          </w:divsChild>
        </w:div>
        <w:div w:id="762914636">
          <w:marLeft w:val="0"/>
          <w:marRight w:val="0"/>
          <w:marTop w:val="0"/>
          <w:marBottom w:val="0"/>
          <w:divBdr>
            <w:top w:val="none" w:sz="0" w:space="0" w:color="auto"/>
            <w:left w:val="none" w:sz="0" w:space="0" w:color="auto"/>
            <w:bottom w:val="none" w:sz="0" w:space="0" w:color="auto"/>
            <w:right w:val="none" w:sz="0" w:space="0" w:color="auto"/>
          </w:divBdr>
          <w:divsChild>
            <w:div w:id="2068140124">
              <w:marLeft w:val="0"/>
              <w:marRight w:val="0"/>
              <w:marTop w:val="0"/>
              <w:marBottom w:val="0"/>
              <w:divBdr>
                <w:top w:val="none" w:sz="0" w:space="0" w:color="auto"/>
                <w:left w:val="none" w:sz="0" w:space="0" w:color="auto"/>
                <w:bottom w:val="none" w:sz="0" w:space="0" w:color="auto"/>
                <w:right w:val="none" w:sz="0" w:space="0" w:color="auto"/>
              </w:divBdr>
            </w:div>
            <w:div w:id="195236141">
              <w:marLeft w:val="0"/>
              <w:marRight w:val="0"/>
              <w:marTop w:val="0"/>
              <w:marBottom w:val="0"/>
              <w:divBdr>
                <w:top w:val="none" w:sz="0" w:space="0" w:color="auto"/>
                <w:left w:val="none" w:sz="0" w:space="0" w:color="auto"/>
                <w:bottom w:val="none" w:sz="0" w:space="0" w:color="auto"/>
                <w:right w:val="none" w:sz="0" w:space="0" w:color="auto"/>
              </w:divBdr>
            </w:div>
            <w:div w:id="116873901">
              <w:marLeft w:val="0"/>
              <w:marRight w:val="0"/>
              <w:marTop w:val="0"/>
              <w:marBottom w:val="0"/>
              <w:divBdr>
                <w:top w:val="none" w:sz="0" w:space="0" w:color="auto"/>
                <w:left w:val="none" w:sz="0" w:space="0" w:color="auto"/>
                <w:bottom w:val="none" w:sz="0" w:space="0" w:color="auto"/>
                <w:right w:val="none" w:sz="0" w:space="0" w:color="auto"/>
              </w:divBdr>
            </w:div>
            <w:div w:id="1272780690">
              <w:marLeft w:val="0"/>
              <w:marRight w:val="0"/>
              <w:marTop w:val="0"/>
              <w:marBottom w:val="0"/>
              <w:divBdr>
                <w:top w:val="none" w:sz="0" w:space="0" w:color="auto"/>
                <w:left w:val="none" w:sz="0" w:space="0" w:color="auto"/>
                <w:bottom w:val="none" w:sz="0" w:space="0" w:color="auto"/>
                <w:right w:val="none" w:sz="0" w:space="0" w:color="auto"/>
              </w:divBdr>
            </w:div>
            <w:div w:id="1367870748">
              <w:marLeft w:val="0"/>
              <w:marRight w:val="0"/>
              <w:marTop w:val="0"/>
              <w:marBottom w:val="0"/>
              <w:divBdr>
                <w:top w:val="none" w:sz="0" w:space="0" w:color="auto"/>
                <w:left w:val="none" w:sz="0" w:space="0" w:color="auto"/>
                <w:bottom w:val="none" w:sz="0" w:space="0" w:color="auto"/>
                <w:right w:val="none" w:sz="0" w:space="0" w:color="auto"/>
              </w:divBdr>
            </w:div>
            <w:div w:id="1833642221">
              <w:marLeft w:val="0"/>
              <w:marRight w:val="0"/>
              <w:marTop w:val="0"/>
              <w:marBottom w:val="0"/>
              <w:divBdr>
                <w:top w:val="none" w:sz="0" w:space="0" w:color="auto"/>
                <w:left w:val="none" w:sz="0" w:space="0" w:color="auto"/>
                <w:bottom w:val="none" w:sz="0" w:space="0" w:color="auto"/>
                <w:right w:val="none" w:sz="0" w:space="0" w:color="auto"/>
              </w:divBdr>
            </w:div>
            <w:div w:id="278531215">
              <w:marLeft w:val="0"/>
              <w:marRight w:val="0"/>
              <w:marTop w:val="0"/>
              <w:marBottom w:val="0"/>
              <w:divBdr>
                <w:top w:val="none" w:sz="0" w:space="0" w:color="auto"/>
                <w:left w:val="none" w:sz="0" w:space="0" w:color="auto"/>
                <w:bottom w:val="none" w:sz="0" w:space="0" w:color="auto"/>
                <w:right w:val="none" w:sz="0" w:space="0" w:color="auto"/>
              </w:divBdr>
            </w:div>
            <w:div w:id="1660767217">
              <w:marLeft w:val="0"/>
              <w:marRight w:val="0"/>
              <w:marTop w:val="0"/>
              <w:marBottom w:val="0"/>
              <w:divBdr>
                <w:top w:val="none" w:sz="0" w:space="0" w:color="auto"/>
                <w:left w:val="none" w:sz="0" w:space="0" w:color="auto"/>
                <w:bottom w:val="none" w:sz="0" w:space="0" w:color="auto"/>
                <w:right w:val="none" w:sz="0" w:space="0" w:color="auto"/>
              </w:divBdr>
            </w:div>
            <w:div w:id="1830706699">
              <w:marLeft w:val="0"/>
              <w:marRight w:val="0"/>
              <w:marTop w:val="0"/>
              <w:marBottom w:val="0"/>
              <w:divBdr>
                <w:top w:val="none" w:sz="0" w:space="0" w:color="auto"/>
                <w:left w:val="none" w:sz="0" w:space="0" w:color="auto"/>
                <w:bottom w:val="none" w:sz="0" w:space="0" w:color="auto"/>
                <w:right w:val="none" w:sz="0" w:space="0" w:color="auto"/>
              </w:divBdr>
            </w:div>
            <w:div w:id="1886720579">
              <w:marLeft w:val="0"/>
              <w:marRight w:val="0"/>
              <w:marTop w:val="0"/>
              <w:marBottom w:val="0"/>
              <w:divBdr>
                <w:top w:val="none" w:sz="0" w:space="0" w:color="auto"/>
                <w:left w:val="none" w:sz="0" w:space="0" w:color="auto"/>
                <w:bottom w:val="none" w:sz="0" w:space="0" w:color="auto"/>
                <w:right w:val="none" w:sz="0" w:space="0" w:color="auto"/>
              </w:divBdr>
            </w:div>
            <w:div w:id="388960619">
              <w:marLeft w:val="0"/>
              <w:marRight w:val="0"/>
              <w:marTop w:val="0"/>
              <w:marBottom w:val="0"/>
              <w:divBdr>
                <w:top w:val="none" w:sz="0" w:space="0" w:color="auto"/>
                <w:left w:val="none" w:sz="0" w:space="0" w:color="auto"/>
                <w:bottom w:val="none" w:sz="0" w:space="0" w:color="auto"/>
                <w:right w:val="none" w:sz="0" w:space="0" w:color="auto"/>
              </w:divBdr>
            </w:div>
            <w:div w:id="1275750845">
              <w:marLeft w:val="0"/>
              <w:marRight w:val="0"/>
              <w:marTop w:val="0"/>
              <w:marBottom w:val="0"/>
              <w:divBdr>
                <w:top w:val="none" w:sz="0" w:space="0" w:color="auto"/>
                <w:left w:val="none" w:sz="0" w:space="0" w:color="auto"/>
                <w:bottom w:val="none" w:sz="0" w:space="0" w:color="auto"/>
                <w:right w:val="none" w:sz="0" w:space="0" w:color="auto"/>
              </w:divBdr>
            </w:div>
            <w:div w:id="674235630">
              <w:marLeft w:val="0"/>
              <w:marRight w:val="0"/>
              <w:marTop w:val="0"/>
              <w:marBottom w:val="0"/>
              <w:divBdr>
                <w:top w:val="none" w:sz="0" w:space="0" w:color="auto"/>
                <w:left w:val="none" w:sz="0" w:space="0" w:color="auto"/>
                <w:bottom w:val="none" w:sz="0" w:space="0" w:color="auto"/>
                <w:right w:val="none" w:sz="0" w:space="0" w:color="auto"/>
              </w:divBdr>
            </w:div>
            <w:div w:id="585962360">
              <w:marLeft w:val="0"/>
              <w:marRight w:val="0"/>
              <w:marTop w:val="0"/>
              <w:marBottom w:val="0"/>
              <w:divBdr>
                <w:top w:val="none" w:sz="0" w:space="0" w:color="auto"/>
                <w:left w:val="none" w:sz="0" w:space="0" w:color="auto"/>
                <w:bottom w:val="none" w:sz="0" w:space="0" w:color="auto"/>
                <w:right w:val="none" w:sz="0" w:space="0" w:color="auto"/>
              </w:divBdr>
            </w:div>
            <w:div w:id="1711228814">
              <w:marLeft w:val="0"/>
              <w:marRight w:val="0"/>
              <w:marTop w:val="0"/>
              <w:marBottom w:val="0"/>
              <w:divBdr>
                <w:top w:val="none" w:sz="0" w:space="0" w:color="auto"/>
                <w:left w:val="none" w:sz="0" w:space="0" w:color="auto"/>
                <w:bottom w:val="none" w:sz="0" w:space="0" w:color="auto"/>
                <w:right w:val="none" w:sz="0" w:space="0" w:color="auto"/>
              </w:divBdr>
            </w:div>
            <w:div w:id="566259719">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562906447">
              <w:marLeft w:val="0"/>
              <w:marRight w:val="0"/>
              <w:marTop w:val="0"/>
              <w:marBottom w:val="0"/>
              <w:divBdr>
                <w:top w:val="none" w:sz="0" w:space="0" w:color="auto"/>
                <w:left w:val="none" w:sz="0" w:space="0" w:color="auto"/>
                <w:bottom w:val="none" w:sz="0" w:space="0" w:color="auto"/>
                <w:right w:val="none" w:sz="0" w:space="0" w:color="auto"/>
              </w:divBdr>
            </w:div>
            <w:div w:id="1474643787">
              <w:marLeft w:val="0"/>
              <w:marRight w:val="0"/>
              <w:marTop w:val="0"/>
              <w:marBottom w:val="0"/>
              <w:divBdr>
                <w:top w:val="none" w:sz="0" w:space="0" w:color="auto"/>
                <w:left w:val="none" w:sz="0" w:space="0" w:color="auto"/>
                <w:bottom w:val="none" w:sz="0" w:space="0" w:color="auto"/>
                <w:right w:val="none" w:sz="0" w:space="0" w:color="auto"/>
              </w:divBdr>
            </w:div>
            <w:div w:id="741295690">
              <w:marLeft w:val="0"/>
              <w:marRight w:val="0"/>
              <w:marTop w:val="0"/>
              <w:marBottom w:val="0"/>
              <w:divBdr>
                <w:top w:val="none" w:sz="0" w:space="0" w:color="auto"/>
                <w:left w:val="none" w:sz="0" w:space="0" w:color="auto"/>
                <w:bottom w:val="none" w:sz="0" w:space="0" w:color="auto"/>
                <w:right w:val="none" w:sz="0" w:space="0" w:color="auto"/>
              </w:divBdr>
            </w:div>
            <w:div w:id="758713640">
              <w:marLeft w:val="0"/>
              <w:marRight w:val="0"/>
              <w:marTop w:val="0"/>
              <w:marBottom w:val="0"/>
              <w:divBdr>
                <w:top w:val="none" w:sz="0" w:space="0" w:color="auto"/>
                <w:left w:val="none" w:sz="0" w:space="0" w:color="auto"/>
                <w:bottom w:val="none" w:sz="0" w:space="0" w:color="auto"/>
                <w:right w:val="none" w:sz="0" w:space="0" w:color="auto"/>
              </w:divBdr>
            </w:div>
            <w:div w:id="1307588717">
              <w:marLeft w:val="0"/>
              <w:marRight w:val="0"/>
              <w:marTop w:val="0"/>
              <w:marBottom w:val="0"/>
              <w:divBdr>
                <w:top w:val="none" w:sz="0" w:space="0" w:color="auto"/>
                <w:left w:val="none" w:sz="0" w:space="0" w:color="auto"/>
                <w:bottom w:val="none" w:sz="0" w:space="0" w:color="auto"/>
                <w:right w:val="none" w:sz="0" w:space="0" w:color="auto"/>
              </w:divBdr>
            </w:div>
            <w:div w:id="1404329724">
              <w:marLeft w:val="0"/>
              <w:marRight w:val="0"/>
              <w:marTop w:val="0"/>
              <w:marBottom w:val="0"/>
              <w:divBdr>
                <w:top w:val="none" w:sz="0" w:space="0" w:color="auto"/>
                <w:left w:val="none" w:sz="0" w:space="0" w:color="auto"/>
                <w:bottom w:val="none" w:sz="0" w:space="0" w:color="auto"/>
                <w:right w:val="none" w:sz="0" w:space="0" w:color="auto"/>
              </w:divBdr>
            </w:div>
            <w:div w:id="525675605">
              <w:marLeft w:val="0"/>
              <w:marRight w:val="0"/>
              <w:marTop w:val="0"/>
              <w:marBottom w:val="0"/>
              <w:divBdr>
                <w:top w:val="none" w:sz="0" w:space="0" w:color="auto"/>
                <w:left w:val="none" w:sz="0" w:space="0" w:color="auto"/>
                <w:bottom w:val="none" w:sz="0" w:space="0" w:color="auto"/>
                <w:right w:val="none" w:sz="0" w:space="0" w:color="auto"/>
              </w:divBdr>
            </w:div>
            <w:div w:id="1484001539">
              <w:marLeft w:val="0"/>
              <w:marRight w:val="0"/>
              <w:marTop w:val="0"/>
              <w:marBottom w:val="0"/>
              <w:divBdr>
                <w:top w:val="none" w:sz="0" w:space="0" w:color="auto"/>
                <w:left w:val="none" w:sz="0" w:space="0" w:color="auto"/>
                <w:bottom w:val="none" w:sz="0" w:space="0" w:color="auto"/>
                <w:right w:val="none" w:sz="0" w:space="0" w:color="auto"/>
              </w:divBdr>
            </w:div>
            <w:div w:id="611666323">
              <w:marLeft w:val="0"/>
              <w:marRight w:val="0"/>
              <w:marTop w:val="0"/>
              <w:marBottom w:val="0"/>
              <w:divBdr>
                <w:top w:val="none" w:sz="0" w:space="0" w:color="auto"/>
                <w:left w:val="none" w:sz="0" w:space="0" w:color="auto"/>
                <w:bottom w:val="none" w:sz="0" w:space="0" w:color="auto"/>
                <w:right w:val="none" w:sz="0" w:space="0" w:color="auto"/>
              </w:divBdr>
            </w:div>
          </w:divsChild>
        </w:div>
        <w:div w:id="265383716">
          <w:marLeft w:val="0"/>
          <w:marRight w:val="0"/>
          <w:marTop w:val="0"/>
          <w:marBottom w:val="0"/>
          <w:divBdr>
            <w:top w:val="none" w:sz="0" w:space="0" w:color="auto"/>
            <w:left w:val="none" w:sz="0" w:space="0" w:color="auto"/>
            <w:bottom w:val="none" w:sz="0" w:space="0" w:color="auto"/>
            <w:right w:val="none" w:sz="0" w:space="0" w:color="auto"/>
          </w:divBdr>
        </w:div>
        <w:div w:id="1630012697">
          <w:marLeft w:val="0"/>
          <w:marRight w:val="0"/>
          <w:marTop w:val="0"/>
          <w:marBottom w:val="0"/>
          <w:divBdr>
            <w:top w:val="none" w:sz="0" w:space="0" w:color="auto"/>
            <w:left w:val="none" w:sz="0" w:space="0" w:color="auto"/>
            <w:bottom w:val="none" w:sz="0" w:space="0" w:color="auto"/>
            <w:right w:val="none" w:sz="0" w:space="0" w:color="auto"/>
          </w:divBdr>
        </w:div>
      </w:divsChild>
    </w:div>
    <w:div w:id="502430565">
      <w:bodyDiv w:val="1"/>
      <w:marLeft w:val="0"/>
      <w:marRight w:val="0"/>
      <w:marTop w:val="0"/>
      <w:marBottom w:val="0"/>
      <w:divBdr>
        <w:top w:val="none" w:sz="0" w:space="0" w:color="auto"/>
        <w:left w:val="none" w:sz="0" w:space="0" w:color="auto"/>
        <w:bottom w:val="none" w:sz="0" w:space="0" w:color="auto"/>
        <w:right w:val="none" w:sz="0" w:space="0" w:color="auto"/>
      </w:divBdr>
    </w:div>
    <w:div w:id="544291477">
      <w:bodyDiv w:val="1"/>
      <w:marLeft w:val="0"/>
      <w:marRight w:val="0"/>
      <w:marTop w:val="0"/>
      <w:marBottom w:val="0"/>
      <w:divBdr>
        <w:top w:val="none" w:sz="0" w:space="0" w:color="auto"/>
        <w:left w:val="none" w:sz="0" w:space="0" w:color="auto"/>
        <w:bottom w:val="none" w:sz="0" w:space="0" w:color="auto"/>
        <w:right w:val="none" w:sz="0" w:space="0" w:color="auto"/>
      </w:divBdr>
      <w:divsChild>
        <w:div w:id="123227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126066">
      <w:bodyDiv w:val="1"/>
      <w:marLeft w:val="0"/>
      <w:marRight w:val="0"/>
      <w:marTop w:val="0"/>
      <w:marBottom w:val="0"/>
      <w:divBdr>
        <w:top w:val="none" w:sz="0" w:space="0" w:color="auto"/>
        <w:left w:val="none" w:sz="0" w:space="0" w:color="auto"/>
        <w:bottom w:val="none" w:sz="0" w:space="0" w:color="auto"/>
        <w:right w:val="none" w:sz="0" w:space="0" w:color="auto"/>
      </w:divBdr>
    </w:div>
    <w:div w:id="570237901">
      <w:bodyDiv w:val="1"/>
      <w:marLeft w:val="0"/>
      <w:marRight w:val="0"/>
      <w:marTop w:val="0"/>
      <w:marBottom w:val="0"/>
      <w:divBdr>
        <w:top w:val="none" w:sz="0" w:space="0" w:color="auto"/>
        <w:left w:val="none" w:sz="0" w:space="0" w:color="auto"/>
        <w:bottom w:val="none" w:sz="0" w:space="0" w:color="auto"/>
        <w:right w:val="none" w:sz="0" w:space="0" w:color="auto"/>
      </w:divBdr>
    </w:div>
    <w:div w:id="570310377">
      <w:bodyDiv w:val="1"/>
      <w:marLeft w:val="0"/>
      <w:marRight w:val="0"/>
      <w:marTop w:val="0"/>
      <w:marBottom w:val="0"/>
      <w:divBdr>
        <w:top w:val="none" w:sz="0" w:space="0" w:color="auto"/>
        <w:left w:val="none" w:sz="0" w:space="0" w:color="auto"/>
        <w:bottom w:val="none" w:sz="0" w:space="0" w:color="auto"/>
        <w:right w:val="none" w:sz="0" w:space="0" w:color="auto"/>
      </w:divBdr>
    </w:div>
    <w:div w:id="593435873">
      <w:bodyDiv w:val="1"/>
      <w:marLeft w:val="0"/>
      <w:marRight w:val="0"/>
      <w:marTop w:val="0"/>
      <w:marBottom w:val="0"/>
      <w:divBdr>
        <w:top w:val="none" w:sz="0" w:space="0" w:color="auto"/>
        <w:left w:val="none" w:sz="0" w:space="0" w:color="auto"/>
        <w:bottom w:val="none" w:sz="0" w:space="0" w:color="auto"/>
        <w:right w:val="none" w:sz="0" w:space="0" w:color="auto"/>
      </w:divBdr>
      <w:divsChild>
        <w:div w:id="818039927">
          <w:marLeft w:val="0"/>
          <w:marRight w:val="0"/>
          <w:marTop w:val="0"/>
          <w:marBottom w:val="0"/>
          <w:divBdr>
            <w:top w:val="none" w:sz="0" w:space="0" w:color="auto"/>
            <w:left w:val="none" w:sz="0" w:space="0" w:color="auto"/>
            <w:bottom w:val="none" w:sz="0" w:space="0" w:color="auto"/>
            <w:right w:val="none" w:sz="0" w:space="0" w:color="auto"/>
          </w:divBdr>
          <w:divsChild>
            <w:div w:id="1845823163">
              <w:marLeft w:val="0"/>
              <w:marRight w:val="0"/>
              <w:marTop w:val="0"/>
              <w:marBottom w:val="0"/>
              <w:divBdr>
                <w:top w:val="none" w:sz="0" w:space="0" w:color="auto"/>
                <w:left w:val="none" w:sz="0" w:space="0" w:color="auto"/>
                <w:bottom w:val="none" w:sz="0" w:space="0" w:color="auto"/>
                <w:right w:val="none" w:sz="0" w:space="0" w:color="auto"/>
              </w:divBdr>
            </w:div>
          </w:divsChild>
        </w:div>
        <w:div w:id="327943435">
          <w:marLeft w:val="0"/>
          <w:marRight w:val="0"/>
          <w:marTop w:val="0"/>
          <w:marBottom w:val="0"/>
          <w:divBdr>
            <w:top w:val="none" w:sz="0" w:space="0" w:color="auto"/>
            <w:left w:val="none" w:sz="0" w:space="0" w:color="auto"/>
            <w:bottom w:val="none" w:sz="0" w:space="0" w:color="auto"/>
            <w:right w:val="none" w:sz="0" w:space="0" w:color="auto"/>
          </w:divBdr>
          <w:divsChild>
            <w:div w:id="1772044630">
              <w:marLeft w:val="0"/>
              <w:marRight w:val="0"/>
              <w:marTop w:val="0"/>
              <w:marBottom w:val="0"/>
              <w:divBdr>
                <w:top w:val="none" w:sz="0" w:space="0" w:color="auto"/>
                <w:left w:val="none" w:sz="0" w:space="0" w:color="auto"/>
                <w:bottom w:val="none" w:sz="0" w:space="0" w:color="auto"/>
                <w:right w:val="none" w:sz="0" w:space="0" w:color="auto"/>
              </w:divBdr>
            </w:div>
          </w:divsChild>
        </w:div>
        <w:div w:id="1311445792">
          <w:marLeft w:val="0"/>
          <w:marRight w:val="0"/>
          <w:marTop w:val="0"/>
          <w:marBottom w:val="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
          </w:divsChild>
        </w:div>
        <w:div w:id="1125464994">
          <w:marLeft w:val="0"/>
          <w:marRight w:val="0"/>
          <w:marTop w:val="0"/>
          <w:marBottom w:val="0"/>
          <w:divBdr>
            <w:top w:val="none" w:sz="0" w:space="0" w:color="auto"/>
            <w:left w:val="none" w:sz="0" w:space="0" w:color="auto"/>
            <w:bottom w:val="none" w:sz="0" w:space="0" w:color="auto"/>
            <w:right w:val="none" w:sz="0" w:space="0" w:color="auto"/>
          </w:divBdr>
          <w:divsChild>
            <w:div w:id="1209758193">
              <w:marLeft w:val="0"/>
              <w:marRight w:val="0"/>
              <w:marTop w:val="0"/>
              <w:marBottom w:val="0"/>
              <w:divBdr>
                <w:top w:val="none" w:sz="0" w:space="0" w:color="auto"/>
                <w:left w:val="none" w:sz="0" w:space="0" w:color="auto"/>
                <w:bottom w:val="none" w:sz="0" w:space="0" w:color="auto"/>
                <w:right w:val="none" w:sz="0" w:space="0" w:color="auto"/>
              </w:divBdr>
            </w:div>
          </w:divsChild>
        </w:div>
        <w:div w:id="1610157009">
          <w:marLeft w:val="0"/>
          <w:marRight w:val="0"/>
          <w:marTop w:val="0"/>
          <w:marBottom w:val="0"/>
          <w:divBdr>
            <w:top w:val="none" w:sz="0" w:space="0" w:color="auto"/>
            <w:left w:val="none" w:sz="0" w:space="0" w:color="auto"/>
            <w:bottom w:val="none" w:sz="0" w:space="0" w:color="auto"/>
            <w:right w:val="none" w:sz="0" w:space="0" w:color="auto"/>
          </w:divBdr>
          <w:divsChild>
            <w:div w:id="1489245301">
              <w:marLeft w:val="0"/>
              <w:marRight w:val="0"/>
              <w:marTop w:val="0"/>
              <w:marBottom w:val="0"/>
              <w:divBdr>
                <w:top w:val="none" w:sz="0" w:space="0" w:color="auto"/>
                <w:left w:val="none" w:sz="0" w:space="0" w:color="auto"/>
                <w:bottom w:val="none" w:sz="0" w:space="0" w:color="auto"/>
                <w:right w:val="none" w:sz="0" w:space="0" w:color="auto"/>
              </w:divBdr>
            </w:div>
          </w:divsChild>
        </w:div>
        <w:div w:id="96797513">
          <w:marLeft w:val="0"/>
          <w:marRight w:val="0"/>
          <w:marTop w:val="0"/>
          <w:marBottom w:val="0"/>
          <w:divBdr>
            <w:top w:val="none" w:sz="0" w:space="0" w:color="auto"/>
            <w:left w:val="none" w:sz="0" w:space="0" w:color="auto"/>
            <w:bottom w:val="none" w:sz="0" w:space="0" w:color="auto"/>
            <w:right w:val="none" w:sz="0" w:space="0" w:color="auto"/>
          </w:divBdr>
          <w:divsChild>
            <w:div w:id="832143062">
              <w:marLeft w:val="0"/>
              <w:marRight w:val="0"/>
              <w:marTop w:val="0"/>
              <w:marBottom w:val="0"/>
              <w:divBdr>
                <w:top w:val="none" w:sz="0" w:space="0" w:color="auto"/>
                <w:left w:val="none" w:sz="0" w:space="0" w:color="auto"/>
                <w:bottom w:val="none" w:sz="0" w:space="0" w:color="auto"/>
                <w:right w:val="none" w:sz="0" w:space="0" w:color="auto"/>
              </w:divBdr>
            </w:div>
          </w:divsChild>
        </w:div>
        <w:div w:id="981889206">
          <w:marLeft w:val="0"/>
          <w:marRight w:val="0"/>
          <w:marTop w:val="0"/>
          <w:marBottom w:val="0"/>
          <w:divBdr>
            <w:top w:val="none" w:sz="0" w:space="0" w:color="auto"/>
            <w:left w:val="none" w:sz="0" w:space="0" w:color="auto"/>
            <w:bottom w:val="none" w:sz="0" w:space="0" w:color="auto"/>
            <w:right w:val="none" w:sz="0" w:space="0" w:color="auto"/>
          </w:divBdr>
          <w:divsChild>
            <w:div w:id="882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182">
      <w:bodyDiv w:val="1"/>
      <w:marLeft w:val="0"/>
      <w:marRight w:val="0"/>
      <w:marTop w:val="0"/>
      <w:marBottom w:val="0"/>
      <w:divBdr>
        <w:top w:val="none" w:sz="0" w:space="0" w:color="auto"/>
        <w:left w:val="none" w:sz="0" w:space="0" w:color="auto"/>
        <w:bottom w:val="none" w:sz="0" w:space="0" w:color="auto"/>
        <w:right w:val="none" w:sz="0" w:space="0" w:color="auto"/>
      </w:divBdr>
    </w:div>
    <w:div w:id="614867527">
      <w:bodyDiv w:val="1"/>
      <w:marLeft w:val="0"/>
      <w:marRight w:val="0"/>
      <w:marTop w:val="0"/>
      <w:marBottom w:val="0"/>
      <w:divBdr>
        <w:top w:val="none" w:sz="0" w:space="0" w:color="auto"/>
        <w:left w:val="none" w:sz="0" w:space="0" w:color="auto"/>
        <w:bottom w:val="none" w:sz="0" w:space="0" w:color="auto"/>
        <w:right w:val="none" w:sz="0" w:space="0" w:color="auto"/>
      </w:divBdr>
    </w:div>
    <w:div w:id="664164081">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7">
          <w:marLeft w:val="0"/>
          <w:marRight w:val="0"/>
          <w:marTop w:val="0"/>
          <w:marBottom w:val="0"/>
          <w:divBdr>
            <w:top w:val="none" w:sz="0" w:space="0" w:color="auto"/>
            <w:left w:val="none" w:sz="0" w:space="0" w:color="auto"/>
            <w:bottom w:val="none" w:sz="0" w:space="0" w:color="auto"/>
            <w:right w:val="none" w:sz="0" w:space="0" w:color="auto"/>
          </w:divBdr>
        </w:div>
        <w:div w:id="1983076809">
          <w:marLeft w:val="0"/>
          <w:marRight w:val="0"/>
          <w:marTop w:val="0"/>
          <w:marBottom w:val="0"/>
          <w:divBdr>
            <w:top w:val="none" w:sz="0" w:space="0" w:color="auto"/>
            <w:left w:val="single" w:sz="36" w:space="12" w:color="4CAF50"/>
            <w:bottom w:val="none" w:sz="0" w:space="0" w:color="auto"/>
            <w:right w:val="none" w:sz="0" w:space="0" w:color="auto"/>
          </w:divBdr>
        </w:div>
      </w:divsChild>
    </w:div>
    <w:div w:id="672683931">
      <w:bodyDiv w:val="1"/>
      <w:marLeft w:val="0"/>
      <w:marRight w:val="0"/>
      <w:marTop w:val="0"/>
      <w:marBottom w:val="0"/>
      <w:divBdr>
        <w:top w:val="none" w:sz="0" w:space="0" w:color="auto"/>
        <w:left w:val="none" w:sz="0" w:space="0" w:color="auto"/>
        <w:bottom w:val="none" w:sz="0" w:space="0" w:color="auto"/>
        <w:right w:val="none" w:sz="0" w:space="0" w:color="auto"/>
      </w:divBdr>
    </w:div>
    <w:div w:id="683098027">
      <w:bodyDiv w:val="1"/>
      <w:marLeft w:val="0"/>
      <w:marRight w:val="0"/>
      <w:marTop w:val="0"/>
      <w:marBottom w:val="0"/>
      <w:divBdr>
        <w:top w:val="none" w:sz="0" w:space="0" w:color="auto"/>
        <w:left w:val="none" w:sz="0" w:space="0" w:color="auto"/>
        <w:bottom w:val="none" w:sz="0" w:space="0" w:color="auto"/>
        <w:right w:val="none" w:sz="0" w:space="0" w:color="auto"/>
      </w:divBdr>
    </w:div>
    <w:div w:id="704409342">
      <w:bodyDiv w:val="1"/>
      <w:marLeft w:val="0"/>
      <w:marRight w:val="0"/>
      <w:marTop w:val="0"/>
      <w:marBottom w:val="0"/>
      <w:divBdr>
        <w:top w:val="none" w:sz="0" w:space="0" w:color="auto"/>
        <w:left w:val="none" w:sz="0" w:space="0" w:color="auto"/>
        <w:bottom w:val="none" w:sz="0" w:space="0" w:color="auto"/>
        <w:right w:val="none" w:sz="0" w:space="0" w:color="auto"/>
      </w:divBdr>
    </w:div>
    <w:div w:id="714893403">
      <w:bodyDiv w:val="1"/>
      <w:marLeft w:val="0"/>
      <w:marRight w:val="0"/>
      <w:marTop w:val="0"/>
      <w:marBottom w:val="0"/>
      <w:divBdr>
        <w:top w:val="none" w:sz="0" w:space="0" w:color="auto"/>
        <w:left w:val="none" w:sz="0" w:space="0" w:color="auto"/>
        <w:bottom w:val="none" w:sz="0" w:space="0" w:color="auto"/>
        <w:right w:val="none" w:sz="0" w:space="0" w:color="auto"/>
      </w:divBdr>
    </w:div>
    <w:div w:id="727992413">
      <w:bodyDiv w:val="1"/>
      <w:marLeft w:val="0"/>
      <w:marRight w:val="0"/>
      <w:marTop w:val="0"/>
      <w:marBottom w:val="0"/>
      <w:divBdr>
        <w:top w:val="none" w:sz="0" w:space="0" w:color="auto"/>
        <w:left w:val="none" w:sz="0" w:space="0" w:color="auto"/>
        <w:bottom w:val="none" w:sz="0" w:space="0" w:color="auto"/>
        <w:right w:val="none" w:sz="0" w:space="0" w:color="auto"/>
      </w:divBdr>
      <w:divsChild>
        <w:div w:id="119540408">
          <w:marLeft w:val="0"/>
          <w:marRight w:val="0"/>
          <w:marTop w:val="0"/>
          <w:marBottom w:val="0"/>
          <w:divBdr>
            <w:top w:val="none" w:sz="0" w:space="0" w:color="auto"/>
            <w:left w:val="none" w:sz="0" w:space="0" w:color="auto"/>
            <w:bottom w:val="none" w:sz="0" w:space="0" w:color="auto"/>
            <w:right w:val="none" w:sz="0" w:space="0" w:color="auto"/>
          </w:divBdr>
        </w:div>
        <w:div w:id="1114863317">
          <w:marLeft w:val="0"/>
          <w:marRight w:val="0"/>
          <w:marTop w:val="0"/>
          <w:marBottom w:val="0"/>
          <w:divBdr>
            <w:top w:val="none" w:sz="0" w:space="0" w:color="auto"/>
            <w:left w:val="none" w:sz="0" w:space="0" w:color="auto"/>
            <w:bottom w:val="none" w:sz="0" w:space="0" w:color="auto"/>
            <w:right w:val="none" w:sz="0" w:space="0" w:color="auto"/>
          </w:divBdr>
          <w:divsChild>
            <w:div w:id="554463555">
              <w:marLeft w:val="0"/>
              <w:marRight w:val="0"/>
              <w:marTop w:val="0"/>
              <w:marBottom w:val="0"/>
              <w:divBdr>
                <w:top w:val="none" w:sz="0" w:space="0" w:color="auto"/>
                <w:left w:val="none" w:sz="0" w:space="0" w:color="auto"/>
                <w:bottom w:val="none" w:sz="0" w:space="0" w:color="auto"/>
                <w:right w:val="none" w:sz="0" w:space="0" w:color="auto"/>
              </w:divBdr>
            </w:div>
          </w:divsChild>
        </w:div>
        <w:div w:id="1794786563">
          <w:marLeft w:val="0"/>
          <w:marRight w:val="0"/>
          <w:marTop w:val="0"/>
          <w:marBottom w:val="0"/>
          <w:divBdr>
            <w:top w:val="none" w:sz="0" w:space="0" w:color="auto"/>
            <w:left w:val="none" w:sz="0" w:space="0" w:color="auto"/>
            <w:bottom w:val="none" w:sz="0" w:space="0" w:color="auto"/>
            <w:right w:val="none" w:sz="0" w:space="0" w:color="auto"/>
          </w:divBdr>
          <w:divsChild>
            <w:div w:id="1974482463">
              <w:marLeft w:val="0"/>
              <w:marRight w:val="0"/>
              <w:marTop w:val="0"/>
              <w:marBottom w:val="0"/>
              <w:divBdr>
                <w:top w:val="none" w:sz="0" w:space="0" w:color="auto"/>
                <w:left w:val="none" w:sz="0" w:space="0" w:color="auto"/>
                <w:bottom w:val="none" w:sz="0" w:space="0" w:color="auto"/>
                <w:right w:val="none" w:sz="0" w:space="0" w:color="auto"/>
              </w:divBdr>
            </w:div>
          </w:divsChild>
        </w:div>
        <w:div w:id="1896812097">
          <w:marLeft w:val="0"/>
          <w:marRight w:val="0"/>
          <w:marTop w:val="0"/>
          <w:marBottom w:val="0"/>
          <w:divBdr>
            <w:top w:val="none" w:sz="0" w:space="0" w:color="auto"/>
            <w:left w:val="none" w:sz="0" w:space="0" w:color="auto"/>
            <w:bottom w:val="none" w:sz="0" w:space="0" w:color="auto"/>
            <w:right w:val="none" w:sz="0" w:space="0" w:color="auto"/>
          </w:divBdr>
          <w:divsChild>
            <w:div w:id="1787238531">
              <w:marLeft w:val="0"/>
              <w:marRight w:val="0"/>
              <w:marTop w:val="0"/>
              <w:marBottom w:val="0"/>
              <w:divBdr>
                <w:top w:val="none" w:sz="0" w:space="0" w:color="auto"/>
                <w:left w:val="none" w:sz="0" w:space="0" w:color="auto"/>
                <w:bottom w:val="none" w:sz="0" w:space="0" w:color="auto"/>
                <w:right w:val="none" w:sz="0" w:space="0" w:color="auto"/>
              </w:divBdr>
            </w:div>
          </w:divsChild>
        </w:div>
        <w:div w:id="1248537348">
          <w:marLeft w:val="0"/>
          <w:marRight w:val="0"/>
          <w:marTop w:val="0"/>
          <w:marBottom w:val="0"/>
          <w:divBdr>
            <w:top w:val="none" w:sz="0" w:space="0" w:color="auto"/>
            <w:left w:val="none" w:sz="0" w:space="0" w:color="auto"/>
            <w:bottom w:val="none" w:sz="0" w:space="0" w:color="auto"/>
            <w:right w:val="none" w:sz="0" w:space="0" w:color="auto"/>
          </w:divBdr>
          <w:divsChild>
            <w:div w:id="1862431377">
              <w:marLeft w:val="0"/>
              <w:marRight w:val="0"/>
              <w:marTop w:val="0"/>
              <w:marBottom w:val="0"/>
              <w:divBdr>
                <w:top w:val="none" w:sz="0" w:space="0" w:color="auto"/>
                <w:left w:val="none" w:sz="0" w:space="0" w:color="auto"/>
                <w:bottom w:val="none" w:sz="0" w:space="0" w:color="auto"/>
                <w:right w:val="none" w:sz="0" w:space="0" w:color="auto"/>
              </w:divBdr>
            </w:div>
          </w:divsChild>
        </w:div>
        <w:div w:id="1992908155">
          <w:marLeft w:val="0"/>
          <w:marRight w:val="0"/>
          <w:marTop w:val="0"/>
          <w:marBottom w:val="0"/>
          <w:divBdr>
            <w:top w:val="none" w:sz="0" w:space="0" w:color="auto"/>
            <w:left w:val="none" w:sz="0" w:space="0" w:color="auto"/>
            <w:bottom w:val="none" w:sz="0" w:space="0" w:color="auto"/>
            <w:right w:val="none" w:sz="0" w:space="0" w:color="auto"/>
          </w:divBdr>
          <w:divsChild>
            <w:div w:id="2073697161">
              <w:marLeft w:val="0"/>
              <w:marRight w:val="0"/>
              <w:marTop w:val="0"/>
              <w:marBottom w:val="0"/>
              <w:divBdr>
                <w:top w:val="none" w:sz="0" w:space="0" w:color="auto"/>
                <w:left w:val="none" w:sz="0" w:space="0" w:color="auto"/>
                <w:bottom w:val="none" w:sz="0" w:space="0" w:color="auto"/>
                <w:right w:val="none" w:sz="0" w:space="0" w:color="auto"/>
              </w:divBdr>
            </w:div>
          </w:divsChild>
        </w:div>
        <w:div w:id="1387994106">
          <w:marLeft w:val="0"/>
          <w:marRight w:val="0"/>
          <w:marTop w:val="0"/>
          <w:marBottom w:val="0"/>
          <w:divBdr>
            <w:top w:val="none" w:sz="0" w:space="0" w:color="auto"/>
            <w:left w:val="none" w:sz="0" w:space="0" w:color="auto"/>
            <w:bottom w:val="none" w:sz="0" w:space="0" w:color="auto"/>
            <w:right w:val="none" w:sz="0" w:space="0" w:color="auto"/>
          </w:divBdr>
        </w:div>
        <w:div w:id="1259678663">
          <w:marLeft w:val="0"/>
          <w:marRight w:val="0"/>
          <w:marTop w:val="0"/>
          <w:marBottom w:val="0"/>
          <w:divBdr>
            <w:top w:val="none" w:sz="0" w:space="0" w:color="auto"/>
            <w:left w:val="none" w:sz="0" w:space="0" w:color="auto"/>
            <w:bottom w:val="none" w:sz="0" w:space="0" w:color="auto"/>
            <w:right w:val="none" w:sz="0" w:space="0" w:color="auto"/>
          </w:divBdr>
          <w:divsChild>
            <w:div w:id="1742823226">
              <w:marLeft w:val="0"/>
              <w:marRight w:val="0"/>
              <w:marTop w:val="0"/>
              <w:marBottom w:val="0"/>
              <w:divBdr>
                <w:top w:val="none" w:sz="0" w:space="0" w:color="auto"/>
                <w:left w:val="none" w:sz="0" w:space="0" w:color="auto"/>
                <w:bottom w:val="none" w:sz="0" w:space="0" w:color="auto"/>
                <w:right w:val="none" w:sz="0" w:space="0" w:color="auto"/>
              </w:divBdr>
            </w:div>
          </w:divsChild>
        </w:div>
        <w:div w:id="1401824707">
          <w:marLeft w:val="0"/>
          <w:marRight w:val="0"/>
          <w:marTop w:val="0"/>
          <w:marBottom w:val="0"/>
          <w:divBdr>
            <w:top w:val="none" w:sz="0" w:space="0" w:color="auto"/>
            <w:left w:val="none" w:sz="0" w:space="0" w:color="auto"/>
            <w:bottom w:val="none" w:sz="0" w:space="0" w:color="auto"/>
            <w:right w:val="none" w:sz="0" w:space="0" w:color="auto"/>
          </w:divBdr>
          <w:divsChild>
            <w:div w:id="1941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228">
      <w:bodyDiv w:val="1"/>
      <w:marLeft w:val="0"/>
      <w:marRight w:val="0"/>
      <w:marTop w:val="0"/>
      <w:marBottom w:val="0"/>
      <w:divBdr>
        <w:top w:val="none" w:sz="0" w:space="0" w:color="auto"/>
        <w:left w:val="none" w:sz="0" w:space="0" w:color="auto"/>
        <w:bottom w:val="none" w:sz="0" w:space="0" w:color="auto"/>
        <w:right w:val="none" w:sz="0" w:space="0" w:color="auto"/>
      </w:divBdr>
    </w:div>
    <w:div w:id="792526977">
      <w:bodyDiv w:val="1"/>
      <w:marLeft w:val="0"/>
      <w:marRight w:val="0"/>
      <w:marTop w:val="0"/>
      <w:marBottom w:val="0"/>
      <w:divBdr>
        <w:top w:val="none" w:sz="0" w:space="0" w:color="auto"/>
        <w:left w:val="none" w:sz="0" w:space="0" w:color="auto"/>
        <w:bottom w:val="none" w:sz="0" w:space="0" w:color="auto"/>
        <w:right w:val="none" w:sz="0" w:space="0" w:color="auto"/>
      </w:divBdr>
    </w:div>
    <w:div w:id="806044150">
      <w:bodyDiv w:val="1"/>
      <w:marLeft w:val="0"/>
      <w:marRight w:val="0"/>
      <w:marTop w:val="0"/>
      <w:marBottom w:val="0"/>
      <w:divBdr>
        <w:top w:val="none" w:sz="0" w:space="0" w:color="auto"/>
        <w:left w:val="none" w:sz="0" w:space="0" w:color="auto"/>
        <w:bottom w:val="none" w:sz="0" w:space="0" w:color="auto"/>
        <w:right w:val="none" w:sz="0" w:space="0" w:color="auto"/>
      </w:divBdr>
    </w:div>
    <w:div w:id="843013055">
      <w:bodyDiv w:val="1"/>
      <w:marLeft w:val="0"/>
      <w:marRight w:val="0"/>
      <w:marTop w:val="0"/>
      <w:marBottom w:val="0"/>
      <w:divBdr>
        <w:top w:val="none" w:sz="0" w:space="0" w:color="auto"/>
        <w:left w:val="none" w:sz="0" w:space="0" w:color="auto"/>
        <w:bottom w:val="none" w:sz="0" w:space="0" w:color="auto"/>
        <w:right w:val="none" w:sz="0" w:space="0" w:color="auto"/>
      </w:divBdr>
      <w:divsChild>
        <w:div w:id="1416779886">
          <w:marLeft w:val="0"/>
          <w:marRight w:val="0"/>
          <w:marTop w:val="0"/>
          <w:marBottom w:val="0"/>
          <w:divBdr>
            <w:top w:val="none" w:sz="0" w:space="0" w:color="auto"/>
            <w:left w:val="none" w:sz="0" w:space="0" w:color="auto"/>
            <w:bottom w:val="none" w:sz="0" w:space="0" w:color="auto"/>
            <w:right w:val="none" w:sz="0" w:space="0" w:color="auto"/>
          </w:divBdr>
        </w:div>
        <w:div w:id="283540500">
          <w:marLeft w:val="0"/>
          <w:marRight w:val="0"/>
          <w:marTop w:val="0"/>
          <w:marBottom w:val="0"/>
          <w:divBdr>
            <w:top w:val="none" w:sz="0" w:space="0" w:color="auto"/>
            <w:left w:val="none" w:sz="0" w:space="0" w:color="auto"/>
            <w:bottom w:val="none" w:sz="0" w:space="0" w:color="auto"/>
            <w:right w:val="none" w:sz="0" w:space="0" w:color="auto"/>
          </w:divBdr>
        </w:div>
      </w:divsChild>
    </w:div>
    <w:div w:id="876620157">
      <w:bodyDiv w:val="1"/>
      <w:marLeft w:val="0"/>
      <w:marRight w:val="0"/>
      <w:marTop w:val="0"/>
      <w:marBottom w:val="0"/>
      <w:divBdr>
        <w:top w:val="none" w:sz="0" w:space="0" w:color="auto"/>
        <w:left w:val="none" w:sz="0" w:space="0" w:color="auto"/>
        <w:bottom w:val="none" w:sz="0" w:space="0" w:color="auto"/>
        <w:right w:val="none" w:sz="0" w:space="0" w:color="auto"/>
      </w:divBdr>
    </w:div>
    <w:div w:id="895698368">
      <w:bodyDiv w:val="1"/>
      <w:marLeft w:val="0"/>
      <w:marRight w:val="0"/>
      <w:marTop w:val="0"/>
      <w:marBottom w:val="0"/>
      <w:divBdr>
        <w:top w:val="none" w:sz="0" w:space="0" w:color="auto"/>
        <w:left w:val="none" w:sz="0" w:space="0" w:color="auto"/>
        <w:bottom w:val="none" w:sz="0" w:space="0" w:color="auto"/>
        <w:right w:val="none" w:sz="0" w:space="0" w:color="auto"/>
      </w:divBdr>
      <w:divsChild>
        <w:div w:id="259685189">
          <w:marLeft w:val="0"/>
          <w:marRight w:val="0"/>
          <w:marTop w:val="0"/>
          <w:marBottom w:val="0"/>
          <w:divBdr>
            <w:top w:val="none" w:sz="0" w:space="0" w:color="auto"/>
            <w:left w:val="none" w:sz="0" w:space="0" w:color="auto"/>
            <w:bottom w:val="none" w:sz="0" w:space="0" w:color="auto"/>
            <w:right w:val="none" w:sz="0" w:space="0" w:color="auto"/>
          </w:divBdr>
          <w:divsChild>
            <w:div w:id="434985480">
              <w:marLeft w:val="0"/>
              <w:marRight w:val="0"/>
              <w:marTop w:val="0"/>
              <w:marBottom w:val="0"/>
              <w:divBdr>
                <w:top w:val="none" w:sz="0" w:space="0" w:color="auto"/>
                <w:left w:val="none" w:sz="0" w:space="0" w:color="auto"/>
                <w:bottom w:val="none" w:sz="0" w:space="0" w:color="auto"/>
                <w:right w:val="none" w:sz="0" w:space="0" w:color="auto"/>
              </w:divBdr>
            </w:div>
          </w:divsChild>
        </w:div>
        <w:div w:id="1146044218">
          <w:marLeft w:val="0"/>
          <w:marRight w:val="0"/>
          <w:marTop w:val="0"/>
          <w:marBottom w:val="0"/>
          <w:divBdr>
            <w:top w:val="none" w:sz="0" w:space="0" w:color="auto"/>
            <w:left w:val="none" w:sz="0" w:space="0" w:color="auto"/>
            <w:bottom w:val="none" w:sz="0" w:space="0" w:color="auto"/>
            <w:right w:val="none" w:sz="0" w:space="0" w:color="auto"/>
          </w:divBdr>
          <w:divsChild>
            <w:div w:id="150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0018">
      <w:bodyDiv w:val="1"/>
      <w:marLeft w:val="0"/>
      <w:marRight w:val="0"/>
      <w:marTop w:val="0"/>
      <w:marBottom w:val="0"/>
      <w:divBdr>
        <w:top w:val="none" w:sz="0" w:space="0" w:color="auto"/>
        <w:left w:val="none" w:sz="0" w:space="0" w:color="auto"/>
        <w:bottom w:val="none" w:sz="0" w:space="0" w:color="auto"/>
        <w:right w:val="none" w:sz="0" w:space="0" w:color="auto"/>
      </w:divBdr>
    </w:div>
    <w:div w:id="934440712">
      <w:bodyDiv w:val="1"/>
      <w:marLeft w:val="0"/>
      <w:marRight w:val="0"/>
      <w:marTop w:val="0"/>
      <w:marBottom w:val="0"/>
      <w:divBdr>
        <w:top w:val="none" w:sz="0" w:space="0" w:color="auto"/>
        <w:left w:val="none" w:sz="0" w:space="0" w:color="auto"/>
        <w:bottom w:val="none" w:sz="0" w:space="0" w:color="auto"/>
        <w:right w:val="none" w:sz="0" w:space="0" w:color="auto"/>
      </w:divBdr>
    </w:div>
    <w:div w:id="951941971">
      <w:bodyDiv w:val="1"/>
      <w:marLeft w:val="0"/>
      <w:marRight w:val="0"/>
      <w:marTop w:val="0"/>
      <w:marBottom w:val="0"/>
      <w:divBdr>
        <w:top w:val="none" w:sz="0" w:space="0" w:color="auto"/>
        <w:left w:val="none" w:sz="0" w:space="0" w:color="auto"/>
        <w:bottom w:val="none" w:sz="0" w:space="0" w:color="auto"/>
        <w:right w:val="none" w:sz="0" w:space="0" w:color="auto"/>
      </w:divBdr>
    </w:div>
    <w:div w:id="966004603">
      <w:bodyDiv w:val="1"/>
      <w:marLeft w:val="0"/>
      <w:marRight w:val="0"/>
      <w:marTop w:val="0"/>
      <w:marBottom w:val="0"/>
      <w:divBdr>
        <w:top w:val="none" w:sz="0" w:space="0" w:color="auto"/>
        <w:left w:val="none" w:sz="0" w:space="0" w:color="auto"/>
        <w:bottom w:val="none" w:sz="0" w:space="0" w:color="auto"/>
        <w:right w:val="none" w:sz="0" w:space="0" w:color="auto"/>
      </w:divBdr>
      <w:divsChild>
        <w:div w:id="265816329">
          <w:marLeft w:val="0"/>
          <w:marRight w:val="0"/>
          <w:marTop w:val="0"/>
          <w:marBottom w:val="0"/>
          <w:divBdr>
            <w:top w:val="none" w:sz="0" w:space="0" w:color="auto"/>
            <w:left w:val="none" w:sz="0" w:space="0" w:color="auto"/>
            <w:bottom w:val="none" w:sz="0" w:space="0" w:color="auto"/>
            <w:right w:val="none" w:sz="0" w:space="0" w:color="auto"/>
          </w:divBdr>
        </w:div>
      </w:divsChild>
    </w:div>
    <w:div w:id="980427419">
      <w:bodyDiv w:val="1"/>
      <w:marLeft w:val="0"/>
      <w:marRight w:val="0"/>
      <w:marTop w:val="0"/>
      <w:marBottom w:val="0"/>
      <w:divBdr>
        <w:top w:val="none" w:sz="0" w:space="0" w:color="auto"/>
        <w:left w:val="none" w:sz="0" w:space="0" w:color="auto"/>
        <w:bottom w:val="none" w:sz="0" w:space="0" w:color="auto"/>
        <w:right w:val="none" w:sz="0" w:space="0" w:color="auto"/>
      </w:divBdr>
      <w:divsChild>
        <w:div w:id="35742049">
          <w:marLeft w:val="0"/>
          <w:marRight w:val="0"/>
          <w:marTop w:val="0"/>
          <w:marBottom w:val="0"/>
          <w:divBdr>
            <w:top w:val="none" w:sz="0" w:space="0" w:color="auto"/>
            <w:left w:val="none" w:sz="0" w:space="0" w:color="auto"/>
            <w:bottom w:val="none" w:sz="0" w:space="0" w:color="auto"/>
            <w:right w:val="none" w:sz="0" w:space="0" w:color="auto"/>
          </w:divBdr>
          <w:divsChild>
            <w:div w:id="1921409044">
              <w:marLeft w:val="0"/>
              <w:marRight w:val="0"/>
              <w:marTop w:val="0"/>
              <w:marBottom w:val="0"/>
              <w:divBdr>
                <w:top w:val="none" w:sz="0" w:space="0" w:color="auto"/>
                <w:left w:val="none" w:sz="0" w:space="0" w:color="auto"/>
                <w:bottom w:val="none" w:sz="0" w:space="0" w:color="auto"/>
                <w:right w:val="none" w:sz="0" w:space="0" w:color="auto"/>
              </w:divBdr>
            </w:div>
          </w:divsChild>
        </w:div>
        <w:div w:id="378015513">
          <w:marLeft w:val="0"/>
          <w:marRight w:val="0"/>
          <w:marTop w:val="0"/>
          <w:marBottom w:val="0"/>
          <w:divBdr>
            <w:top w:val="none" w:sz="0" w:space="0" w:color="auto"/>
            <w:left w:val="none" w:sz="0" w:space="0" w:color="auto"/>
            <w:bottom w:val="none" w:sz="0" w:space="0" w:color="auto"/>
            <w:right w:val="none" w:sz="0" w:space="0" w:color="auto"/>
          </w:divBdr>
          <w:divsChild>
            <w:div w:id="2024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724">
      <w:bodyDiv w:val="1"/>
      <w:marLeft w:val="0"/>
      <w:marRight w:val="0"/>
      <w:marTop w:val="0"/>
      <w:marBottom w:val="0"/>
      <w:divBdr>
        <w:top w:val="none" w:sz="0" w:space="0" w:color="auto"/>
        <w:left w:val="none" w:sz="0" w:space="0" w:color="auto"/>
        <w:bottom w:val="none" w:sz="0" w:space="0" w:color="auto"/>
        <w:right w:val="none" w:sz="0" w:space="0" w:color="auto"/>
      </w:divBdr>
    </w:div>
    <w:div w:id="987637406">
      <w:bodyDiv w:val="1"/>
      <w:marLeft w:val="0"/>
      <w:marRight w:val="0"/>
      <w:marTop w:val="0"/>
      <w:marBottom w:val="0"/>
      <w:divBdr>
        <w:top w:val="none" w:sz="0" w:space="0" w:color="auto"/>
        <w:left w:val="none" w:sz="0" w:space="0" w:color="auto"/>
        <w:bottom w:val="none" w:sz="0" w:space="0" w:color="auto"/>
        <w:right w:val="none" w:sz="0" w:space="0" w:color="auto"/>
      </w:divBdr>
    </w:div>
    <w:div w:id="1005860358">
      <w:bodyDiv w:val="1"/>
      <w:marLeft w:val="0"/>
      <w:marRight w:val="0"/>
      <w:marTop w:val="0"/>
      <w:marBottom w:val="0"/>
      <w:divBdr>
        <w:top w:val="none" w:sz="0" w:space="0" w:color="auto"/>
        <w:left w:val="none" w:sz="0" w:space="0" w:color="auto"/>
        <w:bottom w:val="none" w:sz="0" w:space="0" w:color="auto"/>
        <w:right w:val="none" w:sz="0" w:space="0" w:color="auto"/>
      </w:divBdr>
    </w:div>
    <w:div w:id="1045763684">
      <w:bodyDiv w:val="1"/>
      <w:marLeft w:val="0"/>
      <w:marRight w:val="0"/>
      <w:marTop w:val="0"/>
      <w:marBottom w:val="0"/>
      <w:divBdr>
        <w:top w:val="none" w:sz="0" w:space="0" w:color="auto"/>
        <w:left w:val="none" w:sz="0" w:space="0" w:color="auto"/>
        <w:bottom w:val="none" w:sz="0" w:space="0" w:color="auto"/>
        <w:right w:val="none" w:sz="0" w:space="0" w:color="auto"/>
      </w:divBdr>
    </w:div>
    <w:div w:id="1050762236">
      <w:bodyDiv w:val="1"/>
      <w:marLeft w:val="0"/>
      <w:marRight w:val="0"/>
      <w:marTop w:val="0"/>
      <w:marBottom w:val="0"/>
      <w:divBdr>
        <w:top w:val="none" w:sz="0" w:space="0" w:color="auto"/>
        <w:left w:val="none" w:sz="0" w:space="0" w:color="auto"/>
        <w:bottom w:val="none" w:sz="0" w:space="0" w:color="auto"/>
        <w:right w:val="none" w:sz="0" w:space="0" w:color="auto"/>
      </w:divBdr>
    </w:div>
    <w:div w:id="1069111408">
      <w:bodyDiv w:val="1"/>
      <w:marLeft w:val="0"/>
      <w:marRight w:val="0"/>
      <w:marTop w:val="0"/>
      <w:marBottom w:val="0"/>
      <w:divBdr>
        <w:top w:val="none" w:sz="0" w:space="0" w:color="auto"/>
        <w:left w:val="none" w:sz="0" w:space="0" w:color="auto"/>
        <w:bottom w:val="none" w:sz="0" w:space="0" w:color="auto"/>
        <w:right w:val="none" w:sz="0" w:space="0" w:color="auto"/>
      </w:divBdr>
      <w:divsChild>
        <w:div w:id="1473795263">
          <w:marLeft w:val="0"/>
          <w:marRight w:val="0"/>
          <w:marTop w:val="0"/>
          <w:marBottom w:val="0"/>
          <w:divBdr>
            <w:top w:val="none" w:sz="0" w:space="0" w:color="auto"/>
            <w:left w:val="none" w:sz="0" w:space="0" w:color="auto"/>
            <w:bottom w:val="none" w:sz="0" w:space="0" w:color="auto"/>
            <w:right w:val="none" w:sz="0" w:space="0" w:color="auto"/>
          </w:divBdr>
        </w:div>
      </w:divsChild>
    </w:div>
    <w:div w:id="1080054816">
      <w:bodyDiv w:val="1"/>
      <w:marLeft w:val="0"/>
      <w:marRight w:val="0"/>
      <w:marTop w:val="0"/>
      <w:marBottom w:val="0"/>
      <w:divBdr>
        <w:top w:val="none" w:sz="0" w:space="0" w:color="auto"/>
        <w:left w:val="none" w:sz="0" w:space="0" w:color="auto"/>
        <w:bottom w:val="none" w:sz="0" w:space="0" w:color="auto"/>
        <w:right w:val="none" w:sz="0" w:space="0" w:color="auto"/>
      </w:divBdr>
    </w:div>
    <w:div w:id="1101024051">
      <w:bodyDiv w:val="1"/>
      <w:marLeft w:val="0"/>
      <w:marRight w:val="0"/>
      <w:marTop w:val="0"/>
      <w:marBottom w:val="0"/>
      <w:divBdr>
        <w:top w:val="none" w:sz="0" w:space="0" w:color="auto"/>
        <w:left w:val="none" w:sz="0" w:space="0" w:color="auto"/>
        <w:bottom w:val="none" w:sz="0" w:space="0" w:color="auto"/>
        <w:right w:val="none" w:sz="0" w:space="0" w:color="auto"/>
      </w:divBdr>
    </w:div>
    <w:div w:id="1131827951">
      <w:bodyDiv w:val="1"/>
      <w:marLeft w:val="0"/>
      <w:marRight w:val="0"/>
      <w:marTop w:val="0"/>
      <w:marBottom w:val="0"/>
      <w:divBdr>
        <w:top w:val="none" w:sz="0" w:space="0" w:color="auto"/>
        <w:left w:val="none" w:sz="0" w:space="0" w:color="auto"/>
        <w:bottom w:val="none" w:sz="0" w:space="0" w:color="auto"/>
        <w:right w:val="none" w:sz="0" w:space="0" w:color="auto"/>
      </w:divBdr>
      <w:divsChild>
        <w:div w:id="1912344232">
          <w:marLeft w:val="0"/>
          <w:marRight w:val="0"/>
          <w:marTop w:val="0"/>
          <w:marBottom w:val="0"/>
          <w:divBdr>
            <w:top w:val="none" w:sz="0" w:space="0" w:color="auto"/>
            <w:left w:val="none" w:sz="0" w:space="0" w:color="auto"/>
            <w:bottom w:val="none" w:sz="0" w:space="0" w:color="auto"/>
            <w:right w:val="none" w:sz="0" w:space="0" w:color="auto"/>
          </w:divBdr>
          <w:divsChild>
            <w:div w:id="2010523684">
              <w:marLeft w:val="0"/>
              <w:marRight w:val="0"/>
              <w:marTop w:val="0"/>
              <w:marBottom w:val="0"/>
              <w:divBdr>
                <w:top w:val="none" w:sz="0" w:space="0" w:color="auto"/>
                <w:left w:val="none" w:sz="0" w:space="0" w:color="auto"/>
                <w:bottom w:val="none" w:sz="0" w:space="0" w:color="auto"/>
                <w:right w:val="none" w:sz="0" w:space="0" w:color="auto"/>
              </w:divBdr>
            </w:div>
          </w:divsChild>
        </w:div>
        <w:div w:id="47190222">
          <w:marLeft w:val="0"/>
          <w:marRight w:val="0"/>
          <w:marTop w:val="0"/>
          <w:marBottom w:val="0"/>
          <w:divBdr>
            <w:top w:val="none" w:sz="0" w:space="0" w:color="auto"/>
            <w:left w:val="none" w:sz="0" w:space="0" w:color="auto"/>
            <w:bottom w:val="none" w:sz="0" w:space="0" w:color="auto"/>
            <w:right w:val="none" w:sz="0" w:space="0" w:color="auto"/>
          </w:divBdr>
          <w:divsChild>
            <w:div w:id="1311247898">
              <w:marLeft w:val="0"/>
              <w:marRight w:val="0"/>
              <w:marTop w:val="0"/>
              <w:marBottom w:val="0"/>
              <w:divBdr>
                <w:top w:val="none" w:sz="0" w:space="0" w:color="auto"/>
                <w:left w:val="none" w:sz="0" w:space="0" w:color="auto"/>
                <w:bottom w:val="none" w:sz="0" w:space="0" w:color="auto"/>
                <w:right w:val="none" w:sz="0" w:space="0" w:color="auto"/>
              </w:divBdr>
            </w:div>
          </w:divsChild>
        </w:div>
        <w:div w:id="1708065743">
          <w:marLeft w:val="0"/>
          <w:marRight w:val="0"/>
          <w:marTop w:val="0"/>
          <w:marBottom w:val="0"/>
          <w:divBdr>
            <w:top w:val="none" w:sz="0" w:space="0" w:color="auto"/>
            <w:left w:val="none" w:sz="0" w:space="0" w:color="auto"/>
            <w:bottom w:val="none" w:sz="0" w:space="0" w:color="auto"/>
            <w:right w:val="none" w:sz="0" w:space="0" w:color="auto"/>
          </w:divBdr>
          <w:divsChild>
            <w:div w:id="441339669">
              <w:marLeft w:val="0"/>
              <w:marRight w:val="0"/>
              <w:marTop w:val="0"/>
              <w:marBottom w:val="0"/>
              <w:divBdr>
                <w:top w:val="none" w:sz="0" w:space="0" w:color="auto"/>
                <w:left w:val="none" w:sz="0" w:space="0" w:color="auto"/>
                <w:bottom w:val="none" w:sz="0" w:space="0" w:color="auto"/>
                <w:right w:val="none" w:sz="0" w:space="0" w:color="auto"/>
              </w:divBdr>
            </w:div>
          </w:divsChild>
        </w:div>
        <w:div w:id="777872282">
          <w:marLeft w:val="0"/>
          <w:marRight w:val="0"/>
          <w:marTop w:val="0"/>
          <w:marBottom w:val="0"/>
          <w:divBdr>
            <w:top w:val="none" w:sz="0" w:space="0" w:color="auto"/>
            <w:left w:val="none" w:sz="0" w:space="0" w:color="auto"/>
            <w:bottom w:val="none" w:sz="0" w:space="0" w:color="auto"/>
            <w:right w:val="none" w:sz="0" w:space="0" w:color="auto"/>
          </w:divBdr>
          <w:divsChild>
            <w:div w:id="1669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171">
      <w:bodyDiv w:val="1"/>
      <w:marLeft w:val="0"/>
      <w:marRight w:val="0"/>
      <w:marTop w:val="0"/>
      <w:marBottom w:val="0"/>
      <w:divBdr>
        <w:top w:val="none" w:sz="0" w:space="0" w:color="auto"/>
        <w:left w:val="none" w:sz="0" w:space="0" w:color="auto"/>
        <w:bottom w:val="none" w:sz="0" w:space="0" w:color="auto"/>
        <w:right w:val="none" w:sz="0" w:space="0" w:color="auto"/>
      </w:divBdr>
    </w:div>
    <w:div w:id="1207335778">
      <w:bodyDiv w:val="1"/>
      <w:marLeft w:val="0"/>
      <w:marRight w:val="0"/>
      <w:marTop w:val="0"/>
      <w:marBottom w:val="0"/>
      <w:divBdr>
        <w:top w:val="none" w:sz="0" w:space="0" w:color="auto"/>
        <w:left w:val="none" w:sz="0" w:space="0" w:color="auto"/>
        <w:bottom w:val="none" w:sz="0" w:space="0" w:color="auto"/>
        <w:right w:val="none" w:sz="0" w:space="0" w:color="auto"/>
      </w:divBdr>
    </w:div>
    <w:div w:id="1210190170">
      <w:bodyDiv w:val="1"/>
      <w:marLeft w:val="0"/>
      <w:marRight w:val="0"/>
      <w:marTop w:val="0"/>
      <w:marBottom w:val="0"/>
      <w:divBdr>
        <w:top w:val="none" w:sz="0" w:space="0" w:color="auto"/>
        <w:left w:val="none" w:sz="0" w:space="0" w:color="auto"/>
        <w:bottom w:val="none" w:sz="0" w:space="0" w:color="auto"/>
        <w:right w:val="none" w:sz="0" w:space="0" w:color="auto"/>
      </w:divBdr>
      <w:divsChild>
        <w:div w:id="1484590389">
          <w:marLeft w:val="0"/>
          <w:marRight w:val="0"/>
          <w:marTop w:val="0"/>
          <w:marBottom w:val="0"/>
          <w:divBdr>
            <w:top w:val="none" w:sz="0" w:space="0" w:color="auto"/>
            <w:left w:val="none" w:sz="0" w:space="0" w:color="auto"/>
            <w:bottom w:val="none" w:sz="0" w:space="0" w:color="auto"/>
            <w:right w:val="none" w:sz="0" w:space="0" w:color="auto"/>
          </w:divBdr>
        </w:div>
      </w:divsChild>
    </w:div>
    <w:div w:id="1244342362">
      <w:bodyDiv w:val="1"/>
      <w:marLeft w:val="0"/>
      <w:marRight w:val="0"/>
      <w:marTop w:val="0"/>
      <w:marBottom w:val="0"/>
      <w:divBdr>
        <w:top w:val="none" w:sz="0" w:space="0" w:color="auto"/>
        <w:left w:val="none" w:sz="0" w:space="0" w:color="auto"/>
        <w:bottom w:val="none" w:sz="0" w:space="0" w:color="auto"/>
        <w:right w:val="none" w:sz="0" w:space="0" w:color="auto"/>
      </w:divBdr>
      <w:divsChild>
        <w:div w:id="848716205">
          <w:marLeft w:val="0"/>
          <w:marRight w:val="0"/>
          <w:marTop w:val="0"/>
          <w:marBottom w:val="0"/>
          <w:divBdr>
            <w:top w:val="none" w:sz="0" w:space="0" w:color="auto"/>
            <w:left w:val="none" w:sz="0" w:space="0" w:color="auto"/>
            <w:bottom w:val="none" w:sz="0" w:space="0" w:color="auto"/>
            <w:right w:val="none" w:sz="0" w:space="0" w:color="auto"/>
          </w:divBdr>
        </w:div>
      </w:divsChild>
    </w:div>
    <w:div w:id="1263994465">
      <w:bodyDiv w:val="1"/>
      <w:marLeft w:val="0"/>
      <w:marRight w:val="0"/>
      <w:marTop w:val="0"/>
      <w:marBottom w:val="0"/>
      <w:divBdr>
        <w:top w:val="none" w:sz="0" w:space="0" w:color="auto"/>
        <w:left w:val="none" w:sz="0" w:space="0" w:color="auto"/>
        <w:bottom w:val="none" w:sz="0" w:space="0" w:color="auto"/>
        <w:right w:val="none" w:sz="0" w:space="0" w:color="auto"/>
      </w:divBdr>
      <w:divsChild>
        <w:div w:id="1240748132">
          <w:marLeft w:val="0"/>
          <w:marRight w:val="0"/>
          <w:marTop w:val="0"/>
          <w:marBottom w:val="0"/>
          <w:divBdr>
            <w:top w:val="none" w:sz="0" w:space="0" w:color="auto"/>
            <w:left w:val="none" w:sz="0" w:space="0" w:color="auto"/>
            <w:bottom w:val="none" w:sz="0" w:space="0" w:color="auto"/>
            <w:right w:val="none" w:sz="0" w:space="0" w:color="auto"/>
          </w:divBdr>
          <w:divsChild>
            <w:div w:id="456342280">
              <w:marLeft w:val="0"/>
              <w:marRight w:val="0"/>
              <w:marTop w:val="0"/>
              <w:marBottom w:val="0"/>
              <w:divBdr>
                <w:top w:val="none" w:sz="0" w:space="0" w:color="auto"/>
                <w:left w:val="none" w:sz="0" w:space="0" w:color="auto"/>
                <w:bottom w:val="none" w:sz="0" w:space="0" w:color="auto"/>
                <w:right w:val="none" w:sz="0" w:space="0" w:color="auto"/>
              </w:divBdr>
            </w:div>
          </w:divsChild>
        </w:div>
        <w:div w:id="501235440">
          <w:marLeft w:val="0"/>
          <w:marRight w:val="0"/>
          <w:marTop w:val="0"/>
          <w:marBottom w:val="0"/>
          <w:divBdr>
            <w:top w:val="none" w:sz="0" w:space="0" w:color="auto"/>
            <w:left w:val="none" w:sz="0" w:space="0" w:color="auto"/>
            <w:bottom w:val="none" w:sz="0" w:space="0" w:color="auto"/>
            <w:right w:val="none" w:sz="0" w:space="0" w:color="auto"/>
          </w:divBdr>
          <w:divsChild>
            <w:div w:id="1599941556">
              <w:marLeft w:val="0"/>
              <w:marRight w:val="0"/>
              <w:marTop w:val="0"/>
              <w:marBottom w:val="0"/>
              <w:divBdr>
                <w:top w:val="none" w:sz="0" w:space="0" w:color="auto"/>
                <w:left w:val="none" w:sz="0" w:space="0" w:color="auto"/>
                <w:bottom w:val="none" w:sz="0" w:space="0" w:color="auto"/>
                <w:right w:val="none" w:sz="0" w:space="0" w:color="auto"/>
              </w:divBdr>
            </w:div>
          </w:divsChild>
        </w:div>
        <w:div w:id="1710303460">
          <w:marLeft w:val="0"/>
          <w:marRight w:val="0"/>
          <w:marTop w:val="0"/>
          <w:marBottom w:val="0"/>
          <w:divBdr>
            <w:top w:val="none" w:sz="0" w:space="0" w:color="auto"/>
            <w:left w:val="none" w:sz="0" w:space="0" w:color="auto"/>
            <w:bottom w:val="none" w:sz="0" w:space="0" w:color="auto"/>
            <w:right w:val="none" w:sz="0" w:space="0" w:color="auto"/>
          </w:divBdr>
          <w:divsChild>
            <w:div w:id="811488288">
              <w:marLeft w:val="0"/>
              <w:marRight w:val="0"/>
              <w:marTop w:val="0"/>
              <w:marBottom w:val="0"/>
              <w:divBdr>
                <w:top w:val="none" w:sz="0" w:space="0" w:color="auto"/>
                <w:left w:val="none" w:sz="0" w:space="0" w:color="auto"/>
                <w:bottom w:val="none" w:sz="0" w:space="0" w:color="auto"/>
                <w:right w:val="none" w:sz="0" w:space="0" w:color="auto"/>
              </w:divBdr>
            </w:div>
          </w:divsChild>
        </w:div>
        <w:div w:id="64843863">
          <w:marLeft w:val="0"/>
          <w:marRight w:val="0"/>
          <w:marTop w:val="0"/>
          <w:marBottom w:val="0"/>
          <w:divBdr>
            <w:top w:val="none" w:sz="0" w:space="0" w:color="auto"/>
            <w:left w:val="none" w:sz="0" w:space="0" w:color="auto"/>
            <w:bottom w:val="none" w:sz="0" w:space="0" w:color="auto"/>
            <w:right w:val="none" w:sz="0" w:space="0" w:color="auto"/>
          </w:divBdr>
          <w:divsChild>
            <w:div w:id="634989107">
              <w:marLeft w:val="0"/>
              <w:marRight w:val="0"/>
              <w:marTop w:val="0"/>
              <w:marBottom w:val="0"/>
              <w:divBdr>
                <w:top w:val="none" w:sz="0" w:space="0" w:color="auto"/>
                <w:left w:val="none" w:sz="0" w:space="0" w:color="auto"/>
                <w:bottom w:val="none" w:sz="0" w:space="0" w:color="auto"/>
                <w:right w:val="none" w:sz="0" w:space="0" w:color="auto"/>
              </w:divBdr>
            </w:div>
          </w:divsChild>
        </w:div>
        <w:div w:id="295334470">
          <w:marLeft w:val="0"/>
          <w:marRight w:val="0"/>
          <w:marTop w:val="0"/>
          <w:marBottom w:val="0"/>
          <w:divBdr>
            <w:top w:val="none" w:sz="0" w:space="0" w:color="auto"/>
            <w:left w:val="none" w:sz="0" w:space="0" w:color="auto"/>
            <w:bottom w:val="none" w:sz="0" w:space="0" w:color="auto"/>
            <w:right w:val="none" w:sz="0" w:space="0" w:color="auto"/>
          </w:divBdr>
          <w:divsChild>
            <w:div w:id="1513035161">
              <w:marLeft w:val="0"/>
              <w:marRight w:val="0"/>
              <w:marTop w:val="0"/>
              <w:marBottom w:val="0"/>
              <w:divBdr>
                <w:top w:val="none" w:sz="0" w:space="0" w:color="auto"/>
                <w:left w:val="none" w:sz="0" w:space="0" w:color="auto"/>
                <w:bottom w:val="none" w:sz="0" w:space="0" w:color="auto"/>
                <w:right w:val="none" w:sz="0" w:space="0" w:color="auto"/>
              </w:divBdr>
            </w:div>
          </w:divsChild>
        </w:div>
        <w:div w:id="1465807464">
          <w:marLeft w:val="0"/>
          <w:marRight w:val="0"/>
          <w:marTop w:val="0"/>
          <w:marBottom w:val="0"/>
          <w:divBdr>
            <w:top w:val="none" w:sz="0" w:space="0" w:color="auto"/>
            <w:left w:val="none" w:sz="0" w:space="0" w:color="auto"/>
            <w:bottom w:val="none" w:sz="0" w:space="0" w:color="auto"/>
            <w:right w:val="none" w:sz="0" w:space="0" w:color="auto"/>
          </w:divBdr>
          <w:divsChild>
            <w:div w:id="1980261735">
              <w:marLeft w:val="0"/>
              <w:marRight w:val="0"/>
              <w:marTop w:val="0"/>
              <w:marBottom w:val="0"/>
              <w:divBdr>
                <w:top w:val="none" w:sz="0" w:space="0" w:color="auto"/>
                <w:left w:val="none" w:sz="0" w:space="0" w:color="auto"/>
                <w:bottom w:val="none" w:sz="0" w:space="0" w:color="auto"/>
                <w:right w:val="none" w:sz="0" w:space="0" w:color="auto"/>
              </w:divBdr>
            </w:div>
          </w:divsChild>
        </w:div>
        <w:div w:id="1569074607">
          <w:marLeft w:val="0"/>
          <w:marRight w:val="0"/>
          <w:marTop w:val="0"/>
          <w:marBottom w:val="0"/>
          <w:divBdr>
            <w:top w:val="none" w:sz="0" w:space="0" w:color="auto"/>
            <w:left w:val="none" w:sz="0" w:space="0" w:color="auto"/>
            <w:bottom w:val="none" w:sz="0" w:space="0" w:color="auto"/>
            <w:right w:val="none" w:sz="0" w:space="0" w:color="auto"/>
          </w:divBdr>
          <w:divsChild>
            <w:div w:id="1387993142">
              <w:marLeft w:val="0"/>
              <w:marRight w:val="0"/>
              <w:marTop w:val="0"/>
              <w:marBottom w:val="0"/>
              <w:divBdr>
                <w:top w:val="none" w:sz="0" w:space="0" w:color="auto"/>
                <w:left w:val="none" w:sz="0" w:space="0" w:color="auto"/>
                <w:bottom w:val="none" w:sz="0" w:space="0" w:color="auto"/>
                <w:right w:val="none" w:sz="0" w:space="0" w:color="auto"/>
              </w:divBdr>
            </w:div>
          </w:divsChild>
        </w:div>
        <w:div w:id="494994007">
          <w:marLeft w:val="0"/>
          <w:marRight w:val="0"/>
          <w:marTop w:val="0"/>
          <w:marBottom w:val="0"/>
          <w:divBdr>
            <w:top w:val="none" w:sz="0" w:space="0" w:color="auto"/>
            <w:left w:val="none" w:sz="0" w:space="0" w:color="auto"/>
            <w:bottom w:val="none" w:sz="0" w:space="0" w:color="auto"/>
            <w:right w:val="none" w:sz="0" w:space="0" w:color="auto"/>
          </w:divBdr>
        </w:div>
      </w:divsChild>
    </w:div>
    <w:div w:id="1273438868">
      <w:bodyDiv w:val="1"/>
      <w:marLeft w:val="0"/>
      <w:marRight w:val="0"/>
      <w:marTop w:val="0"/>
      <w:marBottom w:val="0"/>
      <w:divBdr>
        <w:top w:val="none" w:sz="0" w:space="0" w:color="auto"/>
        <w:left w:val="none" w:sz="0" w:space="0" w:color="auto"/>
        <w:bottom w:val="none" w:sz="0" w:space="0" w:color="auto"/>
        <w:right w:val="none" w:sz="0" w:space="0" w:color="auto"/>
      </w:divBdr>
      <w:divsChild>
        <w:div w:id="1585649134">
          <w:marLeft w:val="0"/>
          <w:marRight w:val="0"/>
          <w:marTop w:val="75"/>
          <w:marBottom w:val="150"/>
          <w:divBdr>
            <w:top w:val="single" w:sz="6" w:space="0" w:color="D5DDC6"/>
            <w:left w:val="single" w:sz="6" w:space="0" w:color="D5DDC6"/>
            <w:bottom w:val="single" w:sz="6" w:space="0" w:color="D5DDC6"/>
            <w:right w:val="single" w:sz="6" w:space="0" w:color="D5DDC6"/>
          </w:divBdr>
        </w:div>
        <w:div w:id="1408504094">
          <w:marLeft w:val="0"/>
          <w:marRight w:val="0"/>
          <w:marTop w:val="75"/>
          <w:marBottom w:val="150"/>
          <w:divBdr>
            <w:top w:val="single" w:sz="6" w:space="0" w:color="D5DDC6"/>
            <w:left w:val="single" w:sz="6" w:space="0" w:color="D5DDC6"/>
            <w:bottom w:val="single" w:sz="6" w:space="0" w:color="D5DDC6"/>
            <w:right w:val="single" w:sz="6" w:space="0" w:color="D5DDC6"/>
          </w:divBdr>
        </w:div>
        <w:div w:id="88671291">
          <w:marLeft w:val="0"/>
          <w:marRight w:val="0"/>
          <w:marTop w:val="75"/>
          <w:marBottom w:val="150"/>
          <w:divBdr>
            <w:top w:val="single" w:sz="6" w:space="0" w:color="D5DDC6"/>
            <w:left w:val="single" w:sz="6" w:space="0" w:color="D5DDC6"/>
            <w:bottom w:val="single" w:sz="6" w:space="0" w:color="D5DDC6"/>
            <w:right w:val="single" w:sz="6" w:space="0" w:color="D5DDC6"/>
          </w:divBdr>
        </w:div>
        <w:div w:id="447360010">
          <w:marLeft w:val="0"/>
          <w:marRight w:val="0"/>
          <w:marTop w:val="75"/>
          <w:marBottom w:val="150"/>
          <w:divBdr>
            <w:top w:val="single" w:sz="6" w:space="0" w:color="D5DDC6"/>
            <w:left w:val="single" w:sz="6" w:space="0" w:color="D5DDC6"/>
            <w:bottom w:val="single" w:sz="6" w:space="0" w:color="D5DDC6"/>
            <w:right w:val="single" w:sz="6" w:space="0" w:color="D5DDC6"/>
          </w:divBdr>
        </w:div>
        <w:div w:id="1646663468">
          <w:marLeft w:val="0"/>
          <w:marRight w:val="0"/>
          <w:marTop w:val="75"/>
          <w:marBottom w:val="150"/>
          <w:divBdr>
            <w:top w:val="single" w:sz="6" w:space="0" w:color="D5DDC6"/>
            <w:left w:val="single" w:sz="6" w:space="0" w:color="D5DDC6"/>
            <w:bottom w:val="single" w:sz="6" w:space="0" w:color="D5DDC6"/>
            <w:right w:val="single" w:sz="6" w:space="0" w:color="D5DDC6"/>
          </w:divBdr>
        </w:div>
        <w:div w:id="104571220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1688192">
      <w:bodyDiv w:val="1"/>
      <w:marLeft w:val="0"/>
      <w:marRight w:val="0"/>
      <w:marTop w:val="0"/>
      <w:marBottom w:val="0"/>
      <w:divBdr>
        <w:top w:val="none" w:sz="0" w:space="0" w:color="auto"/>
        <w:left w:val="none" w:sz="0" w:space="0" w:color="auto"/>
        <w:bottom w:val="none" w:sz="0" w:space="0" w:color="auto"/>
        <w:right w:val="none" w:sz="0" w:space="0" w:color="auto"/>
      </w:divBdr>
    </w:div>
    <w:div w:id="1299410883">
      <w:bodyDiv w:val="1"/>
      <w:marLeft w:val="0"/>
      <w:marRight w:val="0"/>
      <w:marTop w:val="0"/>
      <w:marBottom w:val="0"/>
      <w:divBdr>
        <w:top w:val="none" w:sz="0" w:space="0" w:color="auto"/>
        <w:left w:val="none" w:sz="0" w:space="0" w:color="auto"/>
        <w:bottom w:val="none" w:sz="0" w:space="0" w:color="auto"/>
        <w:right w:val="none" w:sz="0" w:space="0" w:color="auto"/>
      </w:divBdr>
      <w:divsChild>
        <w:div w:id="694578043">
          <w:marLeft w:val="0"/>
          <w:marRight w:val="0"/>
          <w:marTop w:val="0"/>
          <w:marBottom w:val="0"/>
          <w:divBdr>
            <w:top w:val="none" w:sz="0" w:space="0" w:color="auto"/>
            <w:left w:val="none" w:sz="0" w:space="0" w:color="auto"/>
            <w:bottom w:val="none" w:sz="0" w:space="0" w:color="auto"/>
            <w:right w:val="none" w:sz="0" w:space="0" w:color="auto"/>
          </w:divBdr>
          <w:divsChild>
            <w:div w:id="734358720">
              <w:marLeft w:val="0"/>
              <w:marRight w:val="0"/>
              <w:marTop w:val="0"/>
              <w:marBottom w:val="0"/>
              <w:divBdr>
                <w:top w:val="none" w:sz="0" w:space="0" w:color="auto"/>
                <w:left w:val="none" w:sz="0" w:space="0" w:color="auto"/>
                <w:bottom w:val="none" w:sz="0" w:space="0" w:color="auto"/>
                <w:right w:val="none" w:sz="0" w:space="0" w:color="auto"/>
              </w:divBdr>
            </w:div>
          </w:divsChild>
        </w:div>
        <w:div w:id="881870791">
          <w:marLeft w:val="0"/>
          <w:marRight w:val="0"/>
          <w:marTop w:val="0"/>
          <w:marBottom w:val="0"/>
          <w:divBdr>
            <w:top w:val="none" w:sz="0" w:space="0" w:color="auto"/>
            <w:left w:val="none" w:sz="0" w:space="0" w:color="auto"/>
            <w:bottom w:val="none" w:sz="0" w:space="0" w:color="auto"/>
            <w:right w:val="none" w:sz="0" w:space="0" w:color="auto"/>
          </w:divBdr>
          <w:divsChild>
            <w:div w:id="1469973492">
              <w:marLeft w:val="0"/>
              <w:marRight w:val="0"/>
              <w:marTop w:val="0"/>
              <w:marBottom w:val="0"/>
              <w:divBdr>
                <w:top w:val="none" w:sz="0" w:space="0" w:color="auto"/>
                <w:left w:val="none" w:sz="0" w:space="0" w:color="auto"/>
                <w:bottom w:val="none" w:sz="0" w:space="0" w:color="auto"/>
                <w:right w:val="none" w:sz="0" w:space="0" w:color="auto"/>
              </w:divBdr>
            </w:div>
          </w:divsChild>
        </w:div>
        <w:div w:id="1923099049">
          <w:marLeft w:val="0"/>
          <w:marRight w:val="0"/>
          <w:marTop w:val="0"/>
          <w:marBottom w:val="0"/>
          <w:divBdr>
            <w:top w:val="none" w:sz="0" w:space="0" w:color="auto"/>
            <w:left w:val="none" w:sz="0" w:space="0" w:color="auto"/>
            <w:bottom w:val="none" w:sz="0" w:space="0" w:color="auto"/>
            <w:right w:val="none" w:sz="0" w:space="0" w:color="auto"/>
          </w:divBdr>
          <w:divsChild>
            <w:div w:id="74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83">
      <w:bodyDiv w:val="1"/>
      <w:marLeft w:val="0"/>
      <w:marRight w:val="0"/>
      <w:marTop w:val="0"/>
      <w:marBottom w:val="0"/>
      <w:divBdr>
        <w:top w:val="none" w:sz="0" w:space="0" w:color="auto"/>
        <w:left w:val="none" w:sz="0" w:space="0" w:color="auto"/>
        <w:bottom w:val="none" w:sz="0" w:space="0" w:color="auto"/>
        <w:right w:val="none" w:sz="0" w:space="0" w:color="auto"/>
      </w:divBdr>
    </w:div>
    <w:div w:id="1303971218">
      <w:bodyDiv w:val="1"/>
      <w:marLeft w:val="0"/>
      <w:marRight w:val="0"/>
      <w:marTop w:val="0"/>
      <w:marBottom w:val="0"/>
      <w:divBdr>
        <w:top w:val="none" w:sz="0" w:space="0" w:color="auto"/>
        <w:left w:val="none" w:sz="0" w:space="0" w:color="auto"/>
        <w:bottom w:val="none" w:sz="0" w:space="0" w:color="auto"/>
        <w:right w:val="none" w:sz="0" w:space="0" w:color="auto"/>
      </w:divBdr>
    </w:div>
    <w:div w:id="1316761545">
      <w:bodyDiv w:val="1"/>
      <w:marLeft w:val="0"/>
      <w:marRight w:val="0"/>
      <w:marTop w:val="0"/>
      <w:marBottom w:val="0"/>
      <w:divBdr>
        <w:top w:val="none" w:sz="0" w:space="0" w:color="auto"/>
        <w:left w:val="none" w:sz="0" w:space="0" w:color="auto"/>
        <w:bottom w:val="none" w:sz="0" w:space="0" w:color="auto"/>
        <w:right w:val="none" w:sz="0" w:space="0" w:color="auto"/>
      </w:divBdr>
    </w:div>
    <w:div w:id="1323855617">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5">
          <w:marLeft w:val="0"/>
          <w:marRight w:val="0"/>
          <w:marTop w:val="0"/>
          <w:marBottom w:val="0"/>
          <w:divBdr>
            <w:top w:val="none" w:sz="0" w:space="0" w:color="auto"/>
            <w:left w:val="none" w:sz="0" w:space="0" w:color="auto"/>
            <w:bottom w:val="none" w:sz="0" w:space="0" w:color="auto"/>
            <w:right w:val="none" w:sz="0" w:space="0" w:color="auto"/>
          </w:divBdr>
        </w:div>
        <w:div w:id="1135634787">
          <w:marLeft w:val="0"/>
          <w:marRight w:val="0"/>
          <w:marTop w:val="0"/>
          <w:marBottom w:val="0"/>
          <w:divBdr>
            <w:top w:val="none" w:sz="0" w:space="0" w:color="auto"/>
            <w:left w:val="none" w:sz="0" w:space="0" w:color="auto"/>
            <w:bottom w:val="none" w:sz="0" w:space="0" w:color="auto"/>
            <w:right w:val="none" w:sz="0" w:space="0" w:color="auto"/>
          </w:divBdr>
          <w:divsChild>
            <w:div w:id="562522872">
              <w:marLeft w:val="0"/>
              <w:marRight w:val="0"/>
              <w:marTop w:val="0"/>
              <w:marBottom w:val="0"/>
              <w:divBdr>
                <w:top w:val="none" w:sz="0" w:space="0" w:color="auto"/>
                <w:left w:val="none" w:sz="0" w:space="0" w:color="auto"/>
                <w:bottom w:val="none" w:sz="0" w:space="0" w:color="auto"/>
                <w:right w:val="none" w:sz="0" w:space="0" w:color="auto"/>
              </w:divBdr>
            </w:div>
          </w:divsChild>
        </w:div>
        <w:div w:id="2003921512">
          <w:marLeft w:val="0"/>
          <w:marRight w:val="0"/>
          <w:marTop w:val="0"/>
          <w:marBottom w:val="0"/>
          <w:divBdr>
            <w:top w:val="none" w:sz="0" w:space="0" w:color="auto"/>
            <w:left w:val="none" w:sz="0" w:space="0" w:color="auto"/>
            <w:bottom w:val="none" w:sz="0" w:space="0" w:color="auto"/>
            <w:right w:val="none" w:sz="0" w:space="0" w:color="auto"/>
          </w:divBdr>
          <w:divsChild>
            <w:div w:id="423459288">
              <w:marLeft w:val="0"/>
              <w:marRight w:val="0"/>
              <w:marTop w:val="0"/>
              <w:marBottom w:val="0"/>
              <w:divBdr>
                <w:top w:val="none" w:sz="0" w:space="0" w:color="auto"/>
                <w:left w:val="none" w:sz="0" w:space="0" w:color="auto"/>
                <w:bottom w:val="none" w:sz="0" w:space="0" w:color="auto"/>
                <w:right w:val="none" w:sz="0" w:space="0" w:color="auto"/>
              </w:divBdr>
            </w:div>
          </w:divsChild>
        </w:div>
        <w:div w:id="446897223">
          <w:marLeft w:val="0"/>
          <w:marRight w:val="0"/>
          <w:marTop w:val="0"/>
          <w:marBottom w:val="0"/>
          <w:divBdr>
            <w:top w:val="none" w:sz="0" w:space="0" w:color="auto"/>
            <w:left w:val="none" w:sz="0" w:space="0" w:color="auto"/>
            <w:bottom w:val="none" w:sz="0" w:space="0" w:color="auto"/>
            <w:right w:val="none" w:sz="0" w:space="0" w:color="auto"/>
          </w:divBdr>
          <w:divsChild>
            <w:div w:id="1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914">
      <w:bodyDiv w:val="1"/>
      <w:marLeft w:val="0"/>
      <w:marRight w:val="0"/>
      <w:marTop w:val="0"/>
      <w:marBottom w:val="0"/>
      <w:divBdr>
        <w:top w:val="none" w:sz="0" w:space="0" w:color="auto"/>
        <w:left w:val="none" w:sz="0" w:space="0" w:color="auto"/>
        <w:bottom w:val="none" w:sz="0" w:space="0" w:color="auto"/>
        <w:right w:val="none" w:sz="0" w:space="0" w:color="auto"/>
      </w:divBdr>
    </w:div>
    <w:div w:id="1356271328">
      <w:bodyDiv w:val="1"/>
      <w:marLeft w:val="0"/>
      <w:marRight w:val="0"/>
      <w:marTop w:val="0"/>
      <w:marBottom w:val="0"/>
      <w:divBdr>
        <w:top w:val="none" w:sz="0" w:space="0" w:color="auto"/>
        <w:left w:val="none" w:sz="0" w:space="0" w:color="auto"/>
        <w:bottom w:val="none" w:sz="0" w:space="0" w:color="auto"/>
        <w:right w:val="none" w:sz="0" w:space="0" w:color="auto"/>
      </w:divBdr>
    </w:div>
    <w:div w:id="1367412300">
      <w:bodyDiv w:val="1"/>
      <w:marLeft w:val="0"/>
      <w:marRight w:val="0"/>
      <w:marTop w:val="0"/>
      <w:marBottom w:val="0"/>
      <w:divBdr>
        <w:top w:val="none" w:sz="0" w:space="0" w:color="auto"/>
        <w:left w:val="none" w:sz="0" w:space="0" w:color="auto"/>
        <w:bottom w:val="none" w:sz="0" w:space="0" w:color="auto"/>
        <w:right w:val="none" w:sz="0" w:space="0" w:color="auto"/>
      </w:divBdr>
      <w:divsChild>
        <w:div w:id="966741547">
          <w:marLeft w:val="0"/>
          <w:marRight w:val="0"/>
          <w:marTop w:val="0"/>
          <w:marBottom w:val="0"/>
          <w:divBdr>
            <w:top w:val="none" w:sz="0" w:space="0" w:color="auto"/>
            <w:left w:val="none" w:sz="0" w:space="0" w:color="auto"/>
            <w:bottom w:val="none" w:sz="0" w:space="0" w:color="auto"/>
            <w:right w:val="none" w:sz="0" w:space="0" w:color="auto"/>
          </w:divBdr>
        </w:div>
        <w:div w:id="2013408164">
          <w:marLeft w:val="0"/>
          <w:marRight w:val="0"/>
          <w:marTop w:val="0"/>
          <w:marBottom w:val="0"/>
          <w:divBdr>
            <w:top w:val="none" w:sz="0" w:space="0" w:color="auto"/>
            <w:left w:val="none" w:sz="0" w:space="0" w:color="auto"/>
            <w:bottom w:val="none" w:sz="0" w:space="0" w:color="auto"/>
            <w:right w:val="none" w:sz="0" w:space="0" w:color="auto"/>
          </w:divBdr>
        </w:div>
        <w:div w:id="348410527">
          <w:marLeft w:val="0"/>
          <w:marRight w:val="0"/>
          <w:marTop w:val="0"/>
          <w:marBottom w:val="0"/>
          <w:divBdr>
            <w:top w:val="none" w:sz="0" w:space="0" w:color="auto"/>
            <w:left w:val="none" w:sz="0" w:space="0" w:color="auto"/>
            <w:bottom w:val="none" w:sz="0" w:space="0" w:color="auto"/>
            <w:right w:val="none" w:sz="0" w:space="0" w:color="auto"/>
          </w:divBdr>
          <w:divsChild>
            <w:div w:id="2016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593">
      <w:bodyDiv w:val="1"/>
      <w:marLeft w:val="0"/>
      <w:marRight w:val="0"/>
      <w:marTop w:val="0"/>
      <w:marBottom w:val="0"/>
      <w:divBdr>
        <w:top w:val="none" w:sz="0" w:space="0" w:color="auto"/>
        <w:left w:val="none" w:sz="0" w:space="0" w:color="auto"/>
        <w:bottom w:val="none" w:sz="0" w:space="0" w:color="auto"/>
        <w:right w:val="none" w:sz="0" w:space="0" w:color="auto"/>
      </w:divBdr>
    </w:div>
    <w:div w:id="1384863150">
      <w:bodyDiv w:val="1"/>
      <w:marLeft w:val="0"/>
      <w:marRight w:val="0"/>
      <w:marTop w:val="0"/>
      <w:marBottom w:val="0"/>
      <w:divBdr>
        <w:top w:val="none" w:sz="0" w:space="0" w:color="auto"/>
        <w:left w:val="none" w:sz="0" w:space="0" w:color="auto"/>
        <w:bottom w:val="none" w:sz="0" w:space="0" w:color="auto"/>
        <w:right w:val="none" w:sz="0" w:space="0" w:color="auto"/>
      </w:divBdr>
      <w:divsChild>
        <w:div w:id="815144657">
          <w:marLeft w:val="0"/>
          <w:marRight w:val="0"/>
          <w:marTop w:val="0"/>
          <w:marBottom w:val="0"/>
          <w:divBdr>
            <w:top w:val="none" w:sz="0" w:space="0" w:color="auto"/>
            <w:left w:val="none" w:sz="0" w:space="0" w:color="auto"/>
            <w:bottom w:val="none" w:sz="0" w:space="0" w:color="auto"/>
            <w:right w:val="none" w:sz="0" w:space="0" w:color="auto"/>
          </w:divBdr>
          <w:divsChild>
            <w:div w:id="1129711007">
              <w:marLeft w:val="0"/>
              <w:marRight w:val="0"/>
              <w:marTop w:val="0"/>
              <w:marBottom w:val="0"/>
              <w:divBdr>
                <w:top w:val="none" w:sz="0" w:space="0" w:color="auto"/>
                <w:left w:val="none" w:sz="0" w:space="0" w:color="auto"/>
                <w:bottom w:val="none" w:sz="0" w:space="0" w:color="auto"/>
                <w:right w:val="none" w:sz="0" w:space="0" w:color="auto"/>
              </w:divBdr>
            </w:div>
          </w:divsChild>
        </w:div>
        <w:div w:id="1212500873">
          <w:marLeft w:val="0"/>
          <w:marRight w:val="0"/>
          <w:marTop w:val="0"/>
          <w:marBottom w:val="0"/>
          <w:divBdr>
            <w:top w:val="none" w:sz="0" w:space="0" w:color="auto"/>
            <w:left w:val="none" w:sz="0" w:space="0" w:color="auto"/>
            <w:bottom w:val="none" w:sz="0" w:space="0" w:color="auto"/>
            <w:right w:val="none" w:sz="0" w:space="0" w:color="auto"/>
          </w:divBdr>
          <w:divsChild>
            <w:div w:id="1313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102">
      <w:bodyDiv w:val="1"/>
      <w:marLeft w:val="0"/>
      <w:marRight w:val="0"/>
      <w:marTop w:val="0"/>
      <w:marBottom w:val="0"/>
      <w:divBdr>
        <w:top w:val="none" w:sz="0" w:space="0" w:color="auto"/>
        <w:left w:val="none" w:sz="0" w:space="0" w:color="auto"/>
        <w:bottom w:val="none" w:sz="0" w:space="0" w:color="auto"/>
        <w:right w:val="none" w:sz="0" w:space="0" w:color="auto"/>
      </w:divBdr>
      <w:divsChild>
        <w:div w:id="1088573189">
          <w:marLeft w:val="0"/>
          <w:marRight w:val="0"/>
          <w:marTop w:val="0"/>
          <w:marBottom w:val="0"/>
          <w:divBdr>
            <w:top w:val="none" w:sz="0" w:space="0" w:color="auto"/>
            <w:left w:val="none" w:sz="0" w:space="0" w:color="auto"/>
            <w:bottom w:val="none" w:sz="0" w:space="0" w:color="auto"/>
            <w:right w:val="none" w:sz="0" w:space="0" w:color="auto"/>
          </w:divBdr>
        </w:div>
      </w:divsChild>
    </w:div>
    <w:div w:id="1392919403">
      <w:bodyDiv w:val="1"/>
      <w:marLeft w:val="0"/>
      <w:marRight w:val="0"/>
      <w:marTop w:val="0"/>
      <w:marBottom w:val="0"/>
      <w:divBdr>
        <w:top w:val="none" w:sz="0" w:space="0" w:color="auto"/>
        <w:left w:val="none" w:sz="0" w:space="0" w:color="auto"/>
        <w:bottom w:val="none" w:sz="0" w:space="0" w:color="auto"/>
        <w:right w:val="none" w:sz="0" w:space="0" w:color="auto"/>
      </w:divBdr>
      <w:divsChild>
        <w:div w:id="278075823">
          <w:marLeft w:val="0"/>
          <w:marRight w:val="0"/>
          <w:marTop w:val="0"/>
          <w:marBottom w:val="0"/>
          <w:divBdr>
            <w:top w:val="none" w:sz="0" w:space="0" w:color="auto"/>
            <w:left w:val="none" w:sz="0" w:space="0" w:color="auto"/>
            <w:bottom w:val="none" w:sz="0" w:space="0" w:color="auto"/>
            <w:right w:val="none" w:sz="0" w:space="0" w:color="auto"/>
          </w:divBdr>
          <w:divsChild>
            <w:div w:id="2223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044">
      <w:bodyDiv w:val="1"/>
      <w:marLeft w:val="0"/>
      <w:marRight w:val="0"/>
      <w:marTop w:val="0"/>
      <w:marBottom w:val="0"/>
      <w:divBdr>
        <w:top w:val="none" w:sz="0" w:space="0" w:color="auto"/>
        <w:left w:val="none" w:sz="0" w:space="0" w:color="auto"/>
        <w:bottom w:val="none" w:sz="0" w:space="0" w:color="auto"/>
        <w:right w:val="none" w:sz="0" w:space="0" w:color="auto"/>
      </w:divBdr>
      <w:divsChild>
        <w:div w:id="187065506">
          <w:marLeft w:val="0"/>
          <w:marRight w:val="0"/>
          <w:marTop w:val="0"/>
          <w:marBottom w:val="0"/>
          <w:divBdr>
            <w:top w:val="none" w:sz="0" w:space="0" w:color="auto"/>
            <w:left w:val="none" w:sz="0" w:space="0" w:color="auto"/>
            <w:bottom w:val="none" w:sz="0" w:space="0" w:color="auto"/>
            <w:right w:val="none" w:sz="0" w:space="0" w:color="auto"/>
          </w:divBdr>
          <w:divsChild>
            <w:div w:id="312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560">
      <w:bodyDiv w:val="1"/>
      <w:marLeft w:val="0"/>
      <w:marRight w:val="0"/>
      <w:marTop w:val="0"/>
      <w:marBottom w:val="0"/>
      <w:divBdr>
        <w:top w:val="none" w:sz="0" w:space="0" w:color="auto"/>
        <w:left w:val="none" w:sz="0" w:space="0" w:color="auto"/>
        <w:bottom w:val="none" w:sz="0" w:space="0" w:color="auto"/>
        <w:right w:val="none" w:sz="0" w:space="0" w:color="auto"/>
      </w:divBdr>
      <w:divsChild>
        <w:div w:id="882517153">
          <w:marLeft w:val="0"/>
          <w:marRight w:val="0"/>
          <w:marTop w:val="0"/>
          <w:marBottom w:val="0"/>
          <w:divBdr>
            <w:top w:val="none" w:sz="0" w:space="0" w:color="auto"/>
            <w:left w:val="none" w:sz="0" w:space="0" w:color="auto"/>
            <w:bottom w:val="none" w:sz="0" w:space="0" w:color="auto"/>
            <w:right w:val="none" w:sz="0" w:space="0" w:color="auto"/>
          </w:divBdr>
          <w:divsChild>
            <w:div w:id="904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14">
      <w:bodyDiv w:val="1"/>
      <w:marLeft w:val="0"/>
      <w:marRight w:val="0"/>
      <w:marTop w:val="0"/>
      <w:marBottom w:val="0"/>
      <w:divBdr>
        <w:top w:val="none" w:sz="0" w:space="0" w:color="auto"/>
        <w:left w:val="none" w:sz="0" w:space="0" w:color="auto"/>
        <w:bottom w:val="none" w:sz="0" w:space="0" w:color="auto"/>
        <w:right w:val="none" w:sz="0" w:space="0" w:color="auto"/>
      </w:divBdr>
      <w:divsChild>
        <w:div w:id="105538182">
          <w:marLeft w:val="0"/>
          <w:marRight w:val="0"/>
          <w:marTop w:val="0"/>
          <w:marBottom w:val="0"/>
          <w:divBdr>
            <w:top w:val="none" w:sz="0" w:space="0" w:color="auto"/>
            <w:left w:val="none" w:sz="0" w:space="0" w:color="auto"/>
            <w:bottom w:val="none" w:sz="0" w:space="0" w:color="auto"/>
            <w:right w:val="none" w:sz="0" w:space="0" w:color="auto"/>
          </w:divBdr>
          <w:divsChild>
            <w:div w:id="1964728617">
              <w:marLeft w:val="0"/>
              <w:marRight w:val="0"/>
              <w:marTop w:val="0"/>
              <w:marBottom w:val="0"/>
              <w:divBdr>
                <w:top w:val="none" w:sz="0" w:space="0" w:color="auto"/>
                <w:left w:val="none" w:sz="0" w:space="0" w:color="auto"/>
                <w:bottom w:val="none" w:sz="0" w:space="0" w:color="auto"/>
                <w:right w:val="none" w:sz="0" w:space="0" w:color="auto"/>
              </w:divBdr>
            </w:div>
          </w:divsChild>
        </w:div>
        <w:div w:id="1817143521">
          <w:marLeft w:val="0"/>
          <w:marRight w:val="0"/>
          <w:marTop w:val="0"/>
          <w:marBottom w:val="0"/>
          <w:divBdr>
            <w:top w:val="none" w:sz="0" w:space="0" w:color="auto"/>
            <w:left w:val="none" w:sz="0" w:space="0" w:color="auto"/>
            <w:bottom w:val="none" w:sz="0" w:space="0" w:color="auto"/>
            <w:right w:val="none" w:sz="0" w:space="0" w:color="auto"/>
          </w:divBdr>
          <w:divsChild>
            <w:div w:id="53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30">
      <w:bodyDiv w:val="1"/>
      <w:marLeft w:val="0"/>
      <w:marRight w:val="0"/>
      <w:marTop w:val="0"/>
      <w:marBottom w:val="0"/>
      <w:divBdr>
        <w:top w:val="none" w:sz="0" w:space="0" w:color="auto"/>
        <w:left w:val="none" w:sz="0" w:space="0" w:color="auto"/>
        <w:bottom w:val="none" w:sz="0" w:space="0" w:color="auto"/>
        <w:right w:val="none" w:sz="0" w:space="0" w:color="auto"/>
      </w:divBdr>
      <w:divsChild>
        <w:div w:id="2136212799">
          <w:marLeft w:val="0"/>
          <w:marRight w:val="0"/>
          <w:marTop w:val="75"/>
          <w:marBottom w:val="150"/>
          <w:divBdr>
            <w:top w:val="single" w:sz="6" w:space="0" w:color="D5DDC6"/>
            <w:left w:val="single" w:sz="6" w:space="0" w:color="D5DDC6"/>
            <w:bottom w:val="single" w:sz="6" w:space="0" w:color="D5DDC6"/>
            <w:right w:val="single" w:sz="6" w:space="0" w:color="D5DDC6"/>
          </w:divBdr>
        </w:div>
        <w:div w:id="18330629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57409630">
      <w:bodyDiv w:val="1"/>
      <w:marLeft w:val="0"/>
      <w:marRight w:val="0"/>
      <w:marTop w:val="0"/>
      <w:marBottom w:val="0"/>
      <w:divBdr>
        <w:top w:val="none" w:sz="0" w:space="0" w:color="auto"/>
        <w:left w:val="none" w:sz="0" w:space="0" w:color="auto"/>
        <w:bottom w:val="none" w:sz="0" w:space="0" w:color="auto"/>
        <w:right w:val="none" w:sz="0" w:space="0" w:color="auto"/>
      </w:divBdr>
    </w:div>
    <w:div w:id="1462189693">
      <w:bodyDiv w:val="1"/>
      <w:marLeft w:val="0"/>
      <w:marRight w:val="0"/>
      <w:marTop w:val="0"/>
      <w:marBottom w:val="0"/>
      <w:divBdr>
        <w:top w:val="none" w:sz="0" w:space="0" w:color="auto"/>
        <w:left w:val="none" w:sz="0" w:space="0" w:color="auto"/>
        <w:bottom w:val="none" w:sz="0" w:space="0" w:color="auto"/>
        <w:right w:val="none" w:sz="0" w:space="0" w:color="auto"/>
      </w:divBdr>
    </w:div>
    <w:div w:id="1466657126">
      <w:bodyDiv w:val="1"/>
      <w:marLeft w:val="0"/>
      <w:marRight w:val="0"/>
      <w:marTop w:val="0"/>
      <w:marBottom w:val="0"/>
      <w:divBdr>
        <w:top w:val="none" w:sz="0" w:space="0" w:color="auto"/>
        <w:left w:val="none" w:sz="0" w:space="0" w:color="auto"/>
        <w:bottom w:val="none" w:sz="0" w:space="0" w:color="auto"/>
        <w:right w:val="none" w:sz="0" w:space="0" w:color="auto"/>
      </w:divBdr>
      <w:divsChild>
        <w:div w:id="1998411866">
          <w:marLeft w:val="0"/>
          <w:marRight w:val="0"/>
          <w:marTop w:val="0"/>
          <w:marBottom w:val="0"/>
          <w:divBdr>
            <w:top w:val="none" w:sz="0" w:space="0" w:color="auto"/>
            <w:left w:val="none" w:sz="0" w:space="0" w:color="auto"/>
            <w:bottom w:val="none" w:sz="0" w:space="0" w:color="auto"/>
            <w:right w:val="none" w:sz="0" w:space="0" w:color="auto"/>
          </w:divBdr>
        </w:div>
        <w:div w:id="570040364">
          <w:marLeft w:val="0"/>
          <w:marRight w:val="0"/>
          <w:marTop w:val="0"/>
          <w:marBottom w:val="0"/>
          <w:divBdr>
            <w:top w:val="none" w:sz="0" w:space="0" w:color="auto"/>
            <w:left w:val="single" w:sz="36" w:space="12" w:color="4CAF50"/>
            <w:bottom w:val="none" w:sz="0" w:space="0" w:color="auto"/>
            <w:right w:val="none" w:sz="0" w:space="0" w:color="auto"/>
          </w:divBdr>
        </w:div>
      </w:divsChild>
    </w:div>
    <w:div w:id="1516190885">
      <w:bodyDiv w:val="1"/>
      <w:marLeft w:val="0"/>
      <w:marRight w:val="0"/>
      <w:marTop w:val="0"/>
      <w:marBottom w:val="0"/>
      <w:divBdr>
        <w:top w:val="none" w:sz="0" w:space="0" w:color="auto"/>
        <w:left w:val="none" w:sz="0" w:space="0" w:color="auto"/>
        <w:bottom w:val="none" w:sz="0" w:space="0" w:color="auto"/>
        <w:right w:val="none" w:sz="0" w:space="0" w:color="auto"/>
      </w:divBdr>
    </w:div>
    <w:div w:id="1528836816">
      <w:bodyDiv w:val="1"/>
      <w:marLeft w:val="0"/>
      <w:marRight w:val="0"/>
      <w:marTop w:val="0"/>
      <w:marBottom w:val="0"/>
      <w:divBdr>
        <w:top w:val="none" w:sz="0" w:space="0" w:color="auto"/>
        <w:left w:val="none" w:sz="0" w:space="0" w:color="auto"/>
        <w:bottom w:val="none" w:sz="0" w:space="0" w:color="auto"/>
        <w:right w:val="none" w:sz="0" w:space="0" w:color="auto"/>
      </w:divBdr>
    </w:div>
    <w:div w:id="1560823444">
      <w:bodyDiv w:val="1"/>
      <w:marLeft w:val="0"/>
      <w:marRight w:val="0"/>
      <w:marTop w:val="0"/>
      <w:marBottom w:val="0"/>
      <w:divBdr>
        <w:top w:val="none" w:sz="0" w:space="0" w:color="auto"/>
        <w:left w:val="none" w:sz="0" w:space="0" w:color="auto"/>
        <w:bottom w:val="none" w:sz="0" w:space="0" w:color="auto"/>
        <w:right w:val="none" w:sz="0" w:space="0" w:color="auto"/>
      </w:divBdr>
      <w:divsChild>
        <w:div w:id="1392271734">
          <w:marLeft w:val="0"/>
          <w:marRight w:val="0"/>
          <w:marTop w:val="75"/>
          <w:marBottom w:val="150"/>
          <w:divBdr>
            <w:top w:val="single" w:sz="6" w:space="0" w:color="D5DDC6"/>
            <w:left w:val="single" w:sz="6" w:space="0" w:color="D5DDC6"/>
            <w:bottom w:val="single" w:sz="6" w:space="0" w:color="D5DDC6"/>
            <w:right w:val="single" w:sz="6" w:space="0" w:color="D5DDC6"/>
          </w:divBdr>
        </w:div>
        <w:div w:id="696545313">
          <w:marLeft w:val="0"/>
          <w:marRight w:val="0"/>
          <w:marTop w:val="75"/>
          <w:marBottom w:val="150"/>
          <w:divBdr>
            <w:top w:val="single" w:sz="6" w:space="0" w:color="D5DDC6"/>
            <w:left w:val="single" w:sz="6" w:space="0" w:color="D5DDC6"/>
            <w:bottom w:val="single" w:sz="6" w:space="0" w:color="D5DDC6"/>
            <w:right w:val="single" w:sz="6" w:space="0" w:color="D5DDC6"/>
          </w:divBdr>
        </w:div>
        <w:div w:id="1522350837">
          <w:marLeft w:val="0"/>
          <w:marRight w:val="0"/>
          <w:marTop w:val="75"/>
          <w:marBottom w:val="150"/>
          <w:divBdr>
            <w:top w:val="single" w:sz="6" w:space="0" w:color="D5DDC6"/>
            <w:left w:val="single" w:sz="6" w:space="0" w:color="D5DDC6"/>
            <w:bottom w:val="single" w:sz="6" w:space="0" w:color="D5DDC6"/>
            <w:right w:val="single" w:sz="6" w:space="0" w:color="D5DDC6"/>
          </w:divBdr>
        </w:div>
        <w:div w:id="280919050">
          <w:marLeft w:val="0"/>
          <w:marRight w:val="0"/>
          <w:marTop w:val="75"/>
          <w:marBottom w:val="150"/>
          <w:divBdr>
            <w:top w:val="single" w:sz="6" w:space="0" w:color="D5DDC6"/>
            <w:left w:val="single" w:sz="6" w:space="0" w:color="D5DDC6"/>
            <w:bottom w:val="single" w:sz="6" w:space="0" w:color="D5DDC6"/>
            <w:right w:val="single" w:sz="6" w:space="0" w:color="D5DDC6"/>
          </w:divBdr>
        </w:div>
        <w:div w:id="1364479414">
          <w:marLeft w:val="0"/>
          <w:marRight w:val="0"/>
          <w:marTop w:val="75"/>
          <w:marBottom w:val="150"/>
          <w:divBdr>
            <w:top w:val="single" w:sz="6" w:space="0" w:color="D5DDC6"/>
            <w:left w:val="single" w:sz="6" w:space="0" w:color="D5DDC6"/>
            <w:bottom w:val="single" w:sz="6" w:space="0" w:color="D5DDC6"/>
            <w:right w:val="single" w:sz="6" w:space="0" w:color="D5DDC6"/>
          </w:divBdr>
        </w:div>
        <w:div w:id="1517767326">
          <w:marLeft w:val="0"/>
          <w:marRight w:val="0"/>
          <w:marTop w:val="75"/>
          <w:marBottom w:val="150"/>
          <w:divBdr>
            <w:top w:val="single" w:sz="6" w:space="0" w:color="D5DDC6"/>
            <w:left w:val="single" w:sz="6" w:space="0" w:color="D5DDC6"/>
            <w:bottom w:val="single" w:sz="6" w:space="0" w:color="D5DDC6"/>
            <w:right w:val="single" w:sz="6" w:space="0" w:color="D5DDC6"/>
          </w:divBdr>
        </w:div>
        <w:div w:id="183306536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63759939">
      <w:bodyDiv w:val="1"/>
      <w:marLeft w:val="0"/>
      <w:marRight w:val="0"/>
      <w:marTop w:val="0"/>
      <w:marBottom w:val="0"/>
      <w:divBdr>
        <w:top w:val="none" w:sz="0" w:space="0" w:color="auto"/>
        <w:left w:val="none" w:sz="0" w:space="0" w:color="auto"/>
        <w:bottom w:val="none" w:sz="0" w:space="0" w:color="auto"/>
        <w:right w:val="none" w:sz="0" w:space="0" w:color="auto"/>
      </w:divBdr>
    </w:div>
    <w:div w:id="1578050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03">
          <w:marLeft w:val="0"/>
          <w:marRight w:val="0"/>
          <w:marTop w:val="0"/>
          <w:marBottom w:val="0"/>
          <w:divBdr>
            <w:top w:val="none" w:sz="0" w:space="0" w:color="auto"/>
            <w:left w:val="none" w:sz="0" w:space="0" w:color="auto"/>
            <w:bottom w:val="none" w:sz="0" w:space="0" w:color="auto"/>
            <w:right w:val="none" w:sz="0" w:space="0" w:color="auto"/>
          </w:divBdr>
          <w:divsChild>
            <w:div w:id="2081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366">
      <w:bodyDiv w:val="1"/>
      <w:marLeft w:val="0"/>
      <w:marRight w:val="0"/>
      <w:marTop w:val="0"/>
      <w:marBottom w:val="0"/>
      <w:divBdr>
        <w:top w:val="none" w:sz="0" w:space="0" w:color="auto"/>
        <w:left w:val="none" w:sz="0" w:space="0" w:color="auto"/>
        <w:bottom w:val="none" w:sz="0" w:space="0" w:color="auto"/>
        <w:right w:val="none" w:sz="0" w:space="0" w:color="auto"/>
      </w:divBdr>
    </w:div>
    <w:div w:id="1642422629">
      <w:bodyDiv w:val="1"/>
      <w:marLeft w:val="0"/>
      <w:marRight w:val="0"/>
      <w:marTop w:val="0"/>
      <w:marBottom w:val="0"/>
      <w:divBdr>
        <w:top w:val="none" w:sz="0" w:space="0" w:color="auto"/>
        <w:left w:val="none" w:sz="0" w:space="0" w:color="auto"/>
        <w:bottom w:val="none" w:sz="0" w:space="0" w:color="auto"/>
        <w:right w:val="none" w:sz="0" w:space="0" w:color="auto"/>
      </w:divBdr>
    </w:div>
    <w:div w:id="1645892416">
      <w:bodyDiv w:val="1"/>
      <w:marLeft w:val="0"/>
      <w:marRight w:val="0"/>
      <w:marTop w:val="0"/>
      <w:marBottom w:val="0"/>
      <w:divBdr>
        <w:top w:val="none" w:sz="0" w:space="0" w:color="auto"/>
        <w:left w:val="none" w:sz="0" w:space="0" w:color="auto"/>
        <w:bottom w:val="none" w:sz="0" w:space="0" w:color="auto"/>
        <w:right w:val="none" w:sz="0" w:space="0" w:color="auto"/>
      </w:divBdr>
    </w:div>
    <w:div w:id="1668050348">
      <w:bodyDiv w:val="1"/>
      <w:marLeft w:val="0"/>
      <w:marRight w:val="0"/>
      <w:marTop w:val="0"/>
      <w:marBottom w:val="0"/>
      <w:divBdr>
        <w:top w:val="none" w:sz="0" w:space="0" w:color="auto"/>
        <w:left w:val="none" w:sz="0" w:space="0" w:color="auto"/>
        <w:bottom w:val="none" w:sz="0" w:space="0" w:color="auto"/>
        <w:right w:val="none" w:sz="0" w:space="0" w:color="auto"/>
      </w:divBdr>
      <w:divsChild>
        <w:div w:id="1365398036">
          <w:marLeft w:val="0"/>
          <w:marRight w:val="0"/>
          <w:marTop w:val="0"/>
          <w:marBottom w:val="0"/>
          <w:divBdr>
            <w:top w:val="none" w:sz="0" w:space="0" w:color="auto"/>
            <w:left w:val="none" w:sz="0" w:space="0" w:color="auto"/>
            <w:bottom w:val="none" w:sz="0" w:space="0" w:color="auto"/>
            <w:right w:val="none" w:sz="0" w:space="0" w:color="auto"/>
          </w:divBdr>
        </w:div>
      </w:divsChild>
    </w:div>
    <w:div w:id="1680964017">
      <w:bodyDiv w:val="1"/>
      <w:marLeft w:val="0"/>
      <w:marRight w:val="0"/>
      <w:marTop w:val="0"/>
      <w:marBottom w:val="0"/>
      <w:divBdr>
        <w:top w:val="none" w:sz="0" w:space="0" w:color="auto"/>
        <w:left w:val="none" w:sz="0" w:space="0" w:color="auto"/>
        <w:bottom w:val="none" w:sz="0" w:space="0" w:color="auto"/>
        <w:right w:val="none" w:sz="0" w:space="0" w:color="auto"/>
      </w:divBdr>
      <w:divsChild>
        <w:div w:id="1007487788">
          <w:marLeft w:val="0"/>
          <w:marRight w:val="0"/>
          <w:marTop w:val="0"/>
          <w:marBottom w:val="0"/>
          <w:divBdr>
            <w:top w:val="none" w:sz="0" w:space="0" w:color="auto"/>
            <w:left w:val="none" w:sz="0" w:space="0" w:color="auto"/>
            <w:bottom w:val="none" w:sz="0" w:space="0" w:color="auto"/>
            <w:right w:val="none" w:sz="0" w:space="0" w:color="auto"/>
          </w:divBdr>
          <w:divsChild>
            <w:div w:id="351341891">
              <w:marLeft w:val="0"/>
              <w:marRight w:val="0"/>
              <w:marTop w:val="0"/>
              <w:marBottom w:val="0"/>
              <w:divBdr>
                <w:top w:val="none" w:sz="0" w:space="0" w:color="auto"/>
                <w:left w:val="none" w:sz="0" w:space="0" w:color="auto"/>
                <w:bottom w:val="none" w:sz="0" w:space="0" w:color="auto"/>
                <w:right w:val="none" w:sz="0" w:space="0" w:color="auto"/>
              </w:divBdr>
            </w:div>
          </w:divsChild>
        </w:div>
        <w:div w:id="731780410">
          <w:marLeft w:val="0"/>
          <w:marRight w:val="0"/>
          <w:marTop w:val="0"/>
          <w:marBottom w:val="0"/>
          <w:divBdr>
            <w:top w:val="none" w:sz="0" w:space="0" w:color="auto"/>
            <w:left w:val="none" w:sz="0" w:space="0" w:color="auto"/>
            <w:bottom w:val="none" w:sz="0" w:space="0" w:color="auto"/>
            <w:right w:val="none" w:sz="0" w:space="0" w:color="auto"/>
          </w:divBdr>
          <w:divsChild>
            <w:div w:id="1086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803">
      <w:bodyDiv w:val="1"/>
      <w:marLeft w:val="0"/>
      <w:marRight w:val="0"/>
      <w:marTop w:val="0"/>
      <w:marBottom w:val="0"/>
      <w:divBdr>
        <w:top w:val="none" w:sz="0" w:space="0" w:color="auto"/>
        <w:left w:val="none" w:sz="0" w:space="0" w:color="auto"/>
        <w:bottom w:val="none" w:sz="0" w:space="0" w:color="auto"/>
        <w:right w:val="none" w:sz="0" w:space="0" w:color="auto"/>
      </w:divBdr>
    </w:div>
    <w:div w:id="1760637467">
      <w:bodyDiv w:val="1"/>
      <w:marLeft w:val="0"/>
      <w:marRight w:val="0"/>
      <w:marTop w:val="0"/>
      <w:marBottom w:val="0"/>
      <w:divBdr>
        <w:top w:val="none" w:sz="0" w:space="0" w:color="auto"/>
        <w:left w:val="none" w:sz="0" w:space="0" w:color="auto"/>
        <w:bottom w:val="none" w:sz="0" w:space="0" w:color="auto"/>
        <w:right w:val="none" w:sz="0" w:space="0" w:color="auto"/>
      </w:divBdr>
      <w:divsChild>
        <w:div w:id="188222126">
          <w:marLeft w:val="0"/>
          <w:marRight w:val="0"/>
          <w:marTop w:val="0"/>
          <w:marBottom w:val="0"/>
          <w:divBdr>
            <w:top w:val="none" w:sz="0" w:space="0" w:color="auto"/>
            <w:left w:val="none" w:sz="0" w:space="0" w:color="auto"/>
            <w:bottom w:val="none" w:sz="0" w:space="0" w:color="auto"/>
            <w:right w:val="none" w:sz="0" w:space="0" w:color="auto"/>
          </w:divBdr>
        </w:div>
      </w:divsChild>
    </w:div>
    <w:div w:id="1807158116">
      <w:bodyDiv w:val="1"/>
      <w:marLeft w:val="0"/>
      <w:marRight w:val="0"/>
      <w:marTop w:val="0"/>
      <w:marBottom w:val="0"/>
      <w:divBdr>
        <w:top w:val="none" w:sz="0" w:space="0" w:color="auto"/>
        <w:left w:val="none" w:sz="0" w:space="0" w:color="auto"/>
        <w:bottom w:val="none" w:sz="0" w:space="0" w:color="auto"/>
        <w:right w:val="none" w:sz="0" w:space="0" w:color="auto"/>
      </w:divBdr>
    </w:div>
    <w:div w:id="1859419048">
      <w:bodyDiv w:val="1"/>
      <w:marLeft w:val="0"/>
      <w:marRight w:val="0"/>
      <w:marTop w:val="0"/>
      <w:marBottom w:val="0"/>
      <w:divBdr>
        <w:top w:val="none" w:sz="0" w:space="0" w:color="auto"/>
        <w:left w:val="none" w:sz="0" w:space="0" w:color="auto"/>
        <w:bottom w:val="none" w:sz="0" w:space="0" w:color="auto"/>
        <w:right w:val="none" w:sz="0" w:space="0" w:color="auto"/>
      </w:divBdr>
      <w:divsChild>
        <w:div w:id="1954361523">
          <w:marLeft w:val="0"/>
          <w:marRight w:val="0"/>
          <w:marTop w:val="75"/>
          <w:marBottom w:val="150"/>
          <w:divBdr>
            <w:top w:val="single" w:sz="6" w:space="0" w:color="D5DDC6"/>
            <w:left w:val="single" w:sz="6" w:space="0" w:color="D5DDC6"/>
            <w:bottom w:val="single" w:sz="6" w:space="0" w:color="D5DDC6"/>
            <w:right w:val="single" w:sz="6" w:space="0" w:color="D5DDC6"/>
          </w:divBdr>
        </w:div>
        <w:div w:id="343560743">
          <w:marLeft w:val="0"/>
          <w:marRight w:val="0"/>
          <w:marTop w:val="75"/>
          <w:marBottom w:val="150"/>
          <w:divBdr>
            <w:top w:val="single" w:sz="6" w:space="0" w:color="D5DDC6"/>
            <w:left w:val="single" w:sz="6" w:space="0" w:color="D5DDC6"/>
            <w:bottom w:val="single" w:sz="6" w:space="0" w:color="D5DDC6"/>
            <w:right w:val="single" w:sz="6" w:space="0" w:color="D5DDC6"/>
          </w:divBdr>
        </w:div>
        <w:div w:id="863178176">
          <w:marLeft w:val="0"/>
          <w:marRight w:val="0"/>
          <w:marTop w:val="75"/>
          <w:marBottom w:val="150"/>
          <w:divBdr>
            <w:top w:val="single" w:sz="6" w:space="0" w:color="D5DDC6"/>
            <w:left w:val="single" w:sz="6" w:space="0" w:color="D5DDC6"/>
            <w:bottom w:val="single" w:sz="6" w:space="0" w:color="D5DDC6"/>
            <w:right w:val="single" w:sz="6" w:space="0" w:color="D5DDC6"/>
          </w:divBdr>
        </w:div>
        <w:div w:id="250429859">
          <w:marLeft w:val="0"/>
          <w:marRight w:val="0"/>
          <w:marTop w:val="75"/>
          <w:marBottom w:val="150"/>
          <w:divBdr>
            <w:top w:val="single" w:sz="6" w:space="0" w:color="D5DDC6"/>
            <w:left w:val="single" w:sz="6" w:space="0" w:color="D5DDC6"/>
            <w:bottom w:val="single" w:sz="6" w:space="0" w:color="D5DDC6"/>
            <w:right w:val="single" w:sz="6" w:space="0" w:color="D5DDC6"/>
          </w:divBdr>
        </w:div>
        <w:div w:id="1157577370">
          <w:marLeft w:val="0"/>
          <w:marRight w:val="0"/>
          <w:marTop w:val="75"/>
          <w:marBottom w:val="150"/>
          <w:divBdr>
            <w:top w:val="single" w:sz="6" w:space="0" w:color="D5DDC6"/>
            <w:left w:val="single" w:sz="6" w:space="0" w:color="D5DDC6"/>
            <w:bottom w:val="single" w:sz="6" w:space="0" w:color="D5DDC6"/>
            <w:right w:val="single" w:sz="6" w:space="0" w:color="D5DDC6"/>
          </w:divBdr>
        </w:div>
        <w:div w:id="760955213">
          <w:marLeft w:val="0"/>
          <w:marRight w:val="0"/>
          <w:marTop w:val="75"/>
          <w:marBottom w:val="150"/>
          <w:divBdr>
            <w:top w:val="single" w:sz="6" w:space="0" w:color="D5DDC6"/>
            <w:left w:val="single" w:sz="6" w:space="0" w:color="D5DDC6"/>
            <w:bottom w:val="single" w:sz="6" w:space="0" w:color="D5DDC6"/>
            <w:right w:val="single" w:sz="6" w:space="0" w:color="D5DDC6"/>
          </w:divBdr>
        </w:div>
        <w:div w:id="159271677">
          <w:marLeft w:val="0"/>
          <w:marRight w:val="0"/>
          <w:marTop w:val="75"/>
          <w:marBottom w:val="150"/>
          <w:divBdr>
            <w:top w:val="single" w:sz="6" w:space="0" w:color="D5DDC6"/>
            <w:left w:val="single" w:sz="6" w:space="0" w:color="D5DDC6"/>
            <w:bottom w:val="single" w:sz="6" w:space="0" w:color="D5DDC6"/>
            <w:right w:val="single" w:sz="6" w:space="0" w:color="D5DDC6"/>
          </w:divBdr>
        </w:div>
        <w:div w:id="1202593044">
          <w:marLeft w:val="0"/>
          <w:marRight w:val="0"/>
          <w:marTop w:val="75"/>
          <w:marBottom w:val="150"/>
          <w:divBdr>
            <w:top w:val="single" w:sz="6" w:space="0" w:color="D5DDC6"/>
            <w:left w:val="single" w:sz="6" w:space="0" w:color="D5DDC6"/>
            <w:bottom w:val="single" w:sz="6" w:space="0" w:color="D5DDC6"/>
            <w:right w:val="single" w:sz="6" w:space="0" w:color="D5DDC6"/>
          </w:divBdr>
        </w:div>
        <w:div w:id="6723398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75265268">
      <w:bodyDiv w:val="1"/>
      <w:marLeft w:val="0"/>
      <w:marRight w:val="0"/>
      <w:marTop w:val="0"/>
      <w:marBottom w:val="0"/>
      <w:divBdr>
        <w:top w:val="none" w:sz="0" w:space="0" w:color="auto"/>
        <w:left w:val="none" w:sz="0" w:space="0" w:color="auto"/>
        <w:bottom w:val="none" w:sz="0" w:space="0" w:color="auto"/>
        <w:right w:val="none" w:sz="0" w:space="0" w:color="auto"/>
      </w:divBdr>
    </w:div>
    <w:div w:id="1878541891">
      <w:bodyDiv w:val="1"/>
      <w:marLeft w:val="0"/>
      <w:marRight w:val="0"/>
      <w:marTop w:val="0"/>
      <w:marBottom w:val="0"/>
      <w:divBdr>
        <w:top w:val="none" w:sz="0" w:space="0" w:color="auto"/>
        <w:left w:val="none" w:sz="0" w:space="0" w:color="auto"/>
        <w:bottom w:val="none" w:sz="0" w:space="0" w:color="auto"/>
        <w:right w:val="none" w:sz="0" w:space="0" w:color="auto"/>
      </w:divBdr>
      <w:divsChild>
        <w:div w:id="589195588">
          <w:marLeft w:val="0"/>
          <w:marRight w:val="0"/>
          <w:marTop w:val="0"/>
          <w:marBottom w:val="0"/>
          <w:divBdr>
            <w:top w:val="none" w:sz="0" w:space="0" w:color="auto"/>
            <w:left w:val="none" w:sz="0" w:space="0" w:color="auto"/>
            <w:bottom w:val="none" w:sz="0" w:space="0" w:color="auto"/>
            <w:right w:val="none" w:sz="0" w:space="0" w:color="auto"/>
          </w:divBdr>
        </w:div>
      </w:divsChild>
    </w:div>
    <w:div w:id="1911621027">
      <w:bodyDiv w:val="1"/>
      <w:marLeft w:val="0"/>
      <w:marRight w:val="0"/>
      <w:marTop w:val="0"/>
      <w:marBottom w:val="0"/>
      <w:divBdr>
        <w:top w:val="none" w:sz="0" w:space="0" w:color="auto"/>
        <w:left w:val="none" w:sz="0" w:space="0" w:color="auto"/>
        <w:bottom w:val="none" w:sz="0" w:space="0" w:color="auto"/>
        <w:right w:val="none" w:sz="0" w:space="0" w:color="auto"/>
      </w:divBdr>
      <w:divsChild>
        <w:div w:id="521940037">
          <w:marLeft w:val="0"/>
          <w:marRight w:val="0"/>
          <w:marTop w:val="0"/>
          <w:marBottom w:val="0"/>
          <w:divBdr>
            <w:top w:val="none" w:sz="0" w:space="0" w:color="auto"/>
            <w:left w:val="none" w:sz="0" w:space="0" w:color="auto"/>
            <w:bottom w:val="none" w:sz="0" w:space="0" w:color="auto"/>
            <w:right w:val="none" w:sz="0" w:space="0" w:color="auto"/>
          </w:divBdr>
          <w:divsChild>
            <w:div w:id="536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150">
      <w:bodyDiv w:val="1"/>
      <w:marLeft w:val="0"/>
      <w:marRight w:val="0"/>
      <w:marTop w:val="0"/>
      <w:marBottom w:val="0"/>
      <w:divBdr>
        <w:top w:val="none" w:sz="0" w:space="0" w:color="auto"/>
        <w:left w:val="none" w:sz="0" w:space="0" w:color="auto"/>
        <w:bottom w:val="none" w:sz="0" w:space="0" w:color="auto"/>
        <w:right w:val="none" w:sz="0" w:space="0" w:color="auto"/>
      </w:divBdr>
    </w:div>
    <w:div w:id="1929382159">
      <w:bodyDiv w:val="1"/>
      <w:marLeft w:val="0"/>
      <w:marRight w:val="0"/>
      <w:marTop w:val="0"/>
      <w:marBottom w:val="0"/>
      <w:divBdr>
        <w:top w:val="none" w:sz="0" w:space="0" w:color="auto"/>
        <w:left w:val="none" w:sz="0" w:space="0" w:color="auto"/>
        <w:bottom w:val="none" w:sz="0" w:space="0" w:color="auto"/>
        <w:right w:val="none" w:sz="0" w:space="0" w:color="auto"/>
      </w:divBdr>
      <w:divsChild>
        <w:div w:id="195892566">
          <w:marLeft w:val="0"/>
          <w:marRight w:val="0"/>
          <w:marTop w:val="0"/>
          <w:marBottom w:val="0"/>
          <w:divBdr>
            <w:top w:val="none" w:sz="0" w:space="0" w:color="auto"/>
            <w:left w:val="none" w:sz="0" w:space="0" w:color="auto"/>
            <w:bottom w:val="none" w:sz="0" w:space="0" w:color="auto"/>
            <w:right w:val="none" w:sz="0" w:space="0" w:color="auto"/>
          </w:divBdr>
        </w:div>
        <w:div w:id="450710834">
          <w:marLeft w:val="0"/>
          <w:marRight w:val="0"/>
          <w:marTop w:val="0"/>
          <w:marBottom w:val="0"/>
          <w:divBdr>
            <w:top w:val="none" w:sz="0" w:space="0" w:color="auto"/>
            <w:left w:val="none" w:sz="0" w:space="0" w:color="auto"/>
            <w:bottom w:val="none" w:sz="0" w:space="0" w:color="auto"/>
            <w:right w:val="none" w:sz="0" w:space="0" w:color="auto"/>
          </w:divBdr>
          <w:divsChild>
            <w:div w:id="1794135984">
              <w:marLeft w:val="0"/>
              <w:marRight w:val="0"/>
              <w:marTop w:val="0"/>
              <w:marBottom w:val="0"/>
              <w:divBdr>
                <w:top w:val="none" w:sz="0" w:space="0" w:color="auto"/>
                <w:left w:val="none" w:sz="0" w:space="0" w:color="auto"/>
                <w:bottom w:val="none" w:sz="0" w:space="0" w:color="auto"/>
                <w:right w:val="none" w:sz="0" w:space="0" w:color="auto"/>
              </w:divBdr>
            </w:div>
          </w:divsChild>
        </w:div>
        <w:div w:id="773478039">
          <w:marLeft w:val="0"/>
          <w:marRight w:val="0"/>
          <w:marTop w:val="0"/>
          <w:marBottom w:val="0"/>
          <w:divBdr>
            <w:top w:val="none" w:sz="0" w:space="0" w:color="auto"/>
            <w:left w:val="none" w:sz="0" w:space="0" w:color="auto"/>
            <w:bottom w:val="none" w:sz="0" w:space="0" w:color="auto"/>
            <w:right w:val="none" w:sz="0" w:space="0" w:color="auto"/>
          </w:divBdr>
          <w:divsChild>
            <w:div w:id="2071029989">
              <w:marLeft w:val="0"/>
              <w:marRight w:val="0"/>
              <w:marTop w:val="0"/>
              <w:marBottom w:val="0"/>
              <w:divBdr>
                <w:top w:val="none" w:sz="0" w:space="0" w:color="auto"/>
                <w:left w:val="none" w:sz="0" w:space="0" w:color="auto"/>
                <w:bottom w:val="none" w:sz="0" w:space="0" w:color="auto"/>
                <w:right w:val="none" w:sz="0" w:space="0" w:color="auto"/>
              </w:divBdr>
            </w:div>
          </w:divsChild>
        </w:div>
        <w:div w:id="2100714173">
          <w:marLeft w:val="0"/>
          <w:marRight w:val="0"/>
          <w:marTop w:val="0"/>
          <w:marBottom w:val="0"/>
          <w:divBdr>
            <w:top w:val="none" w:sz="0" w:space="0" w:color="auto"/>
            <w:left w:val="none" w:sz="0" w:space="0" w:color="auto"/>
            <w:bottom w:val="none" w:sz="0" w:space="0" w:color="auto"/>
            <w:right w:val="none" w:sz="0" w:space="0" w:color="auto"/>
          </w:divBdr>
          <w:divsChild>
            <w:div w:id="194658662">
              <w:marLeft w:val="0"/>
              <w:marRight w:val="0"/>
              <w:marTop w:val="0"/>
              <w:marBottom w:val="0"/>
              <w:divBdr>
                <w:top w:val="none" w:sz="0" w:space="0" w:color="auto"/>
                <w:left w:val="none" w:sz="0" w:space="0" w:color="auto"/>
                <w:bottom w:val="none" w:sz="0" w:space="0" w:color="auto"/>
                <w:right w:val="none" w:sz="0" w:space="0" w:color="auto"/>
              </w:divBdr>
            </w:div>
          </w:divsChild>
        </w:div>
        <w:div w:id="746002931">
          <w:marLeft w:val="0"/>
          <w:marRight w:val="0"/>
          <w:marTop w:val="0"/>
          <w:marBottom w:val="0"/>
          <w:divBdr>
            <w:top w:val="none" w:sz="0" w:space="0" w:color="auto"/>
            <w:left w:val="none" w:sz="0" w:space="0" w:color="auto"/>
            <w:bottom w:val="none" w:sz="0" w:space="0" w:color="auto"/>
            <w:right w:val="none" w:sz="0" w:space="0" w:color="auto"/>
          </w:divBdr>
          <w:divsChild>
            <w:div w:id="709458423">
              <w:marLeft w:val="0"/>
              <w:marRight w:val="0"/>
              <w:marTop w:val="0"/>
              <w:marBottom w:val="0"/>
              <w:divBdr>
                <w:top w:val="none" w:sz="0" w:space="0" w:color="auto"/>
                <w:left w:val="none" w:sz="0" w:space="0" w:color="auto"/>
                <w:bottom w:val="none" w:sz="0" w:space="0" w:color="auto"/>
                <w:right w:val="none" w:sz="0" w:space="0" w:color="auto"/>
              </w:divBdr>
            </w:div>
          </w:divsChild>
        </w:div>
        <w:div w:id="921571563">
          <w:marLeft w:val="0"/>
          <w:marRight w:val="0"/>
          <w:marTop w:val="0"/>
          <w:marBottom w:val="0"/>
          <w:divBdr>
            <w:top w:val="none" w:sz="0" w:space="0" w:color="auto"/>
            <w:left w:val="none" w:sz="0" w:space="0" w:color="auto"/>
            <w:bottom w:val="none" w:sz="0" w:space="0" w:color="auto"/>
            <w:right w:val="none" w:sz="0" w:space="0" w:color="auto"/>
          </w:divBdr>
          <w:divsChild>
            <w:div w:id="1379821817">
              <w:marLeft w:val="0"/>
              <w:marRight w:val="0"/>
              <w:marTop w:val="0"/>
              <w:marBottom w:val="0"/>
              <w:divBdr>
                <w:top w:val="none" w:sz="0" w:space="0" w:color="auto"/>
                <w:left w:val="none" w:sz="0" w:space="0" w:color="auto"/>
                <w:bottom w:val="none" w:sz="0" w:space="0" w:color="auto"/>
                <w:right w:val="none" w:sz="0" w:space="0" w:color="auto"/>
              </w:divBdr>
            </w:div>
          </w:divsChild>
        </w:div>
        <w:div w:id="1183547133">
          <w:marLeft w:val="0"/>
          <w:marRight w:val="0"/>
          <w:marTop w:val="0"/>
          <w:marBottom w:val="0"/>
          <w:divBdr>
            <w:top w:val="none" w:sz="0" w:space="0" w:color="auto"/>
            <w:left w:val="none" w:sz="0" w:space="0" w:color="auto"/>
            <w:bottom w:val="none" w:sz="0" w:space="0" w:color="auto"/>
            <w:right w:val="none" w:sz="0" w:space="0" w:color="auto"/>
          </w:divBdr>
          <w:divsChild>
            <w:div w:id="2051495160">
              <w:marLeft w:val="0"/>
              <w:marRight w:val="0"/>
              <w:marTop w:val="0"/>
              <w:marBottom w:val="0"/>
              <w:divBdr>
                <w:top w:val="none" w:sz="0" w:space="0" w:color="auto"/>
                <w:left w:val="none" w:sz="0" w:space="0" w:color="auto"/>
                <w:bottom w:val="none" w:sz="0" w:space="0" w:color="auto"/>
                <w:right w:val="none" w:sz="0" w:space="0" w:color="auto"/>
              </w:divBdr>
            </w:div>
          </w:divsChild>
        </w:div>
        <w:div w:id="203907008">
          <w:marLeft w:val="0"/>
          <w:marRight w:val="0"/>
          <w:marTop w:val="0"/>
          <w:marBottom w:val="0"/>
          <w:divBdr>
            <w:top w:val="none" w:sz="0" w:space="0" w:color="auto"/>
            <w:left w:val="none" w:sz="0" w:space="0" w:color="auto"/>
            <w:bottom w:val="none" w:sz="0" w:space="0" w:color="auto"/>
            <w:right w:val="none" w:sz="0" w:space="0" w:color="auto"/>
          </w:divBdr>
          <w:divsChild>
            <w:div w:id="1181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248">
      <w:bodyDiv w:val="1"/>
      <w:marLeft w:val="0"/>
      <w:marRight w:val="0"/>
      <w:marTop w:val="0"/>
      <w:marBottom w:val="0"/>
      <w:divBdr>
        <w:top w:val="none" w:sz="0" w:space="0" w:color="auto"/>
        <w:left w:val="none" w:sz="0" w:space="0" w:color="auto"/>
        <w:bottom w:val="none" w:sz="0" w:space="0" w:color="auto"/>
        <w:right w:val="none" w:sz="0" w:space="0" w:color="auto"/>
      </w:divBdr>
      <w:divsChild>
        <w:div w:id="497120084">
          <w:marLeft w:val="0"/>
          <w:marRight w:val="0"/>
          <w:marTop w:val="0"/>
          <w:marBottom w:val="0"/>
          <w:divBdr>
            <w:top w:val="none" w:sz="0" w:space="0" w:color="auto"/>
            <w:left w:val="none" w:sz="0" w:space="0" w:color="auto"/>
            <w:bottom w:val="none" w:sz="0" w:space="0" w:color="auto"/>
            <w:right w:val="none" w:sz="0" w:space="0" w:color="auto"/>
          </w:divBdr>
        </w:div>
      </w:divsChild>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sChild>
        <w:div w:id="377822416">
          <w:marLeft w:val="0"/>
          <w:marRight w:val="0"/>
          <w:marTop w:val="0"/>
          <w:marBottom w:val="0"/>
          <w:divBdr>
            <w:top w:val="none" w:sz="0" w:space="0" w:color="auto"/>
            <w:left w:val="none" w:sz="0" w:space="0" w:color="auto"/>
            <w:bottom w:val="none" w:sz="0" w:space="0" w:color="auto"/>
            <w:right w:val="none" w:sz="0" w:space="0" w:color="auto"/>
          </w:divBdr>
        </w:div>
      </w:divsChild>
    </w:div>
    <w:div w:id="2014065356">
      <w:bodyDiv w:val="1"/>
      <w:marLeft w:val="0"/>
      <w:marRight w:val="0"/>
      <w:marTop w:val="0"/>
      <w:marBottom w:val="0"/>
      <w:divBdr>
        <w:top w:val="none" w:sz="0" w:space="0" w:color="auto"/>
        <w:left w:val="none" w:sz="0" w:space="0" w:color="auto"/>
        <w:bottom w:val="none" w:sz="0" w:space="0" w:color="auto"/>
        <w:right w:val="none" w:sz="0" w:space="0" w:color="auto"/>
      </w:divBdr>
    </w:div>
    <w:div w:id="2036271543">
      <w:bodyDiv w:val="1"/>
      <w:marLeft w:val="0"/>
      <w:marRight w:val="0"/>
      <w:marTop w:val="0"/>
      <w:marBottom w:val="0"/>
      <w:divBdr>
        <w:top w:val="none" w:sz="0" w:space="0" w:color="auto"/>
        <w:left w:val="none" w:sz="0" w:space="0" w:color="auto"/>
        <w:bottom w:val="none" w:sz="0" w:space="0" w:color="auto"/>
        <w:right w:val="none" w:sz="0" w:space="0" w:color="auto"/>
      </w:divBdr>
    </w:div>
    <w:div w:id="2117363875">
      <w:bodyDiv w:val="1"/>
      <w:marLeft w:val="0"/>
      <w:marRight w:val="0"/>
      <w:marTop w:val="0"/>
      <w:marBottom w:val="0"/>
      <w:divBdr>
        <w:top w:val="none" w:sz="0" w:space="0" w:color="auto"/>
        <w:left w:val="none" w:sz="0" w:space="0" w:color="auto"/>
        <w:bottom w:val="none" w:sz="0" w:space="0" w:color="auto"/>
        <w:right w:val="none" w:sz="0" w:space="0" w:color="auto"/>
      </w:divBdr>
      <w:divsChild>
        <w:div w:id="910386710">
          <w:marLeft w:val="0"/>
          <w:marRight w:val="0"/>
          <w:marTop w:val="0"/>
          <w:marBottom w:val="0"/>
          <w:divBdr>
            <w:top w:val="none" w:sz="0" w:space="0" w:color="auto"/>
            <w:left w:val="none" w:sz="0" w:space="0" w:color="auto"/>
            <w:bottom w:val="none" w:sz="0" w:space="0" w:color="auto"/>
            <w:right w:val="none" w:sz="0" w:space="0" w:color="auto"/>
          </w:divBdr>
        </w:div>
        <w:div w:id="1163080813">
          <w:marLeft w:val="0"/>
          <w:marRight w:val="0"/>
          <w:marTop w:val="300"/>
          <w:marBottom w:val="0"/>
          <w:divBdr>
            <w:top w:val="dashed" w:sz="6" w:space="15" w:color="DDDDDD"/>
            <w:left w:val="none" w:sz="0" w:space="0" w:color="auto"/>
            <w:bottom w:val="none" w:sz="0" w:space="0" w:color="auto"/>
            <w:right w:val="none" w:sz="0" w:space="0" w:color="auto"/>
          </w:divBdr>
          <w:divsChild>
            <w:div w:id="1901479019">
              <w:marLeft w:val="0"/>
              <w:marRight w:val="0"/>
              <w:marTop w:val="150"/>
              <w:marBottom w:val="300"/>
              <w:divBdr>
                <w:top w:val="single" w:sz="6" w:space="15" w:color="DDDDDD"/>
                <w:left w:val="single" w:sz="6" w:space="15" w:color="DDDDDD"/>
                <w:bottom w:val="single" w:sz="6" w:space="15" w:color="DDDDDD"/>
                <w:right w:val="single" w:sz="6" w:space="15" w:color="DDDDDD"/>
              </w:divBdr>
            </w:div>
            <w:div w:id="1241674093">
              <w:marLeft w:val="0"/>
              <w:marRight w:val="0"/>
              <w:marTop w:val="300"/>
              <w:marBottom w:val="0"/>
              <w:divBdr>
                <w:top w:val="single" w:sz="6" w:space="6" w:color="D1D1E8"/>
                <w:left w:val="single" w:sz="6" w:space="11" w:color="D1D1E8"/>
                <w:bottom w:val="none" w:sz="0" w:space="0" w:color="auto"/>
                <w:right w:val="single" w:sz="6" w:space="6" w:color="D1D1E8"/>
              </w:divBdr>
            </w:div>
            <w:div w:id="1601837497">
              <w:marLeft w:val="0"/>
              <w:marRight w:val="0"/>
              <w:marTop w:val="300"/>
              <w:marBottom w:val="0"/>
              <w:divBdr>
                <w:top w:val="single" w:sz="6" w:space="6" w:color="D1D1E8"/>
                <w:left w:val="single" w:sz="6" w:space="11" w:color="D1D1E8"/>
                <w:bottom w:val="none" w:sz="0" w:space="0" w:color="auto"/>
                <w:right w:val="single" w:sz="6" w:space="6" w:color="D1D1E8"/>
              </w:divBdr>
            </w:div>
            <w:div w:id="1493257418">
              <w:marLeft w:val="0"/>
              <w:marRight w:val="0"/>
              <w:marTop w:val="300"/>
              <w:marBottom w:val="0"/>
              <w:divBdr>
                <w:top w:val="single" w:sz="6" w:space="6" w:color="D1D1E8"/>
                <w:left w:val="single" w:sz="6" w:space="11" w:color="D1D1E8"/>
                <w:bottom w:val="none" w:sz="0" w:space="0" w:color="auto"/>
                <w:right w:val="single" w:sz="6" w:space="6" w:color="D1D1E8"/>
              </w:divBdr>
            </w:div>
            <w:div w:id="122307196">
              <w:marLeft w:val="0"/>
              <w:marRight w:val="0"/>
              <w:marTop w:val="300"/>
              <w:marBottom w:val="0"/>
              <w:divBdr>
                <w:top w:val="single" w:sz="6" w:space="6" w:color="D1D1E8"/>
                <w:left w:val="single" w:sz="6" w:space="11" w:color="D1D1E8"/>
                <w:bottom w:val="none" w:sz="0" w:space="0" w:color="auto"/>
                <w:right w:val="single" w:sz="6" w:space="6" w:color="D1D1E8"/>
              </w:divBdr>
            </w:div>
            <w:div w:id="591819319">
              <w:marLeft w:val="0"/>
              <w:marRight w:val="0"/>
              <w:marTop w:val="150"/>
              <w:marBottom w:val="300"/>
              <w:divBdr>
                <w:top w:val="single" w:sz="6" w:space="15" w:color="DDDDDD"/>
                <w:left w:val="single" w:sz="6" w:space="15" w:color="DDDDDD"/>
                <w:bottom w:val="single" w:sz="6" w:space="15" w:color="DDDDDD"/>
                <w:right w:val="single" w:sz="6" w:space="15" w:color="DDDDDD"/>
              </w:divBdr>
            </w:div>
            <w:div w:id="1197891253">
              <w:marLeft w:val="0"/>
              <w:marRight w:val="0"/>
              <w:marTop w:val="150"/>
              <w:marBottom w:val="300"/>
              <w:divBdr>
                <w:top w:val="single" w:sz="6" w:space="15" w:color="DDDDDD"/>
                <w:left w:val="single" w:sz="6" w:space="15" w:color="DDDDDD"/>
                <w:bottom w:val="single" w:sz="6" w:space="15" w:color="DDDDDD"/>
                <w:right w:val="single" w:sz="6" w:space="15" w:color="DDDDDD"/>
              </w:divBdr>
            </w:div>
            <w:div w:id="1822767932">
              <w:marLeft w:val="0"/>
              <w:marRight w:val="0"/>
              <w:marTop w:val="150"/>
              <w:marBottom w:val="300"/>
              <w:divBdr>
                <w:top w:val="single" w:sz="6" w:space="15" w:color="DDDDDD"/>
                <w:left w:val="single" w:sz="6" w:space="15" w:color="DDDDDD"/>
                <w:bottom w:val="single" w:sz="6" w:space="15" w:color="DDDDDD"/>
                <w:right w:val="single" w:sz="6" w:space="15" w:color="DDDDDD"/>
              </w:divBdr>
            </w:div>
            <w:div w:id="32272708">
              <w:marLeft w:val="0"/>
              <w:marRight w:val="0"/>
              <w:marTop w:val="300"/>
              <w:marBottom w:val="0"/>
              <w:divBdr>
                <w:top w:val="single" w:sz="6" w:space="6" w:color="D1D1E8"/>
                <w:left w:val="single" w:sz="6" w:space="11" w:color="D1D1E8"/>
                <w:bottom w:val="none" w:sz="0" w:space="0" w:color="auto"/>
                <w:right w:val="single" w:sz="6" w:space="6" w:color="D1D1E8"/>
              </w:divBdr>
            </w:div>
            <w:div w:id="1464154698">
              <w:marLeft w:val="0"/>
              <w:marRight w:val="0"/>
              <w:marTop w:val="0"/>
              <w:marBottom w:val="300"/>
              <w:divBdr>
                <w:top w:val="single" w:sz="6" w:space="30" w:color="CEEBCE"/>
                <w:left w:val="single" w:sz="6" w:space="31" w:color="CEEBCE"/>
                <w:bottom w:val="single" w:sz="6" w:space="30" w:color="CEEBCE"/>
                <w:right w:val="single" w:sz="6" w:space="31" w:color="CEEBCE"/>
              </w:divBdr>
            </w:div>
          </w:divsChild>
        </w:div>
        <w:div w:id="1348486129">
          <w:marLeft w:val="0"/>
          <w:marRight w:val="0"/>
          <w:marTop w:val="300"/>
          <w:marBottom w:val="300"/>
          <w:divBdr>
            <w:top w:val="none" w:sz="0" w:space="0" w:color="auto"/>
            <w:left w:val="none" w:sz="0" w:space="0" w:color="auto"/>
            <w:bottom w:val="none" w:sz="0" w:space="0" w:color="auto"/>
            <w:right w:val="none" w:sz="0" w:space="0" w:color="auto"/>
          </w:divBdr>
        </w:div>
      </w:divsChild>
    </w:div>
    <w:div w:id="21209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th\Desktop\Spring%20Fra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E56BB-0511-4BC0-B540-651A9C0B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Spring Framework</Template>
  <TotalTime>214</TotalTime>
  <Pages>1</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8</cp:revision>
  <dcterms:created xsi:type="dcterms:W3CDTF">2016-09-27T09:59:00Z</dcterms:created>
  <dcterms:modified xsi:type="dcterms:W3CDTF">2016-10-20T03:52:00Z</dcterms:modified>
</cp:coreProperties>
</file>